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9424238" w:displacedByCustomXml="next"/>
    <w:bookmarkStart w:id="1" w:name="_Toc169424237" w:displacedByCustomXml="next"/>
    <w:sdt>
      <w:sdtPr>
        <w:rPr>
          <w:rFonts w:ascii="Times New Roman" w:eastAsia="Times New Roman" w:hAnsi="Times New Roman" w:cs="Times New Roman"/>
          <w:color w:val="4F81BD" w:themeColor="accent1"/>
          <w:sz w:val="26"/>
          <w:szCs w:val="24"/>
        </w:rPr>
        <w:id w:val="1491858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E696A4" w14:textId="77777777" w:rsidR="00554D3D" w:rsidRDefault="00637F5F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color w:val="4F81BD" w:themeColor="accent1"/>
              <w:sz w:val="26"/>
              <w:szCs w:val="24"/>
            </w:rPr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58240" behindDoc="0" locked="0" layoutInCell="1" allowOverlap="1" wp14:anchorId="524D1A45" wp14:editId="0AB24198">
                <wp:simplePos x="0" y="0"/>
                <wp:positionH relativeFrom="column">
                  <wp:posOffset>1672848</wp:posOffset>
                </wp:positionH>
                <wp:positionV relativeFrom="paragraph">
                  <wp:posOffset>920681</wp:posOffset>
                </wp:positionV>
                <wp:extent cx="2462542" cy="1123924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2839" cy="1128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54D3D"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87C81A7" wp14:editId="738B209C">
                    <wp:simplePos x="0" y="0"/>
                    <wp:positionH relativeFrom="column">
                      <wp:posOffset>-203200</wp:posOffset>
                    </wp:positionH>
                    <wp:positionV relativeFrom="paragraph">
                      <wp:posOffset>-125730</wp:posOffset>
                    </wp:positionV>
                    <wp:extent cx="5743575" cy="904875"/>
                    <wp:effectExtent l="0" t="0" r="9525" b="952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90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7A038" w14:textId="77777777" w:rsidR="00B04DC1" w:rsidRPr="00484E67" w:rsidRDefault="00B04DC1" w:rsidP="00484E67">
                                <w:pPr>
                                  <w:spacing w:before="0" w:line="240" w:lineRule="auto"/>
                                  <w:ind w:firstLine="562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14:paraId="7FCA7302" w14:textId="77777777" w:rsidR="00B04DC1" w:rsidRPr="00484E67" w:rsidRDefault="00B04DC1" w:rsidP="00484E67">
                                <w:pPr>
                                  <w:spacing w:before="0" w:line="240" w:lineRule="auto"/>
                                  <w:ind w:firstLine="562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87C81A7" id="Rectangle 1" o:spid="_x0000_s1026" style="position:absolute;left:0;text-align:left;margin-left:-16pt;margin-top:-9.9pt;width:452.25pt;height:71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" fillcolor="white [3201]" stroked="f" strokeweight="2pt">
                    <v:textbox>
                      <w:txbxContent>
                        <w:p w14:paraId="5DF7A038" w14:textId="77777777" w:rsidR="00B04DC1" w:rsidRPr="00484E67" w:rsidRDefault="00B04DC1" w:rsidP="00484E67">
                          <w:pPr>
                            <w:spacing w:before="0" w:line="240" w:lineRule="auto"/>
                            <w:ind w:firstLine="562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14:paraId="7FCA7302" w14:textId="77777777" w:rsidR="00B04DC1" w:rsidRPr="00484E67" w:rsidRDefault="00B04DC1" w:rsidP="00484E67">
                          <w:pPr>
                            <w:spacing w:before="0" w:line="240" w:lineRule="auto"/>
                            <w:ind w:firstLine="562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52DCDAC" w14:textId="77777777" w:rsidR="00554D3D" w:rsidRDefault="00554D3D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color w:val="4F81BD" w:themeColor="accent1"/>
              <w:sz w:val="26"/>
              <w:szCs w:val="24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365F91" w:themeColor="accent1" w:themeShade="BF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380CE2" w14:textId="3BB9D2F2" w:rsidR="00890157" w:rsidRPr="00B72142" w:rsidRDefault="00830964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365F91" w:themeColor="accent1" w:themeShade="BF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365F91" w:themeColor="accent1" w:themeShade="BF"/>
                  <w:sz w:val="72"/>
                  <w:szCs w:val="72"/>
                </w:rPr>
                <w:t>WEBSITE KINH DOANH BẤT ĐỘNG SẢN</w:t>
              </w:r>
            </w:p>
          </w:sdtContent>
        </w:sdt>
        <w:p w14:paraId="26532C4B" w14:textId="77777777" w:rsidR="00890157" w:rsidRPr="00B72142" w:rsidRDefault="00890157">
          <w:pPr>
            <w:pStyle w:val="NoSpacing"/>
            <w:jc w:val="center"/>
            <w:rPr>
              <w:color w:val="365F91" w:themeColor="accent1" w:themeShade="BF"/>
              <w:sz w:val="28"/>
              <w:szCs w:val="28"/>
            </w:rPr>
          </w:pPr>
        </w:p>
        <w:p w14:paraId="5FD70C31" w14:textId="77777777" w:rsidR="00890157" w:rsidRDefault="00890157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57FB9090" w14:textId="77777777" w:rsidR="00B72142" w:rsidRDefault="00B72142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68E5B934" w14:textId="77777777" w:rsidR="00B72142" w:rsidRDefault="00B72142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4FFEF860" w14:textId="77777777" w:rsidR="00B72142" w:rsidRDefault="00B72142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038B57B7" w14:textId="77777777" w:rsidR="00B72142" w:rsidRDefault="00B72142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13B0BCFB" w14:textId="77777777" w:rsidR="00890157" w:rsidRDefault="00890157">
          <w:pPr>
            <w:spacing w:before="0" w:line="240" w:lineRule="auto"/>
            <w:ind w:firstLine="0"/>
            <w:jc w:val="left"/>
            <w:rPr>
              <w:rFonts w:cs="Arial"/>
              <w:b/>
              <w:bCs/>
              <w:kern w:val="32"/>
              <w:sz w:val="32"/>
              <w:szCs w:val="32"/>
            </w:rPr>
          </w:pPr>
          <w:r>
            <w:br w:type="page"/>
          </w:r>
        </w:p>
      </w:sdtContent>
    </w:sdt>
    <w:p w14:paraId="7E4EB72E" w14:textId="77777777" w:rsidR="004B4BF6" w:rsidRDefault="004B4BF6" w:rsidP="004B4BF6">
      <w:pPr>
        <w:pStyle w:val="Heading1"/>
        <w:numPr>
          <w:ilvl w:val="0"/>
          <w:numId w:val="0"/>
        </w:numPr>
      </w:pPr>
      <w:bookmarkStart w:id="2" w:name="_Toc67948225"/>
      <w:r>
        <w:lastRenderedPageBreak/>
        <w:t>MỤC LỤC</w:t>
      </w:r>
      <w:bookmarkEnd w:id="0"/>
      <w:bookmarkEnd w:id="2"/>
    </w:p>
    <w:p w14:paraId="0B90A536" w14:textId="53BA8C26" w:rsidR="00D001DF" w:rsidRDefault="0079132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  <w:bCs/>
          <w:sz w:val="28"/>
        </w:rPr>
        <w:fldChar w:fldCharType="begin"/>
      </w:r>
      <w:r w:rsidR="00511681">
        <w:rPr>
          <w:b/>
          <w:bCs/>
          <w:sz w:val="28"/>
        </w:rPr>
        <w:instrText xml:space="preserve"> TOC \o "1-3" \h \z \u </w:instrText>
      </w:r>
      <w:r>
        <w:rPr>
          <w:b/>
          <w:bCs/>
          <w:sz w:val="28"/>
        </w:rPr>
        <w:fldChar w:fldCharType="separate"/>
      </w:r>
      <w:hyperlink w:anchor="_Toc67948225" w:history="1">
        <w:r w:rsidR="00D001DF" w:rsidRPr="00D16EAD">
          <w:rPr>
            <w:rStyle w:val="Hyperlink"/>
          </w:rPr>
          <w:t>MỤC LỤC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_Toc67948225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461FA2">
          <w:rPr>
            <w:webHidden/>
          </w:rPr>
          <w:t>1</w:t>
        </w:r>
        <w:r w:rsidR="00D001DF">
          <w:rPr>
            <w:webHidden/>
          </w:rPr>
          <w:fldChar w:fldCharType="end"/>
        </w:r>
      </w:hyperlink>
    </w:p>
    <w:p w14:paraId="471EB0C7" w14:textId="2A0453E3" w:rsidR="00D001DF" w:rsidRDefault="00D0527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26" w:history="1">
        <w:r w:rsidR="00D001DF" w:rsidRPr="00D16EAD">
          <w:rPr>
            <w:rStyle w:val="Hyperlink"/>
          </w:rPr>
          <w:t>DANH MỤC CÁC HÌNH VẼ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_Toc67948226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461FA2">
          <w:rPr>
            <w:webHidden/>
          </w:rPr>
          <w:t>3</w:t>
        </w:r>
        <w:r w:rsidR="00D001DF">
          <w:rPr>
            <w:webHidden/>
          </w:rPr>
          <w:fldChar w:fldCharType="end"/>
        </w:r>
      </w:hyperlink>
    </w:p>
    <w:p w14:paraId="7F70A9EA" w14:textId="07B48192" w:rsidR="00D001DF" w:rsidRDefault="00D0527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27" w:history="1">
        <w:r w:rsidR="00D001DF" w:rsidRPr="00D16EAD">
          <w:rPr>
            <w:rStyle w:val="Hyperlink"/>
          </w:rPr>
          <w:t>DANH MỤC CÁC BẢNG BIỂU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_Toc67948227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461FA2">
          <w:rPr>
            <w:webHidden/>
          </w:rPr>
          <w:t>3</w:t>
        </w:r>
        <w:r w:rsidR="00D001DF">
          <w:rPr>
            <w:webHidden/>
          </w:rPr>
          <w:fldChar w:fldCharType="end"/>
        </w:r>
      </w:hyperlink>
    </w:p>
    <w:p w14:paraId="20337E3B" w14:textId="25AA9420" w:rsidR="00D001DF" w:rsidRDefault="00D0527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28" w:history="1">
        <w:r w:rsidR="00D001DF" w:rsidRPr="00D16EAD">
          <w:rPr>
            <w:rStyle w:val="Hyperlink"/>
          </w:rPr>
          <w:t>LỜI MỞ ĐẦU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_Toc67948228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461FA2">
          <w:rPr>
            <w:webHidden/>
          </w:rPr>
          <w:t>4</w:t>
        </w:r>
        <w:r w:rsidR="00D001DF">
          <w:rPr>
            <w:webHidden/>
          </w:rPr>
          <w:fldChar w:fldCharType="end"/>
        </w:r>
      </w:hyperlink>
    </w:p>
    <w:p w14:paraId="727E5999" w14:textId="77BB9B13" w:rsidR="00D001DF" w:rsidRDefault="00D0527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29" w:history="1">
        <w:r w:rsidR="00D001DF" w:rsidRPr="00D16EAD">
          <w:rPr>
            <w:rStyle w:val="Hyperlink"/>
          </w:rPr>
          <w:t>CHƯƠNG 1 : GIỚI THIỆU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_Toc67948229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461FA2">
          <w:rPr>
            <w:webHidden/>
          </w:rPr>
          <w:t>5</w:t>
        </w:r>
        <w:r w:rsidR="00D001DF">
          <w:rPr>
            <w:webHidden/>
          </w:rPr>
          <w:fldChar w:fldCharType="end"/>
        </w:r>
      </w:hyperlink>
    </w:p>
    <w:p w14:paraId="74403D50" w14:textId="728F37FC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0" w:history="1">
        <w:r w:rsidR="00D001DF" w:rsidRPr="00D16EAD">
          <w:rPr>
            <w:rStyle w:val="Hyperlink"/>
            <w:noProof/>
          </w:rPr>
          <w:t>1.1 Tổng quan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</w:t>
        </w:r>
        <w:r w:rsidR="00D001DF">
          <w:rPr>
            <w:noProof/>
            <w:webHidden/>
          </w:rPr>
          <w:fldChar w:fldCharType="end"/>
        </w:r>
      </w:hyperlink>
    </w:p>
    <w:p w14:paraId="5F7D1448" w14:textId="3849CF29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1" w:history="1">
        <w:r w:rsidR="00D001DF" w:rsidRPr="00D16EAD">
          <w:rPr>
            <w:rStyle w:val="Hyperlink"/>
            <w:noProof/>
          </w:rPr>
          <w:t>1.2 Mục tiêu đề tài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</w:t>
        </w:r>
        <w:r w:rsidR="00D001DF">
          <w:rPr>
            <w:noProof/>
            <w:webHidden/>
          </w:rPr>
          <w:fldChar w:fldCharType="end"/>
        </w:r>
      </w:hyperlink>
    </w:p>
    <w:p w14:paraId="5C7FEF7D" w14:textId="6036F13F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2" w:history="1">
        <w:r w:rsidR="00D001DF" w:rsidRPr="00D16EAD">
          <w:rPr>
            <w:rStyle w:val="Hyperlink"/>
            <w:noProof/>
          </w:rPr>
          <w:t>1.3 Phạm vi đề tài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_Toc67948232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6</w:t>
        </w:r>
        <w:r w:rsidR="00D001DF">
          <w:rPr>
            <w:noProof/>
            <w:webHidden/>
          </w:rPr>
          <w:fldChar w:fldCharType="end"/>
        </w:r>
      </w:hyperlink>
    </w:p>
    <w:p w14:paraId="33136661" w14:textId="2FD16F42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3" w:history="1">
        <w:r w:rsidR="00D001DF" w:rsidRPr="00D16EAD">
          <w:rPr>
            <w:rStyle w:val="Hyperlink"/>
            <w:noProof/>
          </w:rPr>
          <w:t>1.3.1 Phạm vi chức năng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_Toc67948233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6</w:t>
        </w:r>
        <w:r w:rsidR="00D001DF">
          <w:rPr>
            <w:noProof/>
            <w:webHidden/>
          </w:rPr>
          <w:fldChar w:fldCharType="end"/>
        </w:r>
      </w:hyperlink>
    </w:p>
    <w:p w14:paraId="0A4B5429" w14:textId="4B64B02E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4" w:history="1">
        <w:r w:rsidR="00D001DF" w:rsidRPr="00D16EAD">
          <w:rPr>
            <w:rStyle w:val="Hyperlink"/>
            <w:noProof/>
          </w:rPr>
          <w:t>1.3.2 Phạm vi dữ liệu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_Toc67948234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6</w:t>
        </w:r>
        <w:r w:rsidR="00D001DF">
          <w:rPr>
            <w:noProof/>
            <w:webHidden/>
          </w:rPr>
          <w:fldChar w:fldCharType="end"/>
        </w:r>
      </w:hyperlink>
    </w:p>
    <w:p w14:paraId="06E84FDC" w14:textId="35F09ADF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5" w:history="1">
        <w:r w:rsidR="00D001DF" w:rsidRPr="00D16EAD">
          <w:rPr>
            <w:rStyle w:val="Hyperlink"/>
            <w:noProof/>
          </w:rPr>
          <w:t>1.3.3 Phạm vi phần cứng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_Toc67948235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6</w:t>
        </w:r>
        <w:r w:rsidR="00D001DF">
          <w:rPr>
            <w:noProof/>
            <w:webHidden/>
          </w:rPr>
          <w:fldChar w:fldCharType="end"/>
        </w:r>
      </w:hyperlink>
    </w:p>
    <w:p w14:paraId="194C6FC9" w14:textId="3A3C200A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6" w:history="1">
        <w:r w:rsidR="00D001DF" w:rsidRPr="00D16EAD">
          <w:rPr>
            <w:rStyle w:val="Hyperlink"/>
            <w:noProof/>
          </w:rPr>
          <w:t>1.3.4 Phạm vi phần mềm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_Toc67948236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6</w:t>
        </w:r>
        <w:r w:rsidR="00D001DF">
          <w:rPr>
            <w:noProof/>
            <w:webHidden/>
          </w:rPr>
          <w:fldChar w:fldCharType="end"/>
        </w:r>
      </w:hyperlink>
    </w:p>
    <w:p w14:paraId="246922BA" w14:textId="0F0415C0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7" w:history="1">
        <w:r w:rsidR="00D001DF" w:rsidRPr="00D16EAD">
          <w:rPr>
            <w:rStyle w:val="Hyperlink"/>
            <w:noProof/>
          </w:rPr>
          <w:t>1.4 Mô tả yêu cầu chức năng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_Toc67948237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6</w:t>
        </w:r>
        <w:r w:rsidR="00D001DF">
          <w:rPr>
            <w:noProof/>
            <w:webHidden/>
          </w:rPr>
          <w:fldChar w:fldCharType="end"/>
        </w:r>
      </w:hyperlink>
    </w:p>
    <w:p w14:paraId="7065EF97" w14:textId="1B926092" w:rsidR="00D001DF" w:rsidRDefault="00D0527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38" w:history="1">
        <w:r w:rsidR="00D001DF" w:rsidRPr="00D16EAD">
          <w:rPr>
            <w:rStyle w:val="Hyperlink"/>
          </w:rPr>
          <w:t>CHƯƠNG 2 : CƠ SỞ LÝ THUYẾT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_Toc67948238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461FA2">
          <w:rPr>
            <w:webHidden/>
          </w:rPr>
          <w:t>8</w:t>
        </w:r>
        <w:r w:rsidR="00D001DF">
          <w:rPr>
            <w:webHidden/>
          </w:rPr>
          <w:fldChar w:fldCharType="end"/>
        </w:r>
      </w:hyperlink>
    </w:p>
    <w:p w14:paraId="11A572A3" w14:textId="70C8EE5D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9" w:history="1">
        <w:r w:rsidR="00D001DF" w:rsidRPr="00D16EAD">
          <w:rPr>
            <w:rStyle w:val="Hyperlink"/>
            <w:noProof/>
          </w:rPr>
          <w:t>2.1 Phân tích thiết kế hệ thống (mô hình UML)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_Toc67948239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8</w:t>
        </w:r>
        <w:r w:rsidR="00D001DF">
          <w:rPr>
            <w:noProof/>
            <w:webHidden/>
          </w:rPr>
          <w:fldChar w:fldCharType="end"/>
        </w:r>
      </w:hyperlink>
    </w:p>
    <w:p w14:paraId="132B9795" w14:textId="66FA9A2D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0" w:history="1">
        <w:r w:rsidR="00D001DF" w:rsidRPr="00D16EAD">
          <w:rPr>
            <w:rStyle w:val="Hyperlink"/>
            <w:noProof/>
          </w:rPr>
          <w:t>2.1.1 UML là gì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8</w:t>
        </w:r>
        <w:r w:rsidR="00D001DF">
          <w:rPr>
            <w:noProof/>
            <w:webHidden/>
          </w:rPr>
          <w:fldChar w:fldCharType="end"/>
        </w:r>
      </w:hyperlink>
    </w:p>
    <w:p w14:paraId="0A62E3BB" w14:textId="23DD040F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1" w:history="1">
        <w:r w:rsidR="00D001DF" w:rsidRPr="00D16EAD">
          <w:rPr>
            <w:rStyle w:val="Hyperlink"/>
            <w:noProof/>
          </w:rPr>
          <w:t>2.1.2 Mục đích của UML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8</w:t>
        </w:r>
        <w:r w:rsidR="00D001DF">
          <w:rPr>
            <w:noProof/>
            <w:webHidden/>
          </w:rPr>
          <w:fldChar w:fldCharType="end"/>
        </w:r>
      </w:hyperlink>
    </w:p>
    <w:p w14:paraId="0EC7440B" w14:textId="7D840487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2" w:history="1">
        <w:r w:rsidR="00D001DF" w:rsidRPr="00D16EAD">
          <w:rPr>
            <w:rStyle w:val="Hyperlink"/>
            <w:noProof/>
          </w:rPr>
          <w:t>2.2 Hệ quản trị cơ sở dữ liệu SQL Server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_Toc67948242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10</w:t>
        </w:r>
        <w:r w:rsidR="00D001DF">
          <w:rPr>
            <w:noProof/>
            <w:webHidden/>
          </w:rPr>
          <w:fldChar w:fldCharType="end"/>
        </w:r>
      </w:hyperlink>
    </w:p>
    <w:p w14:paraId="0D8A1BF0" w14:textId="616C7953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3" w:history="1">
        <w:r w:rsidR="00D001DF" w:rsidRPr="00D16EAD">
          <w:rPr>
            <w:rStyle w:val="Hyperlink"/>
            <w:noProof/>
          </w:rPr>
          <w:t>2.3 Ngôn ngữ lập trình C#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_Toc67948243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11</w:t>
        </w:r>
        <w:r w:rsidR="00D001DF">
          <w:rPr>
            <w:noProof/>
            <w:webHidden/>
          </w:rPr>
          <w:fldChar w:fldCharType="end"/>
        </w:r>
      </w:hyperlink>
    </w:p>
    <w:p w14:paraId="065E73AC" w14:textId="136CD1C3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4" w:history="1">
        <w:r w:rsidR="00D001DF" w:rsidRPr="00D16EAD">
          <w:rPr>
            <w:rStyle w:val="Hyperlink"/>
            <w:noProof/>
          </w:rPr>
          <w:t>2.3.1</w:t>
        </w:r>
        <w:r w:rsidR="00D001DF" w:rsidRPr="00D16EAD">
          <w:rPr>
            <w:rStyle w:val="Hyperlink"/>
            <w:noProof/>
            <w:shd w:val="clear" w:color="auto" w:fill="FFFFFF"/>
          </w:rPr>
          <w:t xml:space="preserve"> Nền tảng .NET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_Toc67948244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12</w:t>
        </w:r>
        <w:r w:rsidR="00D001DF">
          <w:rPr>
            <w:noProof/>
            <w:webHidden/>
          </w:rPr>
          <w:fldChar w:fldCharType="end"/>
        </w:r>
      </w:hyperlink>
    </w:p>
    <w:p w14:paraId="70884AC6" w14:textId="37F92B85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5" w:history="1">
        <w:r w:rsidR="00D001DF" w:rsidRPr="00D16EAD">
          <w:rPr>
            <w:rStyle w:val="Hyperlink"/>
            <w:noProof/>
          </w:rPr>
          <w:t>2.3.2 ASP.NET WEB API(Backend)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_Toc67948245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12</w:t>
        </w:r>
        <w:r w:rsidR="00D001DF">
          <w:rPr>
            <w:noProof/>
            <w:webHidden/>
          </w:rPr>
          <w:fldChar w:fldCharType="end"/>
        </w:r>
      </w:hyperlink>
    </w:p>
    <w:p w14:paraId="37A97E19" w14:textId="51074FF3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6" w:history="1">
        <w:r w:rsidR="00D001DF" w:rsidRPr="00D16EAD">
          <w:rPr>
            <w:rStyle w:val="Hyperlink"/>
            <w:noProof/>
          </w:rPr>
          <w:t>2.4 Angular (Front_end)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_Toc67948246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14</w:t>
        </w:r>
        <w:r w:rsidR="00D001DF">
          <w:rPr>
            <w:noProof/>
            <w:webHidden/>
          </w:rPr>
          <w:fldChar w:fldCharType="end"/>
        </w:r>
      </w:hyperlink>
    </w:p>
    <w:p w14:paraId="7C575BC5" w14:textId="44D3A0E5" w:rsidR="00D001DF" w:rsidRDefault="00D0527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47" w:history="1">
        <w:r w:rsidR="00D001DF" w:rsidRPr="00D16EAD">
          <w:rPr>
            <w:rStyle w:val="Hyperlink"/>
          </w:rPr>
          <w:t>CHƯƠNG 3 : PHÂN TÍCH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_Toc67948247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461FA2">
          <w:rPr>
            <w:webHidden/>
          </w:rPr>
          <w:t>16</w:t>
        </w:r>
        <w:r w:rsidR="00D001DF">
          <w:rPr>
            <w:webHidden/>
          </w:rPr>
          <w:fldChar w:fldCharType="end"/>
        </w:r>
      </w:hyperlink>
    </w:p>
    <w:p w14:paraId="3E689AD7" w14:textId="2034E21A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8" w:history="1">
        <w:r w:rsidR="00D001DF" w:rsidRPr="00D16EAD">
          <w:rPr>
            <w:rStyle w:val="Hyperlink"/>
            <w:i/>
            <w:noProof/>
          </w:rPr>
          <w:t>3.1 Mô tả Tổng Quan Ứng Dụng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_Toc67948248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16</w:t>
        </w:r>
        <w:r w:rsidR="00D001DF">
          <w:rPr>
            <w:noProof/>
            <w:webHidden/>
          </w:rPr>
          <w:fldChar w:fldCharType="end"/>
        </w:r>
      </w:hyperlink>
    </w:p>
    <w:p w14:paraId="4E08F0C3" w14:textId="5B1B02E7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9" w:history="1">
        <w:r w:rsidR="00D001DF" w:rsidRPr="00D16EAD">
          <w:rPr>
            <w:rStyle w:val="Hyperlink"/>
            <w:noProof/>
          </w:rPr>
          <w:t>3.1.1 Use case Tổng Quát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_Toc67948249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16</w:t>
        </w:r>
        <w:r w:rsidR="00D001DF">
          <w:rPr>
            <w:noProof/>
            <w:webHidden/>
          </w:rPr>
          <w:fldChar w:fldCharType="end"/>
        </w:r>
      </w:hyperlink>
    </w:p>
    <w:p w14:paraId="48094DB1" w14:textId="7F759D7D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0" w:history="1">
        <w:r w:rsidR="00D001DF" w:rsidRPr="00D16EAD">
          <w:rPr>
            <w:rStyle w:val="Hyperlink"/>
            <w:noProof/>
          </w:rPr>
          <w:t>3.1.2 Đặc tả từng Use case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17</w:t>
        </w:r>
        <w:r w:rsidR="00D001DF">
          <w:rPr>
            <w:noProof/>
            <w:webHidden/>
          </w:rPr>
          <w:fldChar w:fldCharType="end"/>
        </w:r>
      </w:hyperlink>
    </w:p>
    <w:p w14:paraId="27F66BE0" w14:textId="34BA6349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1" w:history="1">
        <w:r w:rsidR="00D001DF" w:rsidRPr="00D16EAD">
          <w:rPr>
            <w:rStyle w:val="Hyperlink"/>
            <w:noProof/>
          </w:rPr>
          <w:t>3.1.3 Danh sách tác nhân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19</w:t>
        </w:r>
        <w:r w:rsidR="00D001DF">
          <w:rPr>
            <w:noProof/>
            <w:webHidden/>
          </w:rPr>
          <w:fldChar w:fldCharType="end"/>
        </w:r>
      </w:hyperlink>
    </w:p>
    <w:p w14:paraId="33952B6B" w14:textId="585DA146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2" w:history="1">
        <w:r w:rsidR="00D001DF" w:rsidRPr="00D16EAD">
          <w:rPr>
            <w:rStyle w:val="Hyperlink"/>
            <w:noProof/>
          </w:rPr>
          <w:t>3.2 Đặc tả yêu cầu chức năng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_Toc67948252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19</w:t>
        </w:r>
        <w:r w:rsidR="00D001DF">
          <w:rPr>
            <w:noProof/>
            <w:webHidden/>
          </w:rPr>
          <w:fldChar w:fldCharType="end"/>
        </w:r>
      </w:hyperlink>
    </w:p>
    <w:p w14:paraId="7CAF86CD" w14:textId="0D6883E0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3" w:history="1">
        <w:r w:rsidR="00D001DF" w:rsidRPr="00D16EAD">
          <w:rPr>
            <w:rStyle w:val="Hyperlink"/>
            <w:noProof/>
          </w:rPr>
          <w:t>3.2.1 UC001_Tìm kiếm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_Toc67948253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19</w:t>
        </w:r>
        <w:r w:rsidR="00D001DF">
          <w:rPr>
            <w:noProof/>
            <w:webHidden/>
          </w:rPr>
          <w:fldChar w:fldCharType="end"/>
        </w:r>
      </w:hyperlink>
    </w:p>
    <w:p w14:paraId="74D36BFE" w14:textId="46194906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4" w:history="1">
        <w:r w:rsidR="00D001DF" w:rsidRPr="00D16EAD">
          <w:rPr>
            <w:rStyle w:val="Hyperlink"/>
            <w:noProof/>
          </w:rPr>
          <w:t>3.2.2 UC002_Đăng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_Toc67948254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21</w:t>
        </w:r>
        <w:r w:rsidR="00D001DF">
          <w:rPr>
            <w:noProof/>
            <w:webHidden/>
          </w:rPr>
          <w:fldChar w:fldCharType="end"/>
        </w:r>
      </w:hyperlink>
    </w:p>
    <w:p w14:paraId="6DE2E37C" w14:textId="2323BB52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5" w:history="1">
        <w:r w:rsidR="00D001DF" w:rsidRPr="00D16EAD">
          <w:rPr>
            <w:rStyle w:val="Hyperlink"/>
            <w:noProof/>
          </w:rPr>
          <w:t>3.2.3 UC003_Cập nhật thông tin của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_Toc67948255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24</w:t>
        </w:r>
        <w:r w:rsidR="00D001DF">
          <w:rPr>
            <w:noProof/>
            <w:webHidden/>
          </w:rPr>
          <w:fldChar w:fldCharType="end"/>
        </w:r>
      </w:hyperlink>
    </w:p>
    <w:p w14:paraId="343E01C3" w14:textId="295C55C5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6" w:history="1">
        <w:r w:rsidR="00D001DF" w:rsidRPr="00D16EAD">
          <w:rPr>
            <w:rStyle w:val="Hyperlink"/>
            <w:noProof/>
          </w:rPr>
          <w:t>3.2.4 UC004_Xóa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_Toc67948256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26</w:t>
        </w:r>
        <w:r w:rsidR="00D001DF">
          <w:rPr>
            <w:noProof/>
            <w:webHidden/>
          </w:rPr>
          <w:fldChar w:fldCharType="end"/>
        </w:r>
      </w:hyperlink>
    </w:p>
    <w:p w14:paraId="49D6571A" w14:textId="4E965899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7" w:history="1">
        <w:r w:rsidR="00D001DF" w:rsidRPr="00D16EAD">
          <w:rPr>
            <w:rStyle w:val="Hyperlink"/>
            <w:noProof/>
          </w:rPr>
          <w:t>3.2.5 Thông báo việc đăng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_Toc67948257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28</w:t>
        </w:r>
        <w:r w:rsidR="00D001DF">
          <w:rPr>
            <w:noProof/>
            <w:webHidden/>
          </w:rPr>
          <w:fldChar w:fldCharType="end"/>
        </w:r>
      </w:hyperlink>
    </w:p>
    <w:p w14:paraId="3ED8624D" w14:textId="208FB095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8" w:history="1">
        <w:r w:rsidR="00D001DF" w:rsidRPr="00D16EAD">
          <w:rPr>
            <w:rStyle w:val="Hyperlink"/>
            <w:noProof/>
          </w:rPr>
          <w:t>3.2.6 Cập nhật thông tin tài khoản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_Toc67948258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28</w:t>
        </w:r>
        <w:r w:rsidR="00D001DF">
          <w:rPr>
            <w:noProof/>
            <w:webHidden/>
          </w:rPr>
          <w:fldChar w:fldCharType="end"/>
        </w:r>
      </w:hyperlink>
    </w:p>
    <w:p w14:paraId="0E40065B" w14:textId="229FA4D7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9" w:history="1">
        <w:r w:rsidR="00D001DF" w:rsidRPr="00D16EAD">
          <w:rPr>
            <w:rStyle w:val="Hyperlink"/>
            <w:noProof/>
          </w:rPr>
          <w:t>3.2.7 Thay đổi mật khẩu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_Toc67948259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30</w:t>
        </w:r>
        <w:r w:rsidR="00D001DF">
          <w:rPr>
            <w:noProof/>
            <w:webHidden/>
          </w:rPr>
          <w:fldChar w:fldCharType="end"/>
        </w:r>
      </w:hyperlink>
    </w:p>
    <w:p w14:paraId="4940977E" w14:textId="105FDF29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0" w:history="1">
        <w:r w:rsidR="00D001DF" w:rsidRPr="00D16EAD">
          <w:rPr>
            <w:rStyle w:val="Hyperlink"/>
            <w:noProof/>
          </w:rPr>
          <w:t>3.2.8 Thêm các chủ đề bất động sản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33</w:t>
        </w:r>
        <w:r w:rsidR="00D001DF">
          <w:rPr>
            <w:noProof/>
            <w:webHidden/>
          </w:rPr>
          <w:fldChar w:fldCharType="end"/>
        </w:r>
      </w:hyperlink>
    </w:p>
    <w:p w14:paraId="4E008CB9" w14:textId="433702CD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1" w:history="1">
        <w:r w:rsidR="00D001DF" w:rsidRPr="00D16EAD">
          <w:rPr>
            <w:rStyle w:val="Hyperlink"/>
            <w:noProof/>
          </w:rPr>
          <w:t>3.2.9 Cập nhật thông tin các chủ đề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35</w:t>
        </w:r>
        <w:r w:rsidR="00D001DF">
          <w:rPr>
            <w:noProof/>
            <w:webHidden/>
          </w:rPr>
          <w:fldChar w:fldCharType="end"/>
        </w:r>
      </w:hyperlink>
    </w:p>
    <w:p w14:paraId="062367C8" w14:textId="52B0A5D2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2" w:history="1">
        <w:r w:rsidR="00D001DF" w:rsidRPr="00D16EAD">
          <w:rPr>
            <w:rStyle w:val="Hyperlink"/>
            <w:noProof/>
          </w:rPr>
          <w:t>3.2.10 Thêm các tin tức mới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_Toc67948262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37</w:t>
        </w:r>
        <w:r w:rsidR="00D001DF">
          <w:rPr>
            <w:noProof/>
            <w:webHidden/>
          </w:rPr>
          <w:fldChar w:fldCharType="end"/>
        </w:r>
      </w:hyperlink>
    </w:p>
    <w:p w14:paraId="17511D94" w14:textId="7F5020DD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3" w:history="1">
        <w:r w:rsidR="00D001DF" w:rsidRPr="00D16EAD">
          <w:rPr>
            <w:rStyle w:val="Hyperlink"/>
            <w:noProof/>
          </w:rPr>
          <w:t>3.2.11 Cập nhật thông tin của tin tức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_Toc67948263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40</w:t>
        </w:r>
        <w:r w:rsidR="00D001DF">
          <w:rPr>
            <w:noProof/>
            <w:webHidden/>
          </w:rPr>
          <w:fldChar w:fldCharType="end"/>
        </w:r>
      </w:hyperlink>
    </w:p>
    <w:p w14:paraId="1DE879E7" w14:textId="51B24996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4" w:history="1">
        <w:r w:rsidR="00D001DF" w:rsidRPr="00D16EAD">
          <w:rPr>
            <w:rStyle w:val="Hyperlink"/>
            <w:noProof/>
          </w:rPr>
          <w:t>3.2.12 Xóa tin tức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_Toc67948264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42</w:t>
        </w:r>
        <w:r w:rsidR="00D001DF">
          <w:rPr>
            <w:noProof/>
            <w:webHidden/>
          </w:rPr>
          <w:fldChar w:fldCharType="end"/>
        </w:r>
      </w:hyperlink>
    </w:p>
    <w:p w14:paraId="7A99632A" w14:textId="728C34EF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5" w:history="1">
        <w:r w:rsidR="00D001DF" w:rsidRPr="00D16EAD">
          <w:rPr>
            <w:rStyle w:val="Hyperlink"/>
            <w:noProof/>
          </w:rPr>
          <w:t>3.2.13 Thêm các gói đăng tin mới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_Toc67948265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44</w:t>
        </w:r>
        <w:r w:rsidR="00D001DF">
          <w:rPr>
            <w:noProof/>
            <w:webHidden/>
          </w:rPr>
          <w:fldChar w:fldCharType="end"/>
        </w:r>
      </w:hyperlink>
    </w:p>
    <w:p w14:paraId="697E30B3" w14:textId="786B4952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6" w:history="1">
        <w:r w:rsidR="00D001DF" w:rsidRPr="00D16EAD">
          <w:rPr>
            <w:rStyle w:val="Hyperlink"/>
            <w:noProof/>
          </w:rPr>
          <w:t>3.2.14 Cập nhật giá gói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_Toc67948266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46</w:t>
        </w:r>
        <w:r w:rsidR="00D001DF">
          <w:rPr>
            <w:noProof/>
            <w:webHidden/>
          </w:rPr>
          <w:fldChar w:fldCharType="end"/>
        </w:r>
      </w:hyperlink>
    </w:p>
    <w:p w14:paraId="291F3957" w14:textId="6A2EF10E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7" w:history="1">
        <w:r w:rsidR="00D001DF" w:rsidRPr="00D16EAD">
          <w:rPr>
            <w:rStyle w:val="Hyperlink"/>
            <w:noProof/>
          </w:rPr>
          <w:t>3.2.15 Thanh toán các gói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_Toc67948267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48</w:t>
        </w:r>
        <w:r w:rsidR="00D001DF">
          <w:rPr>
            <w:noProof/>
            <w:webHidden/>
          </w:rPr>
          <w:fldChar w:fldCharType="end"/>
        </w:r>
      </w:hyperlink>
    </w:p>
    <w:p w14:paraId="2DE7912E" w14:textId="7DCE1334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8" w:history="1">
        <w:r w:rsidR="00D001DF" w:rsidRPr="00D16EAD">
          <w:rPr>
            <w:rStyle w:val="Hyperlink"/>
            <w:noProof/>
          </w:rPr>
          <w:t>3.2.16 Thêm tài khoản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_Toc67948268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48</w:t>
        </w:r>
        <w:r w:rsidR="00D001DF">
          <w:rPr>
            <w:noProof/>
            <w:webHidden/>
          </w:rPr>
          <w:fldChar w:fldCharType="end"/>
        </w:r>
      </w:hyperlink>
    </w:p>
    <w:p w14:paraId="27B94BA2" w14:textId="21B35BF3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9" w:history="1">
        <w:r w:rsidR="00D001DF" w:rsidRPr="00D16EAD">
          <w:rPr>
            <w:rStyle w:val="Hyperlink"/>
            <w:noProof/>
          </w:rPr>
          <w:t>3.2.17 Xóa tài khoản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_Toc67948269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50</w:t>
        </w:r>
        <w:r w:rsidR="00D001DF">
          <w:rPr>
            <w:noProof/>
            <w:webHidden/>
          </w:rPr>
          <w:fldChar w:fldCharType="end"/>
        </w:r>
      </w:hyperlink>
    </w:p>
    <w:p w14:paraId="0A9748FE" w14:textId="0F41AC65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0" w:history="1">
        <w:r w:rsidR="00D001DF" w:rsidRPr="00D16EAD">
          <w:rPr>
            <w:rStyle w:val="Hyperlink"/>
            <w:noProof/>
          </w:rPr>
          <w:t>3.2.18 Đăng Ký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52</w:t>
        </w:r>
        <w:r w:rsidR="00D001DF">
          <w:rPr>
            <w:noProof/>
            <w:webHidden/>
          </w:rPr>
          <w:fldChar w:fldCharType="end"/>
        </w:r>
      </w:hyperlink>
    </w:p>
    <w:p w14:paraId="68D7E228" w14:textId="6223BA69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1" w:history="1">
        <w:r w:rsidR="00D001DF" w:rsidRPr="00D16EAD">
          <w:rPr>
            <w:rStyle w:val="Hyperlink"/>
            <w:noProof/>
          </w:rPr>
          <w:t>3.2.19 Đăng Nhập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54</w:t>
        </w:r>
        <w:r w:rsidR="00D001DF">
          <w:rPr>
            <w:noProof/>
            <w:webHidden/>
          </w:rPr>
          <w:fldChar w:fldCharType="end"/>
        </w:r>
      </w:hyperlink>
    </w:p>
    <w:p w14:paraId="3D0C06FA" w14:textId="68D22C0B" w:rsidR="00D001DF" w:rsidRDefault="00D0527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72" w:history="1">
        <w:r w:rsidR="00D001DF" w:rsidRPr="00D16EAD">
          <w:rPr>
            <w:rStyle w:val="Hyperlink"/>
          </w:rPr>
          <w:t>CHƯƠNG 4 : THIẾT KẾ VÀ HIỆN THỰC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_Toc67948272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461FA2">
          <w:rPr>
            <w:webHidden/>
          </w:rPr>
          <w:t>55</w:t>
        </w:r>
        <w:r w:rsidR="00D001DF">
          <w:rPr>
            <w:webHidden/>
          </w:rPr>
          <w:fldChar w:fldCharType="end"/>
        </w:r>
      </w:hyperlink>
    </w:p>
    <w:p w14:paraId="1174749F" w14:textId="631EC327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3" w:history="1">
        <w:r w:rsidR="00D001DF" w:rsidRPr="00D16EAD">
          <w:rPr>
            <w:rStyle w:val="Hyperlink"/>
            <w:noProof/>
          </w:rPr>
          <w:t>4.1 Tiêu đề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_Toc67948273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3BAABC66" w14:textId="3F2DCEB5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4" w:history="1">
        <w:r w:rsidR="00D001DF" w:rsidRPr="00D16EAD">
          <w:rPr>
            <w:rStyle w:val="Hyperlink"/>
            <w:noProof/>
          </w:rPr>
          <w:t>4.1.1 Tiêu đề tiểu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_Toc67948274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200A5738" w14:textId="04869916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5" w:history="1">
        <w:r w:rsidR="00D001DF" w:rsidRPr="00D16EAD">
          <w:rPr>
            <w:rStyle w:val="Hyperlink"/>
            <w:noProof/>
          </w:rPr>
          <w:t>4.1.2 Tiêu đề tiểu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_Toc67948275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47C0C1BB" w14:textId="631B14E3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6" w:history="1">
        <w:r w:rsidR="00D001DF" w:rsidRPr="00D16EAD">
          <w:rPr>
            <w:rStyle w:val="Hyperlink"/>
            <w:noProof/>
          </w:rPr>
          <w:t>4.2 Tiêu đề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_Toc67948276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48D4FA3A" w14:textId="2A141C45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7" w:history="1">
        <w:r w:rsidR="00D001DF" w:rsidRPr="00D16EAD">
          <w:rPr>
            <w:rStyle w:val="Hyperlink"/>
            <w:noProof/>
          </w:rPr>
          <w:t>4.2.1 Tiêu đề tiểu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_Toc67948277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2D904E00" w14:textId="259D36B8" w:rsidR="00D001DF" w:rsidRDefault="00D05278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8" w:history="1">
        <w:r w:rsidR="00D001DF" w:rsidRPr="00D16EAD">
          <w:rPr>
            <w:rStyle w:val="Hyperlink"/>
            <w:noProof/>
          </w:rPr>
          <w:t>4.2.2 Tiêu đề tiểu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_Toc67948278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140D220E" w14:textId="5B1D7967" w:rsidR="00D001DF" w:rsidRDefault="00D0527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79" w:history="1">
        <w:r w:rsidR="00D001DF" w:rsidRPr="00D16EAD">
          <w:rPr>
            <w:rStyle w:val="Hyperlink"/>
          </w:rPr>
          <w:t>CHƯƠNG 5 : KẾT LUẬN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_Toc67948279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461FA2">
          <w:rPr>
            <w:webHidden/>
          </w:rPr>
          <w:t>56</w:t>
        </w:r>
        <w:r w:rsidR="00D001DF">
          <w:rPr>
            <w:webHidden/>
          </w:rPr>
          <w:fldChar w:fldCharType="end"/>
        </w:r>
      </w:hyperlink>
    </w:p>
    <w:p w14:paraId="56E03492" w14:textId="3B2AB5F5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80" w:history="1">
        <w:r w:rsidR="00D001DF" w:rsidRPr="00D16EAD">
          <w:rPr>
            <w:rStyle w:val="Hyperlink"/>
            <w:noProof/>
          </w:rPr>
          <w:t>5.1 Kết quả đạt được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_Toc67948280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56</w:t>
        </w:r>
        <w:r w:rsidR="00D001DF">
          <w:rPr>
            <w:noProof/>
            <w:webHidden/>
          </w:rPr>
          <w:fldChar w:fldCharType="end"/>
        </w:r>
      </w:hyperlink>
    </w:p>
    <w:p w14:paraId="724DBBCC" w14:textId="6038CBCF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81" w:history="1">
        <w:r w:rsidR="00D001DF" w:rsidRPr="00D16EAD">
          <w:rPr>
            <w:rStyle w:val="Hyperlink"/>
            <w:noProof/>
          </w:rPr>
          <w:t>5.2 Hạn chế của đồ án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_Toc67948281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56</w:t>
        </w:r>
        <w:r w:rsidR="00D001DF">
          <w:rPr>
            <w:noProof/>
            <w:webHidden/>
          </w:rPr>
          <w:fldChar w:fldCharType="end"/>
        </w:r>
      </w:hyperlink>
    </w:p>
    <w:p w14:paraId="2B2A7D7E" w14:textId="6FF88FFD" w:rsidR="00D001DF" w:rsidRDefault="00D0527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82" w:history="1">
        <w:r w:rsidR="00D001DF" w:rsidRPr="00D16EAD">
          <w:rPr>
            <w:rStyle w:val="Hyperlink"/>
            <w:noProof/>
          </w:rPr>
          <w:t>5.3 Hướng phát triển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_Toc67948282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461FA2">
          <w:rPr>
            <w:noProof/>
            <w:webHidden/>
          </w:rPr>
          <w:t>56</w:t>
        </w:r>
        <w:r w:rsidR="00D001DF">
          <w:rPr>
            <w:noProof/>
            <w:webHidden/>
          </w:rPr>
          <w:fldChar w:fldCharType="end"/>
        </w:r>
      </w:hyperlink>
    </w:p>
    <w:p w14:paraId="181D1255" w14:textId="24361F41" w:rsidR="00D001DF" w:rsidRDefault="00D0527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83" w:history="1">
        <w:r w:rsidR="00D001DF" w:rsidRPr="00D16EAD">
          <w:rPr>
            <w:rStyle w:val="Hyperlink"/>
          </w:rPr>
          <w:t>TÀI LIỆU THAM KHẢO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_Toc67948283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461FA2">
          <w:rPr>
            <w:webHidden/>
          </w:rPr>
          <w:t>56</w:t>
        </w:r>
        <w:r w:rsidR="00D001DF">
          <w:rPr>
            <w:webHidden/>
          </w:rPr>
          <w:fldChar w:fldCharType="end"/>
        </w:r>
      </w:hyperlink>
    </w:p>
    <w:p w14:paraId="2E550C44" w14:textId="4F5B1A1E" w:rsidR="00D001DF" w:rsidRDefault="00D0527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84" w:history="1">
        <w:r w:rsidR="00D001DF" w:rsidRPr="00D16EAD">
          <w:rPr>
            <w:rStyle w:val="Hyperlink"/>
          </w:rPr>
          <w:t>PHỤ LỤC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_Toc67948284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461FA2">
          <w:rPr>
            <w:webHidden/>
          </w:rPr>
          <w:t>57</w:t>
        </w:r>
        <w:r w:rsidR="00D001DF">
          <w:rPr>
            <w:webHidden/>
          </w:rPr>
          <w:fldChar w:fldCharType="end"/>
        </w:r>
      </w:hyperlink>
    </w:p>
    <w:p w14:paraId="495DBF9F" w14:textId="0FC447D3" w:rsidR="004A3046" w:rsidRDefault="00791320" w:rsidP="00B43BD0">
      <w:pPr>
        <w:pStyle w:val="Heading1"/>
        <w:numPr>
          <w:ilvl w:val="0"/>
          <w:numId w:val="0"/>
        </w:numPr>
        <w:rPr>
          <w:rFonts w:cs="Times New Roman"/>
          <w:b w:val="0"/>
          <w:bCs w:val="0"/>
          <w:noProof/>
          <w:kern w:val="0"/>
          <w:sz w:val="28"/>
          <w:szCs w:val="24"/>
        </w:rPr>
        <w:sectPr w:rsidR="004A3046" w:rsidSect="008901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701" w:left="1985" w:header="709" w:footer="709" w:gutter="0"/>
          <w:pgNumType w:start="0"/>
          <w:cols w:space="708"/>
          <w:titlePg/>
          <w:docGrid w:linePitch="360"/>
        </w:sectPr>
      </w:pPr>
      <w:r>
        <w:rPr>
          <w:rFonts w:cs="Times New Roman"/>
          <w:b w:val="0"/>
          <w:bCs w:val="0"/>
          <w:noProof/>
          <w:kern w:val="0"/>
          <w:sz w:val="28"/>
          <w:szCs w:val="24"/>
        </w:rPr>
        <w:fldChar w:fldCharType="end"/>
      </w:r>
    </w:p>
    <w:p w14:paraId="2C8D0B95" w14:textId="77777777" w:rsidR="00B43BD0" w:rsidRDefault="00511681" w:rsidP="00B43BD0">
      <w:pPr>
        <w:pStyle w:val="Heading1"/>
        <w:numPr>
          <w:ilvl w:val="0"/>
          <w:numId w:val="0"/>
        </w:numPr>
      </w:pPr>
      <w:bookmarkStart w:id="3" w:name="_Toc67948226"/>
      <w:r>
        <w:lastRenderedPageBreak/>
        <w:t>DANH MỤC CÁC HÌNH VẼ</w:t>
      </w:r>
      <w:bookmarkEnd w:id="3"/>
    </w:p>
    <w:p w14:paraId="3A021E48" w14:textId="0AC86FC3" w:rsidR="00802482" w:rsidRDefault="0079132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11681">
        <w:instrText xml:space="preserve"> TOC \h \z \c "Hình" </w:instrText>
      </w:r>
      <w:r>
        <w:fldChar w:fldCharType="separate"/>
      </w:r>
      <w:hyperlink w:anchor="_Toc262311533" w:history="1">
        <w:r w:rsidR="00802482" w:rsidRPr="00A63167">
          <w:rPr>
            <w:rStyle w:val="Hyperlink"/>
            <w:noProof/>
          </w:rPr>
          <w:t>Hình 1</w:t>
        </w:r>
        <w:r w:rsidR="00802482" w:rsidRPr="00A63167">
          <w:rPr>
            <w:rStyle w:val="Hyperlink"/>
            <w:noProof/>
          </w:rPr>
          <w:noBreakHyphen/>
          <w:t>1 Thao tác cập nhật mục lục</w:t>
        </w:r>
        <w:r w:rsidR="00802482">
          <w:rPr>
            <w:noProof/>
            <w:webHidden/>
          </w:rPr>
          <w:tab/>
        </w:r>
      </w:hyperlink>
    </w:p>
    <w:p w14:paraId="7E50911C" w14:textId="4F4735D2" w:rsidR="00802482" w:rsidRDefault="00D05278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311534" w:history="1">
        <w:r w:rsidR="00802482" w:rsidRPr="00A63167">
          <w:rPr>
            <w:rStyle w:val="Hyperlink"/>
            <w:noProof/>
          </w:rPr>
          <w:t>Hình 1</w:t>
        </w:r>
        <w:r w:rsidR="00802482" w:rsidRPr="00A63167">
          <w:rPr>
            <w:rStyle w:val="Hyperlink"/>
            <w:noProof/>
          </w:rPr>
          <w:noBreakHyphen/>
          <w:t>2 Cách chèn nhãn cho hình</w:t>
        </w:r>
        <w:r w:rsidR="00802482">
          <w:rPr>
            <w:noProof/>
            <w:webHidden/>
          </w:rPr>
          <w:tab/>
        </w:r>
      </w:hyperlink>
    </w:p>
    <w:p w14:paraId="73DBE105" w14:textId="523BB99A" w:rsidR="00802482" w:rsidRDefault="00D05278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311535" w:history="1">
        <w:r w:rsidR="00802482" w:rsidRPr="00A63167">
          <w:rPr>
            <w:rStyle w:val="Hyperlink"/>
            <w:noProof/>
          </w:rPr>
          <w:t>Hình 1</w:t>
        </w:r>
        <w:r w:rsidR="00802482" w:rsidRPr="00A63167">
          <w:rPr>
            <w:rStyle w:val="Hyperlink"/>
            <w:noProof/>
          </w:rPr>
          <w:noBreakHyphen/>
          <w:t>3 Cách tạo một nhãn mới</w:t>
        </w:r>
        <w:r w:rsidR="00802482">
          <w:rPr>
            <w:noProof/>
            <w:webHidden/>
          </w:rPr>
          <w:tab/>
        </w:r>
      </w:hyperlink>
    </w:p>
    <w:p w14:paraId="555474C7" w14:textId="75AC218D" w:rsidR="00802482" w:rsidRDefault="00D05278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311536" w:history="1">
        <w:r w:rsidR="00802482" w:rsidRPr="00A63167">
          <w:rPr>
            <w:rStyle w:val="Hyperlink"/>
            <w:noProof/>
          </w:rPr>
          <w:t>Hình 1</w:t>
        </w:r>
        <w:r w:rsidR="00802482" w:rsidRPr="00A63167">
          <w:rPr>
            <w:rStyle w:val="Hyperlink"/>
            <w:noProof/>
          </w:rPr>
          <w:noBreakHyphen/>
          <w:t>4 Cách tham chiếu đến một nhãn</w:t>
        </w:r>
        <w:r w:rsidR="00802482">
          <w:rPr>
            <w:noProof/>
            <w:webHidden/>
          </w:rPr>
          <w:tab/>
        </w:r>
      </w:hyperlink>
    </w:p>
    <w:p w14:paraId="2410C8CB" w14:textId="77777777" w:rsidR="00511681" w:rsidRDefault="00791320" w:rsidP="00511681">
      <w:r>
        <w:fldChar w:fldCharType="end"/>
      </w:r>
    </w:p>
    <w:p w14:paraId="32F3C6B3" w14:textId="77777777" w:rsidR="00511681" w:rsidRPr="00511681" w:rsidRDefault="00511681" w:rsidP="00511681">
      <w:pPr>
        <w:pStyle w:val="Heading1"/>
        <w:numPr>
          <w:ilvl w:val="0"/>
          <w:numId w:val="0"/>
        </w:numPr>
      </w:pPr>
      <w:bookmarkStart w:id="4" w:name="_Toc67948227"/>
      <w:r>
        <w:t>DANH MỤC CÁC BẢNG BIỂU</w:t>
      </w:r>
      <w:bookmarkEnd w:id="4"/>
    </w:p>
    <w:p w14:paraId="4D1A8849" w14:textId="67901821" w:rsidR="00802482" w:rsidRDefault="0079132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11681">
        <w:instrText xml:space="preserve"> TOC \h \z \c "Bảng" </w:instrText>
      </w:r>
      <w:r>
        <w:fldChar w:fldCharType="separate"/>
      </w:r>
      <w:hyperlink w:anchor="_Toc262311537" w:history="1">
        <w:r w:rsidR="00802482" w:rsidRPr="003B7926">
          <w:rPr>
            <w:rStyle w:val="Hyperlink"/>
            <w:noProof/>
          </w:rPr>
          <w:t>Bảng 1</w:t>
        </w:r>
        <w:r w:rsidR="00802482" w:rsidRPr="003B7926">
          <w:rPr>
            <w:rStyle w:val="Hyperlink"/>
            <w:noProof/>
          </w:rPr>
          <w:noBreakHyphen/>
          <w:t>1 Tên bảng</w:t>
        </w:r>
        <w:r w:rsidR="00802482">
          <w:rPr>
            <w:noProof/>
            <w:webHidden/>
          </w:rPr>
          <w:tab/>
        </w:r>
      </w:hyperlink>
    </w:p>
    <w:p w14:paraId="0DEB2865" w14:textId="77777777" w:rsidR="00802482" w:rsidRDefault="00791320" w:rsidP="00802482">
      <w:pPr>
        <w:pStyle w:val="TOC1"/>
        <w:rPr>
          <w:sz w:val="28"/>
        </w:rPr>
      </w:pPr>
      <w:r>
        <w:fldChar w:fldCharType="end"/>
      </w:r>
    </w:p>
    <w:p w14:paraId="1179764C" w14:textId="77777777" w:rsidR="00B43BD0" w:rsidRDefault="00B43BD0" w:rsidP="00B43BD0">
      <w:pPr>
        <w:pStyle w:val="Heading1"/>
        <w:numPr>
          <w:ilvl w:val="0"/>
          <w:numId w:val="0"/>
        </w:numPr>
        <w:rPr>
          <w:rFonts w:cs="Times New Roman"/>
          <w:noProof/>
          <w:kern w:val="0"/>
          <w:sz w:val="28"/>
          <w:szCs w:val="24"/>
        </w:rPr>
        <w:sectPr w:rsidR="00B43BD0" w:rsidSect="009165B5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7BBBFFA6" w14:textId="77777777" w:rsidR="00980CBB" w:rsidRDefault="00980CBB" w:rsidP="00980CBB">
      <w:pPr>
        <w:pStyle w:val="Heading1"/>
        <w:numPr>
          <w:ilvl w:val="0"/>
          <w:numId w:val="0"/>
        </w:numPr>
      </w:pPr>
      <w:bookmarkStart w:id="5" w:name="_Ref262310752"/>
      <w:bookmarkStart w:id="6" w:name="_Toc67948228"/>
      <w:bookmarkStart w:id="7" w:name="_Ref262310598"/>
      <w:bookmarkStart w:id="8" w:name="_Ref262310605"/>
      <w:r>
        <w:lastRenderedPageBreak/>
        <w:t xml:space="preserve">LỜI </w:t>
      </w:r>
      <w:r w:rsidRPr="00597ACF">
        <w:t>MỞ</w:t>
      </w:r>
      <w:r>
        <w:t xml:space="preserve"> ĐẦU</w:t>
      </w:r>
      <w:bookmarkEnd w:id="5"/>
      <w:bookmarkEnd w:id="6"/>
    </w:p>
    <w:p w14:paraId="764B6C6D" w14:textId="77777777" w:rsidR="00980CBB" w:rsidRPr="00916D44" w:rsidRDefault="00980CBB" w:rsidP="00980CBB">
      <w:pPr>
        <w:pStyle w:val="Like-Numbering"/>
      </w:pPr>
      <w:r>
        <w:t xml:space="preserve">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468B8BCE" w14:textId="77777777" w:rsidR="00980CBB" w:rsidRDefault="00980CBB" w:rsidP="00980CBB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727F4190" w14:textId="77777777" w:rsidR="00980CBB" w:rsidRDefault="00980CBB" w:rsidP="00980CBB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).</w:t>
      </w:r>
    </w:p>
    <w:p w14:paraId="17032874" w14:textId="77777777" w:rsidR="00980CBB" w:rsidRDefault="00980CBB" w:rsidP="00980CBB"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do ai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6F33966C" w14:textId="77777777" w:rsidR="00980CBB" w:rsidRDefault="00980CBB" w:rsidP="00980CBB"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cũ</w:t>
      </w:r>
      <w:proofErr w:type="spellEnd"/>
      <w:r>
        <w:t>.</w:t>
      </w:r>
    </w:p>
    <w:p w14:paraId="291E947D" w14:textId="77777777" w:rsidR="00980CBB" w:rsidRDefault="00980CBB" w:rsidP="00980CBB">
      <w:pPr>
        <w:pStyle w:val="Like-Numbering"/>
      </w:pPr>
      <w:r>
        <w:t xml:space="preserve">2. </w:t>
      </w:r>
      <w:r w:rsidR="008D201A">
        <w:t xml:space="preserve">Ý </w:t>
      </w:r>
      <w:proofErr w:type="spellStart"/>
      <w:r w:rsidRPr="00243BE7">
        <w:t>nghĩa</w:t>
      </w:r>
      <w:proofErr w:type="spellEnd"/>
      <w:r w:rsidRPr="00243BE7">
        <w:t xml:space="preserve"> khoa </w:t>
      </w:r>
      <w:proofErr w:type="spellStart"/>
      <w:r w:rsidRPr="00243BE7">
        <w:t>học</w:t>
      </w:r>
      <w:proofErr w:type="spellEnd"/>
      <w:r w:rsidRPr="00243BE7">
        <w:t xml:space="preserve"> </w:t>
      </w:r>
      <w:proofErr w:type="spellStart"/>
      <w:r w:rsidRPr="00243BE7">
        <w:t>và</w:t>
      </w:r>
      <w:proofErr w:type="spellEnd"/>
      <w:r w:rsidRPr="00243BE7">
        <w:t xml:space="preserve"> </w:t>
      </w:r>
      <w:proofErr w:type="spellStart"/>
      <w:r w:rsidRPr="00243BE7">
        <w:t>thực</w:t>
      </w:r>
      <w:proofErr w:type="spellEnd"/>
      <w:r w:rsidRPr="00243BE7">
        <w:t xml:space="preserve"> </w:t>
      </w:r>
      <w:proofErr w:type="spellStart"/>
      <w:r w:rsidRPr="00243BE7">
        <w:t>tiễn</w:t>
      </w:r>
      <w:proofErr w:type="spellEnd"/>
      <w:r w:rsidRPr="00243BE7">
        <w:t xml:space="preserve"> </w:t>
      </w:r>
      <w:proofErr w:type="spellStart"/>
      <w:r w:rsidRPr="00243BE7">
        <w:t>của</w:t>
      </w:r>
      <w:proofErr w:type="spellEnd"/>
      <w:r w:rsidRPr="00243BE7">
        <w:t xml:space="preserve"> </w:t>
      </w:r>
      <w:proofErr w:type="spellStart"/>
      <w:r w:rsidRPr="00243BE7">
        <w:t>đề</w:t>
      </w:r>
      <w:proofErr w:type="spellEnd"/>
      <w:r w:rsidRPr="00243BE7">
        <w:t xml:space="preserve"> </w:t>
      </w:r>
      <w:proofErr w:type="spellStart"/>
      <w:r w:rsidRPr="00243BE7">
        <w:t>tài</w:t>
      </w:r>
      <w:proofErr w:type="spellEnd"/>
    </w:p>
    <w:p w14:paraId="15333E94" w14:textId="77777777" w:rsidR="00980CBB" w:rsidRDefault="00980CBB" w:rsidP="00980CBB">
      <w:r>
        <w:t xml:space="preserve">Ý </w:t>
      </w:r>
      <w:proofErr w:type="spellStart"/>
      <w:r>
        <w:t>nghĩa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? </w:t>
      </w:r>
    </w:p>
    <w:p w14:paraId="69F46BF6" w14:textId="77777777" w:rsidR="00980CBB" w:rsidRDefault="00980CBB" w:rsidP="00980CBB"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? (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DE9F0C" w14:textId="77777777" w:rsidR="00980CBB" w:rsidRDefault="00980CBB" w:rsidP="00980CBB"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578871AA" w14:textId="77777777" w:rsidR="00980CBB" w:rsidRDefault="00980CBB">
      <w:pPr>
        <w:spacing w:before="0"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br w:type="page"/>
      </w:r>
    </w:p>
    <w:p w14:paraId="287D6C96" w14:textId="77777777" w:rsidR="002E6C36" w:rsidRPr="00BB0637" w:rsidRDefault="00BB0637" w:rsidP="000A0097">
      <w:pPr>
        <w:pStyle w:val="Heading1"/>
        <w:ind w:hanging="2501"/>
      </w:pPr>
      <w:bookmarkStart w:id="9" w:name="_Toc67948229"/>
      <w:r>
        <w:lastRenderedPageBreak/>
        <w:t xml:space="preserve">: </w:t>
      </w:r>
      <w:bookmarkEnd w:id="7"/>
      <w:bookmarkEnd w:id="8"/>
      <w:r>
        <w:t>GIỚI THIỆU</w:t>
      </w:r>
      <w:bookmarkEnd w:id="9"/>
      <w:r>
        <w:t xml:space="preserve"> </w:t>
      </w:r>
    </w:p>
    <w:p w14:paraId="6EBB8A8F" w14:textId="607E5782" w:rsidR="00A65EB7" w:rsidRDefault="008D201A" w:rsidP="00BB0637">
      <w:pPr>
        <w:pStyle w:val="Heading2"/>
      </w:pPr>
      <w:bookmarkStart w:id="10" w:name="_Toc6794823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10"/>
      <w:proofErr w:type="spellEnd"/>
      <w:r w:rsidR="006F7F72">
        <w:t xml:space="preserve"> </w:t>
      </w:r>
    </w:p>
    <w:p w14:paraId="69F008DD" w14:textId="617C1DFA" w:rsidR="00FE068E" w:rsidRDefault="00FE068E" w:rsidP="00FE068E"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 w:rsidR="00C57206">
        <w:t xml:space="preserve"> </w:t>
      </w:r>
      <w:proofErr w:type="spellStart"/>
      <w:r w:rsidR="00C57206">
        <w:t>là</w:t>
      </w:r>
      <w:proofErr w:type="spellEnd"/>
      <w:r w:rsidR="00C57206">
        <w:t xml:space="preserve"> </w:t>
      </w:r>
      <w:proofErr w:type="spellStart"/>
      <w:r w:rsidR="00C57206">
        <w:t>một</w:t>
      </w:r>
      <w:proofErr w:type="spellEnd"/>
      <w:r w:rsidR="00C57206">
        <w:t xml:space="preserve"> </w:t>
      </w:r>
      <w:proofErr w:type="spellStart"/>
      <w:r w:rsidR="00C57206">
        <w:t>trong</w:t>
      </w:r>
      <w:proofErr w:type="spellEnd"/>
      <w:r w:rsidR="00C57206">
        <w:t xml:space="preserve"> </w:t>
      </w:r>
      <w:proofErr w:type="spellStart"/>
      <w:r w:rsidR="00C57206">
        <w:t>những</w:t>
      </w:r>
      <w:proofErr w:type="spellEnd"/>
      <w:r w:rsidR="00C57206">
        <w:t xml:space="preserve"> </w:t>
      </w:r>
      <w:proofErr w:type="spellStart"/>
      <w:r w:rsidR="00C57206">
        <w:t>thị</w:t>
      </w:r>
      <w:proofErr w:type="spellEnd"/>
      <w:r w:rsidR="00C57206">
        <w:t xml:space="preserve"> </w:t>
      </w:r>
      <w:proofErr w:type="spellStart"/>
      <w:r w:rsidR="00C57206">
        <w:t>trường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sôi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B04DC1">
        <w:t>,</w:t>
      </w:r>
      <w:r>
        <w:t xml:space="preserve"> </w:t>
      </w:r>
      <w:proofErr w:type="spellStart"/>
      <w:r w:rsidR="009C10F5">
        <w:t>việc</w:t>
      </w:r>
      <w:proofErr w:type="spellEnd"/>
      <w:r w:rsidR="009C10F5">
        <w:t xml:space="preserve"> </w:t>
      </w:r>
      <w:proofErr w:type="spellStart"/>
      <w:r w:rsidR="009C10F5">
        <w:t>phát</w:t>
      </w:r>
      <w:proofErr w:type="spellEnd"/>
      <w:r w:rsidR="009C10F5">
        <w:t xml:space="preserve"> </w:t>
      </w:r>
      <w:proofErr w:type="spellStart"/>
      <w:r w:rsidR="009C10F5">
        <w:t>triển</w:t>
      </w:r>
      <w:proofErr w:type="spellEnd"/>
      <w:r w:rsidR="009C10F5">
        <w:t xml:space="preserve"> </w:t>
      </w:r>
      <w:proofErr w:type="spellStart"/>
      <w:r w:rsidR="009C10F5">
        <w:t>như</w:t>
      </w:r>
      <w:proofErr w:type="spellEnd"/>
      <w:r w:rsidR="009C10F5">
        <w:t xml:space="preserve"> </w:t>
      </w:r>
      <w:proofErr w:type="spellStart"/>
      <w:r w:rsidR="009C10F5">
        <w:t>vậy</w:t>
      </w:r>
      <w:proofErr w:type="spellEnd"/>
      <w:r w:rsidR="009C10F5">
        <w:t xml:space="preserve"> </w:t>
      </w:r>
      <w:proofErr w:type="spellStart"/>
      <w:r w:rsidR="009C10F5">
        <w:t>làm</w:t>
      </w:r>
      <w:proofErr w:type="spellEnd"/>
      <w:r w:rsidR="009C10F5">
        <w:t xml:space="preserve"> </w:t>
      </w:r>
      <w:proofErr w:type="spellStart"/>
      <w:r w:rsidR="009C10F5">
        <w:t>cho</w:t>
      </w:r>
      <w:commentRangeStart w:id="11"/>
      <w:proofErr w:type="spellEnd"/>
      <w:r w:rsidR="00DF713B" w:rsidRPr="00B04DC1">
        <w:rPr>
          <w:color w:val="FF0000"/>
        </w:rPr>
        <w:t xml:space="preserve"> </w:t>
      </w:r>
      <w:commentRangeEnd w:id="11"/>
      <w:r w:rsidR="00B04DC1">
        <w:rPr>
          <w:rStyle w:val="CommentReference"/>
        </w:rPr>
        <w:commentReference w:id="11"/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 w:rsidR="00DF713B">
        <w:t xml:space="preserve">. </w:t>
      </w:r>
      <w:proofErr w:type="spellStart"/>
      <w:r w:rsidR="00DF713B">
        <w:t>Đối</w:t>
      </w:r>
      <w:proofErr w:type="spellEnd"/>
      <w:r w:rsidR="00DF713B">
        <w:t xml:space="preserve"> </w:t>
      </w:r>
      <w:proofErr w:type="spellStart"/>
      <w:r w:rsidR="00DF713B">
        <w:t>với</w:t>
      </w:r>
      <w:proofErr w:type="spellEnd"/>
      <w:r w:rsidR="00DF713B">
        <w:t xml:space="preserve"> </w:t>
      </w:r>
      <w:proofErr w:type="spellStart"/>
      <w:r w:rsidR="00DF713B">
        <w:t>người</w:t>
      </w:r>
      <w:proofErr w:type="spellEnd"/>
      <w:r w:rsidR="00DF713B">
        <w:t xml:space="preserve"> </w:t>
      </w:r>
      <w:proofErr w:type="spellStart"/>
      <w:r w:rsidR="00DF713B">
        <w:t>bán</w:t>
      </w:r>
      <w:proofErr w:type="spellEnd"/>
      <w:r w:rsidR="00DF713B">
        <w:t xml:space="preserve">, </w:t>
      </w:r>
      <w:proofErr w:type="spellStart"/>
      <w:r w:rsidR="00DF713B">
        <w:t>người</w:t>
      </w:r>
      <w:proofErr w:type="spellEnd"/>
      <w:r w:rsidR="00DF713B">
        <w:t xml:space="preserve"> </w:t>
      </w:r>
      <w:proofErr w:type="spellStart"/>
      <w:r w:rsidR="00DF713B">
        <w:t>kinh</w:t>
      </w:r>
      <w:proofErr w:type="spellEnd"/>
      <w:r w:rsidR="00DF713B">
        <w:t xml:space="preserve"> </w:t>
      </w:r>
      <w:proofErr w:type="spellStart"/>
      <w:r w:rsidR="00DF713B">
        <w:t>doanh</w:t>
      </w:r>
      <w:proofErr w:type="spellEnd"/>
      <w:r w:rsidR="00DF713B">
        <w:t xml:space="preserve"> </w:t>
      </w:r>
      <w:proofErr w:type="spellStart"/>
      <w:r w:rsidR="00DF713B">
        <w:t>bất</w:t>
      </w:r>
      <w:proofErr w:type="spellEnd"/>
      <w:r w:rsidR="00DF713B">
        <w:t xml:space="preserve"> </w:t>
      </w:r>
      <w:proofErr w:type="spellStart"/>
      <w:r w:rsidR="00DF713B">
        <w:t>động</w:t>
      </w:r>
      <w:proofErr w:type="spellEnd"/>
      <w:r w:rsidR="00DF713B">
        <w:t xml:space="preserve"> </w:t>
      </w:r>
      <w:proofErr w:type="spellStart"/>
      <w:r w:rsidR="00DF713B">
        <w:t>sản</w:t>
      </w:r>
      <w:proofErr w:type="spellEnd"/>
      <w:r w:rsidR="00DF713B">
        <w:t xml:space="preserve"> </w:t>
      </w:r>
      <w:proofErr w:type="spellStart"/>
      <w:r w:rsidR="00DF713B">
        <w:t>vấn</w:t>
      </w:r>
      <w:proofErr w:type="spellEnd"/>
      <w:r w:rsidR="00DF713B">
        <w:t xml:space="preserve"> </w:t>
      </w:r>
      <w:proofErr w:type="spellStart"/>
      <w:r w:rsidR="00DF713B">
        <w:t>đề</w:t>
      </w:r>
      <w:proofErr w:type="spellEnd"/>
      <w:r w:rsidR="00DF713B">
        <w:t xml:space="preserve"> </w:t>
      </w:r>
      <w:proofErr w:type="spellStart"/>
      <w:r w:rsidR="00DF713B">
        <w:t>lớn</w:t>
      </w:r>
      <w:proofErr w:type="spellEnd"/>
      <w:r w:rsidR="00DF713B">
        <w:t xml:space="preserve"> </w:t>
      </w:r>
      <w:proofErr w:type="spellStart"/>
      <w:r w:rsidR="00DF713B">
        <w:t>nhất</w:t>
      </w:r>
      <w:proofErr w:type="spellEnd"/>
      <w:r w:rsidR="00DF713B">
        <w:t xml:space="preserve"> </w:t>
      </w:r>
      <w:proofErr w:type="spellStart"/>
      <w:r w:rsidR="00DF713B">
        <w:t>cho</w:t>
      </w:r>
      <w:proofErr w:type="spellEnd"/>
      <w:r w:rsidR="00DF713B">
        <w:t xml:space="preserve"> </w:t>
      </w:r>
      <w:proofErr w:type="spellStart"/>
      <w:r w:rsidR="00DF713B">
        <w:t>họ</w:t>
      </w:r>
      <w:proofErr w:type="spellEnd"/>
      <w:r w:rsidR="00DF713B">
        <w:t xml:space="preserve"> </w:t>
      </w:r>
      <w:proofErr w:type="spellStart"/>
      <w:r w:rsidR="00DF713B">
        <w:t>bây</w:t>
      </w:r>
      <w:proofErr w:type="spellEnd"/>
      <w:r w:rsidR="00DF713B">
        <w:t xml:space="preserve"> </w:t>
      </w:r>
      <w:proofErr w:type="spellStart"/>
      <w:r w:rsidR="00DF713B">
        <w:t>giờ</w:t>
      </w:r>
      <w:proofErr w:type="spellEnd"/>
      <w:r w:rsidR="00DF713B">
        <w:t xml:space="preserve"> </w:t>
      </w:r>
      <w:proofErr w:type="spellStart"/>
      <w:r w:rsidR="00DF713B">
        <w:t>là</w:t>
      </w:r>
      <w:proofErr w:type="spellEnd"/>
      <w:r w:rsidR="00DF713B">
        <w:t xml:space="preserve"> </w:t>
      </w:r>
      <w:proofErr w:type="spellStart"/>
      <w:r w:rsidR="00DF713B">
        <w:t>làm</w:t>
      </w:r>
      <w:proofErr w:type="spellEnd"/>
      <w:r w:rsidR="00DF713B">
        <w:t xml:space="preserve"> </w:t>
      </w:r>
      <w:proofErr w:type="spellStart"/>
      <w:r w:rsidR="00DF713B">
        <w:t>sao</w:t>
      </w:r>
      <w:proofErr w:type="spellEnd"/>
      <w:r w:rsidR="00DF713B">
        <w:t xml:space="preserve"> </w:t>
      </w:r>
      <w:proofErr w:type="spellStart"/>
      <w:r w:rsidR="00DF713B">
        <w:t>truyền</w:t>
      </w:r>
      <w:proofErr w:type="spellEnd"/>
      <w:r w:rsidR="00DF713B">
        <w:t xml:space="preserve"> </w:t>
      </w:r>
      <w:proofErr w:type="spellStart"/>
      <w:r w:rsidR="00DF713B">
        <w:t>đạt</w:t>
      </w:r>
      <w:proofErr w:type="spellEnd"/>
      <w:r w:rsidR="00DF713B">
        <w:t xml:space="preserve">, </w:t>
      </w:r>
      <w:proofErr w:type="spellStart"/>
      <w:r w:rsidR="00DF713B">
        <w:t>kết</w:t>
      </w:r>
      <w:proofErr w:type="spellEnd"/>
      <w:r w:rsidR="00DF713B">
        <w:t xml:space="preserve"> </w:t>
      </w:r>
      <w:proofErr w:type="spellStart"/>
      <w:r w:rsidR="00DF713B">
        <w:t>nối</w:t>
      </w:r>
      <w:proofErr w:type="spellEnd"/>
      <w:r w:rsidR="00DF713B">
        <w:t xml:space="preserve">, </w:t>
      </w:r>
      <w:proofErr w:type="spellStart"/>
      <w:r w:rsidR="00DF713B">
        <w:t>tương</w:t>
      </w:r>
      <w:proofErr w:type="spellEnd"/>
      <w:r w:rsidR="00DF713B">
        <w:t xml:space="preserve"> </w:t>
      </w:r>
      <w:proofErr w:type="spellStart"/>
      <w:r w:rsidR="00DF713B">
        <w:t>tác</w:t>
      </w:r>
      <w:proofErr w:type="spellEnd"/>
      <w:r w:rsidR="00DF713B">
        <w:t xml:space="preserve"> </w:t>
      </w:r>
      <w:proofErr w:type="spellStart"/>
      <w:r w:rsidR="00DF713B">
        <w:t>với</w:t>
      </w:r>
      <w:proofErr w:type="spellEnd"/>
      <w:r w:rsidR="00DF713B">
        <w:t xml:space="preserve"> </w:t>
      </w:r>
      <w:proofErr w:type="spellStart"/>
      <w:r w:rsidR="00DF713B">
        <w:t>khách</w:t>
      </w:r>
      <w:proofErr w:type="spellEnd"/>
      <w:r w:rsidR="00DF713B">
        <w:t xml:space="preserve"> </w:t>
      </w:r>
      <w:proofErr w:type="spellStart"/>
      <w:r w:rsidR="00DF713B">
        <w:t>hàng</w:t>
      </w:r>
      <w:proofErr w:type="spellEnd"/>
      <w:r w:rsidR="00DF713B">
        <w:t xml:space="preserve"> </w:t>
      </w:r>
      <w:proofErr w:type="spellStart"/>
      <w:r w:rsidR="00DF713B">
        <w:t>một</w:t>
      </w:r>
      <w:proofErr w:type="spellEnd"/>
      <w:r w:rsidR="00DF713B">
        <w:t xml:space="preserve"> </w:t>
      </w:r>
      <w:proofErr w:type="spellStart"/>
      <w:r w:rsidR="00DF713B">
        <w:t>cách</w:t>
      </w:r>
      <w:proofErr w:type="spellEnd"/>
      <w:r w:rsidR="00DF713B">
        <w:t xml:space="preserve"> </w:t>
      </w:r>
      <w:proofErr w:type="spellStart"/>
      <w:r w:rsidR="00DF713B">
        <w:t>nhanh</w:t>
      </w:r>
      <w:proofErr w:type="spellEnd"/>
      <w:r w:rsidR="00DF713B">
        <w:t xml:space="preserve"> </w:t>
      </w:r>
      <w:proofErr w:type="spellStart"/>
      <w:r w:rsidR="00DF713B">
        <w:t>chóng</w:t>
      </w:r>
      <w:proofErr w:type="spellEnd"/>
      <w:r w:rsidR="00DF713B">
        <w:t xml:space="preserve"> </w:t>
      </w:r>
      <w:proofErr w:type="spellStart"/>
      <w:r w:rsidR="00DF713B">
        <w:t>nhất</w:t>
      </w:r>
      <w:proofErr w:type="spellEnd"/>
      <w:r w:rsidR="00DF713B">
        <w:t xml:space="preserve"> </w:t>
      </w:r>
      <w:commentRangeStart w:id="12"/>
      <w:commentRangeStart w:id="13"/>
      <w:proofErr w:type="spellStart"/>
      <w:r w:rsidR="00DF713B">
        <w:t>tới</w:t>
      </w:r>
      <w:proofErr w:type="spellEnd"/>
      <w:r w:rsidR="00DF713B">
        <w:t xml:space="preserve"> </w:t>
      </w:r>
      <w:proofErr w:type="spellStart"/>
      <w:r w:rsidR="00DF713B">
        <w:t>các</w:t>
      </w:r>
      <w:proofErr w:type="spellEnd"/>
      <w:r w:rsidR="00DF713B">
        <w:t xml:space="preserve"> </w:t>
      </w:r>
      <w:proofErr w:type="spellStart"/>
      <w:r w:rsidR="00DF713B">
        <w:t>thông</w:t>
      </w:r>
      <w:proofErr w:type="spellEnd"/>
      <w:r w:rsidR="00DF713B">
        <w:t xml:space="preserve"> tin </w:t>
      </w:r>
      <w:proofErr w:type="spellStart"/>
      <w:r w:rsidR="00DF713B">
        <w:t>dự</w:t>
      </w:r>
      <w:proofErr w:type="spellEnd"/>
      <w:r w:rsidR="00DF713B">
        <w:t xml:space="preserve"> </w:t>
      </w:r>
      <w:proofErr w:type="spellStart"/>
      <w:r w:rsidR="00DF713B">
        <w:t>án</w:t>
      </w:r>
      <w:proofErr w:type="spellEnd"/>
      <w:r w:rsidR="00DF713B">
        <w:t xml:space="preserve"> </w:t>
      </w:r>
      <w:proofErr w:type="spellStart"/>
      <w:r w:rsidR="00DF713B">
        <w:t>bất</w:t>
      </w:r>
      <w:proofErr w:type="spellEnd"/>
      <w:r w:rsidR="00DF713B">
        <w:t xml:space="preserve"> </w:t>
      </w:r>
      <w:proofErr w:type="spellStart"/>
      <w:r w:rsidR="00DF713B">
        <w:t>động</w:t>
      </w:r>
      <w:proofErr w:type="spellEnd"/>
      <w:r w:rsidR="00DF713B">
        <w:t xml:space="preserve"> </w:t>
      </w:r>
      <w:proofErr w:type="spellStart"/>
      <w:proofErr w:type="gramStart"/>
      <w:r w:rsidR="00DF713B">
        <w:t>sản</w:t>
      </w:r>
      <w:proofErr w:type="spellEnd"/>
      <w:r w:rsidR="009C10F5">
        <w:t>(</w:t>
      </w:r>
      <w:proofErr w:type="spellStart"/>
      <w:proofErr w:type="gramEnd"/>
      <w:r w:rsidR="009C10F5">
        <w:t>giá</w:t>
      </w:r>
      <w:proofErr w:type="spellEnd"/>
      <w:r w:rsidR="009C10F5">
        <w:t xml:space="preserve"> </w:t>
      </w:r>
      <w:proofErr w:type="spellStart"/>
      <w:r w:rsidR="009C10F5">
        <w:t>cả</w:t>
      </w:r>
      <w:proofErr w:type="spellEnd"/>
      <w:r w:rsidR="009C10F5">
        <w:t xml:space="preserve">, </w:t>
      </w:r>
      <w:proofErr w:type="spellStart"/>
      <w:r w:rsidR="009C10F5">
        <w:t>vị</w:t>
      </w:r>
      <w:proofErr w:type="spellEnd"/>
      <w:r w:rsidR="009C10F5">
        <w:t xml:space="preserve"> </w:t>
      </w:r>
      <w:proofErr w:type="spellStart"/>
      <w:r w:rsidR="009C10F5">
        <w:t>trí</w:t>
      </w:r>
      <w:proofErr w:type="spellEnd"/>
      <w:r w:rsidR="009C10F5">
        <w:t>,…)</w:t>
      </w:r>
      <w:r w:rsidR="00DF713B">
        <w:t xml:space="preserve">, </w:t>
      </w:r>
      <w:proofErr w:type="spellStart"/>
      <w:r w:rsidR="00DF713B">
        <w:t>cho</w:t>
      </w:r>
      <w:proofErr w:type="spellEnd"/>
      <w:r w:rsidR="00DF713B">
        <w:t xml:space="preserve"> </w:t>
      </w:r>
      <w:proofErr w:type="spellStart"/>
      <w:r w:rsidR="00DF713B">
        <w:t>thuê</w:t>
      </w:r>
      <w:proofErr w:type="spellEnd"/>
      <w:r w:rsidR="009C10F5">
        <w:t>(</w:t>
      </w:r>
      <w:proofErr w:type="spellStart"/>
      <w:r w:rsidR="009C10F5">
        <w:t>chung</w:t>
      </w:r>
      <w:proofErr w:type="spellEnd"/>
      <w:r w:rsidR="009C10F5">
        <w:t xml:space="preserve"> </w:t>
      </w:r>
      <w:proofErr w:type="spellStart"/>
      <w:r w:rsidR="009C10F5">
        <w:t>cư</w:t>
      </w:r>
      <w:proofErr w:type="spellEnd"/>
      <w:r w:rsidR="009C10F5">
        <w:t xml:space="preserve">, </w:t>
      </w:r>
      <w:proofErr w:type="spellStart"/>
      <w:r w:rsidR="009C10F5">
        <w:t>nhà</w:t>
      </w:r>
      <w:proofErr w:type="spellEnd"/>
      <w:r w:rsidR="009C10F5">
        <w:t xml:space="preserve"> </w:t>
      </w:r>
      <w:proofErr w:type="spellStart"/>
      <w:r w:rsidR="009C10F5">
        <w:t>riêng</w:t>
      </w:r>
      <w:proofErr w:type="spellEnd"/>
      <w:r w:rsidR="009C10F5">
        <w:t xml:space="preserve">, </w:t>
      </w:r>
      <w:proofErr w:type="spellStart"/>
      <w:r w:rsidR="009C10F5">
        <w:t>biệt</w:t>
      </w:r>
      <w:proofErr w:type="spellEnd"/>
      <w:r w:rsidR="009C10F5">
        <w:t xml:space="preserve"> </w:t>
      </w:r>
      <w:proofErr w:type="spellStart"/>
      <w:r w:rsidR="009C10F5">
        <w:t>thự</w:t>
      </w:r>
      <w:proofErr w:type="spellEnd"/>
      <w:r w:rsidR="009C10F5">
        <w:t>…)</w:t>
      </w:r>
      <w:r w:rsidR="00DF713B">
        <w:t xml:space="preserve"> </w:t>
      </w:r>
      <w:proofErr w:type="spellStart"/>
      <w:r w:rsidR="00DF713B">
        <w:t>và</w:t>
      </w:r>
      <w:proofErr w:type="spellEnd"/>
      <w:r w:rsidR="00DF713B">
        <w:t xml:space="preserve"> </w:t>
      </w:r>
      <w:proofErr w:type="spellStart"/>
      <w:r w:rsidR="00DF713B">
        <w:t>bán</w:t>
      </w:r>
      <w:proofErr w:type="spellEnd"/>
      <w:r w:rsidR="009C10F5">
        <w:t>(</w:t>
      </w:r>
      <w:proofErr w:type="spellStart"/>
      <w:r w:rsidR="009C10F5">
        <w:t>chung</w:t>
      </w:r>
      <w:proofErr w:type="spellEnd"/>
      <w:r w:rsidR="009C10F5">
        <w:t xml:space="preserve"> </w:t>
      </w:r>
      <w:proofErr w:type="spellStart"/>
      <w:r w:rsidR="009C10F5">
        <w:t>cư</w:t>
      </w:r>
      <w:proofErr w:type="spellEnd"/>
      <w:r w:rsidR="009C10F5">
        <w:t xml:space="preserve">, </w:t>
      </w:r>
      <w:proofErr w:type="spellStart"/>
      <w:r w:rsidR="009C10F5">
        <w:t>đất</w:t>
      </w:r>
      <w:proofErr w:type="spellEnd"/>
      <w:r w:rsidR="009C10F5">
        <w:t xml:space="preserve">, </w:t>
      </w:r>
      <w:proofErr w:type="spellStart"/>
      <w:r w:rsidR="009C10F5">
        <w:t>phòng</w:t>
      </w:r>
      <w:proofErr w:type="spellEnd"/>
      <w:r w:rsidR="009C10F5">
        <w:t xml:space="preserve"> </w:t>
      </w:r>
      <w:proofErr w:type="spellStart"/>
      <w:r w:rsidR="009C10F5">
        <w:t>trọ</w:t>
      </w:r>
      <w:proofErr w:type="spellEnd"/>
      <w:r w:rsidR="009C10F5">
        <w:t>…)</w:t>
      </w:r>
      <w:r w:rsidR="00DF713B">
        <w:t xml:space="preserve"> </w:t>
      </w:r>
      <w:proofErr w:type="spellStart"/>
      <w:r w:rsidR="00DF713B">
        <w:t>của</w:t>
      </w:r>
      <w:proofErr w:type="spellEnd"/>
      <w:r w:rsidR="00DF713B">
        <w:t xml:space="preserve"> </w:t>
      </w:r>
      <w:proofErr w:type="spellStart"/>
      <w:r w:rsidR="00DF713B">
        <w:t>mình</w:t>
      </w:r>
      <w:commentRangeEnd w:id="12"/>
      <w:proofErr w:type="spellEnd"/>
      <w:r w:rsidR="00B04DC1">
        <w:rPr>
          <w:rStyle w:val="CommentReference"/>
        </w:rPr>
        <w:commentReference w:id="12"/>
      </w:r>
      <w:commentRangeEnd w:id="13"/>
      <w:r w:rsidR="009C10F5">
        <w:rPr>
          <w:rStyle w:val="CommentReference"/>
        </w:rPr>
        <w:commentReference w:id="13"/>
      </w:r>
      <w:r w:rsidR="00DF713B">
        <w:t>.</w:t>
      </w:r>
    </w:p>
    <w:p w14:paraId="039231CA" w14:textId="05B7788B" w:rsidR="00DF713B" w:rsidRDefault="00DF713B" w:rsidP="00FE068E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 w:rsidR="00C57206">
        <w:t>cập</w:t>
      </w:r>
      <w:proofErr w:type="spellEnd"/>
      <w:r w:rsidR="00C57206">
        <w:t xml:space="preserve"> </w:t>
      </w:r>
      <w:proofErr w:type="spellStart"/>
      <w:r w:rsidR="00C57206">
        <w:t>nhật</w:t>
      </w:r>
      <w:proofErr w:type="spellEnd"/>
      <w:r w:rsidR="00C57206">
        <w:t xml:space="preserve"> </w:t>
      </w:r>
      <w:proofErr w:type="spellStart"/>
      <w:r w:rsidR="00C57206">
        <w:t>các</w:t>
      </w:r>
      <w:proofErr w:type="spellEnd"/>
      <w:r w:rsidR="00C57206">
        <w:t xml:space="preserve"> </w:t>
      </w:r>
      <w:proofErr w:type="spellStart"/>
      <w:r w:rsidR="00C57206">
        <w:t>thông</w:t>
      </w:r>
      <w:proofErr w:type="spellEnd"/>
      <w:r w:rsidR="00C57206">
        <w:t xml:space="preserve"> tin</w:t>
      </w:r>
      <w:r w:rsidR="009C10F5">
        <w:t xml:space="preserve"> </w:t>
      </w:r>
      <w:proofErr w:type="spellStart"/>
      <w:r w:rsidR="009C10F5">
        <w:t>liên</w:t>
      </w:r>
      <w:proofErr w:type="spellEnd"/>
      <w:r w:rsidR="009C10F5">
        <w:t xml:space="preserve"> </w:t>
      </w:r>
      <w:proofErr w:type="spellStart"/>
      <w:r w:rsidR="009C10F5">
        <w:t>quan</w:t>
      </w:r>
      <w:proofErr w:type="spellEnd"/>
      <w:r w:rsidR="009C10F5">
        <w:t xml:space="preserve"> </w:t>
      </w:r>
      <w:proofErr w:type="spellStart"/>
      <w:r w:rsidR="009C10F5">
        <w:t>của</w:t>
      </w:r>
      <w:proofErr w:type="spellEnd"/>
      <w:r w:rsidR="009C10F5">
        <w:t xml:space="preserve"> </w:t>
      </w:r>
      <w:commentRangeStart w:id="14"/>
      <w:commentRangeStart w:id="15"/>
      <w:proofErr w:type="spellStart"/>
      <w:r w:rsidR="00C57206">
        <w:t>các</w:t>
      </w:r>
      <w:proofErr w:type="spellEnd"/>
      <w:r w:rsidR="00C57206">
        <w:t xml:space="preserve"> </w:t>
      </w:r>
      <w:proofErr w:type="spellStart"/>
      <w:r w:rsidR="00C57206">
        <w:t>dự</w:t>
      </w:r>
      <w:proofErr w:type="spellEnd"/>
      <w:r w:rsidR="00C57206">
        <w:t xml:space="preserve"> </w:t>
      </w:r>
      <w:proofErr w:type="spellStart"/>
      <w:r w:rsidR="00C57206">
        <w:t>án</w:t>
      </w:r>
      <w:proofErr w:type="spellEnd"/>
      <w:r w:rsidR="00C57206">
        <w:t xml:space="preserve"> </w:t>
      </w:r>
      <w:proofErr w:type="spellStart"/>
      <w:r w:rsidR="00C57206">
        <w:t>bất</w:t>
      </w:r>
      <w:proofErr w:type="spellEnd"/>
      <w:r w:rsidR="00C57206">
        <w:t xml:space="preserve"> </w:t>
      </w:r>
      <w:proofErr w:type="spellStart"/>
      <w:r w:rsidR="00C57206">
        <w:t>động</w:t>
      </w:r>
      <w:proofErr w:type="spellEnd"/>
      <w:r w:rsidR="00C57206">
        <w:t xml:space="preserve"> </w:t>
      </w:r>
      <w:proofErr w:type="spellStart"/>
      <w:r w:rsidR="00C57206">
        <w:t>sản</w:t>
      </w:r>
      <w:proofErr w:type="spellEnd"/>
      <w:r w:rsidR="009C10F5">
        <w:t xml:space="preserve"> </w:t>
      </w:r>
      <w:proofErr w:type="spellStart"/>
      <w:r w:rsidR="009C10F5">
        <w:t>mà</w:t>
      </w:r>
      <w:proofErr w:type="spellEnd"/>
      <w:r w:rsidR="009C10F5">
        <w:t xml:space="preserve"> </w:t>
      </w:r>
      <w:proofErr w:type="spellStart"/>
      <w:r w:rsidR="009C10F5">
        <w:t>họ</w:t>
      </w:r>
      <w:proofErr w:type="spellEnd"/>
      <w:r w:rsidR="009C10F5">
        <w:t xml:space="preserve"> </w:t>
      </w:r>
      <w:proofErr w:type="spellStart"/>
      <w:r w:rsidR="009C10F5">
        <w:t>quan</w:t>
      </w:r>
      <w:proofErr w:type="spellEnd"/>
      <w:r w:rsidR="009C10F5">
        <w:t xml:space="preserve"> </w:t>
      </w:r>
      <w:proofErr w:type="spellStart"/>
      <w:r w:rsidR="009C10F5">
        <w:t>tâm</w:t>
      </w:r>
      <w:proofErr w:type="spellEnd"/>
      <w:r w:rsidR="009C10F5">
        <w:t xml:space="preserve"> </w:t>
      </w:r>
      <w:proofErr w:type="spellStart"/>
      <w:r w:rsidR="009C10F5">
        <w:t>đến</w:t>
      </w:r>
      <w:proofErr w:type="spellEnd"/>
      <w:r w:rsidR="00C57206">
        <w:t xml:space="preserve"> </w:t>
      </w:r>
      <w:proofErr w:type="spellStart"/>
      <w:r w:rsidR="00C57206">
        <w:t>một</w:t>
      </w:r>
      <w:proofErr w:type="spellEnd"/>
      <w:r w:rsidR="00C57206">
        <w:t xml:space="preserve"> </w:t>
      </w:r>
      <w:proofErr w:type="spellStart"/>
      <w:r w:rsidR="00C57206">
        <w:t>cách</w:t>
      </w:r>
      <w:proofErr w:type="spellEnd"/>
      <w:r w:rsidR="00C57206">
        <w:t xml:space="preserve"> </w:t>
      </w:r>
      <w:proofErr w:type="spellStart"/>
      <w:r w:rsidR="00C57206">
        <w:t>sớm</w:t>
      </w:r>
      <w:proofErr w:type="spellEnd"/>
      <w:r w:rsidR="00C57206">
        <w:t xml:space="preserve"> </w:t>
      </w:r>
      <w:proofErr w:type="spellStart"/>
      <w:r w:rsidR="00C57206">
        <w:t>nhất</w:t>
      </w:r>
      <w:proofErr w:type="spellEnd"/>
      <w:r w:rsidR="00C57206">
        <w:t xml:space="preserve"> </w:t>
      </w:r>
      <w:proofErr w:type="spellStart"/>
      <w:r w:rsidR="00C57206">
        <w:t>và</w:t>
      </w:r>
      <w:proofErr w:type="spellEnd"/>
      <w:r w:rsidR="00C57206">
        <w:t xml:space="preserve"> </w:t>
      </w:r>
      <w:proofErr w:type="spellStart"/>
      <w:r w:rsidR="00C57206">
        <w:t>chính</w:t>
      </w:r>
      <w:proofErr w:type="spellEnd"/>
      <w:r w:rsidR="00C57206">
        <w:t xml:space="preserve"> </w:t>
      </w:r>
      <w:proofErr w:type="spellStart"/>
      <w:r w:rsidR="00C57206">
        <w:t>xác</w:t>
      </w:r>
      <w:proofErr w:type="spellEnd"/>
      <w:r w:rsidR="00C57206">
        <w:t xml:space="preserve"> </w:t>
      </w:r>
      <w:proofErr w:type="spellStart"/>
      <w:r w:rsidR="00C57206">
        <w:t>nhất</w:t>
      </w:r>
      <w:commentRangeEnd w:id="14"/>
      <w:proofErr w:type="spellEnd"/>
      <w:r w:rsidR="00B04DC1">
        <w:rPr>
          <w:rStyle w:val="CommentReference"/>
        </w:rPr>
        <w:commentReference w:id="14"/>
      </w:r>
      <w:commentRangeEnd w:id="15"/>
      <w:r w:rsidR="009C10F5">
        <w:rPr>
          <w:rStyle w:val="CommentReference"/>
        </w:rPr>
        <w:commentReference w:id="15"/>
      </w:r>
      <w:r w:rsidR="00C57206">
        <w:t xml:space="preserve">. </w:t>
      </w:r>
      <w:proofErr w:type="spellStart"/>
      <w:r w:rsidR="00C57206">
        <w:t>Điều</w:t>
      </w:r>
      <w:proofErr w:type="spellEnd"/>
      <w:r w:rsidR="00C57206">
        <w:t xml:space="preserve"> </w:t>
      </w:r>
      <w:proofErr w:type="spellStart"/>
      <w:r w:rsidR="00C57206">
        <w:t>quan</w:t>
      </w:r>
      <w:proofErr w:type="spellEnd"/>
      <w:r w:rsidR="00C57206">
        <w:t xml:space="preserve"> </w:t>
      </w:r>
      <w:proofErr w:type="spellStart"/>
      <w:r w:rsidR="00C57206">
        <w:t>tâm</w:t>
      </w:r>
      <w:proofErr w:type="spellEnd"/>
      <w:r w:rsidR="00C57206">
        <w:t xml:space="preserve"> </w:t>
      </w:r>
      <w:proofErr w:type="spellStart"/>
      <w:r w:rsidR="00C57206">
        <w:t>đối</w:t>
      </w:r>
      <w:proofErr w:type="spellEnd"/>
      <w:r w:rsidR="00C57206">
        <w:t xml:space="preserve"> </w:t>
      </w:r>
      <w:proofErr w:type="spellStart"/>
      <w:r w:rsidR="00C57206">
        <w:t>với</w:t>
      </w:r>
      <w:proofErr w:type="spellEnd"/>
      <w:r w:rsidR="00C57206">
        <w:t xml:space="preserve"> </w:t>
      </w:r>
      <w:proofErr w:type="spellStart"/>
      <w:r w:rsidR="00C57206">
        <w:t>khách</w:t>
      </w:r>
      <w:proofErr w:type="spellEnd"/>
      <w:r w:rsidR="00C57206">
        <w:t xml:space="preserve"> </w:t>
      </w:r>
      <w:proofErr w:type="spellStart"/>
      <w:r w:rsidR="00C57206">
        <w:t>hàng</w:t>
      </w:r>
      <w:proofErr w:type="spellEnd"/>
      <w:r w:rsidR="00C57206">
        <w:t xml:space="preserve"> </w:t>
      </w:r>
      <w:proofErr w:type="spellStart"/>
      <w:r w:rsidR="00C57206">
        <w:t>là</w:t>
      </w:r>
      <w:proofErr w:type="spellEnd"/>
      <w:r w:rsidR="00C57206">
        <w:t xml:space="preserve"> </w:t>
      </w:r>
      <w:proofErr w:type="spellStart"/>
      <w:r w:rsidR="00C57206">
        <w:t>nơi</w:t>
      </w:r>
      <w:proofErr w:type="spellEnd"/>
      <w:r w:rsidR="00C57206">
        <w:t xml:space="preserve"> </w:t>
      </w:r>
      <w:proofErr w:type="spellStart"/>
      <w:proofErr w:type="gramStart"/>
      <w:r w:rsidR="00C57206">
        <w:t>nào</w:t>
      </w:r>
      <w:proofErr w:type="spellEnd"/>
      <w:r w:rsidR="00C57206">
        <w:t xml:space="preserve">  </w:t>
      </w:r>
      <w:proofErr w:type="spellStart"/>
      <w:r w:rsidR="00C57206">
        <w:t>mà</w:t>
      </w:r>
      <w:proofErr w:type="spellEnd"/>
      <w:proofErr w:type="gramEnd"/>
      <w:r w:rsidR="00C57206">
        <w:t xml:space="preserve"> </w:t>
      </w:r>
      <w:proofErr w:type="spellStart"/>
      <w:r w:rsidR="00C57206">
        <w:t>họ</w:t>
      </w:r>
      <w:proofErr w:type="spellEnd"/>
      <w:r w:rsidR="00C57206">
        <w:t xml:space="preserve"> </w:t>
      </w:r>
      <w:proofErr w:type="spellStart"/>
      <w:r w:rsidR="00C57206">
        <w:t>có</w:t>
      </w:r>
      <w:proofErr w:type="spellEnd"/>
      <w:r w:rsidR="00C57206">
        <w:t xml:space="preserve"> </w:t>
      </w:r>
      <w:proofErr w:type="spellStart"/>
      <w:r w:rsidR="00C57206">
        <w:t>thể</w:t>
      </w:r>
      <w:proofErr w:type="spellEnd"/>
      <w:r w:rsidR="00C57206">
        <w:t xml:space="preserve"> </w:t>
      </w:r>
      <w:proofErr w:type="spellStart"/>
      <w:r w:rsidR="00C57206">
        <w:t>yên</w:t>
      </w:r>
      <w:proofErr w:type="spellEnd"/>
      <w:r w:rsidR="00C57206">
        <w:t xml:space="preserve"> </w:t>
      </w:r>
      <w:proofErr w:type="spellStart"/>
      <w:r w:rsidR="00C57206">
        <w:t>tâm</w:t>
      </w:r>
      <w:proofErr w:type="spellEnd"/>
      <w:r w:rsidR="00C57206">
        <w:t xml:space="preserve">, </w:t>
      </w:r>
      <w:proofErr w:type="spellStart"/>
      <w:r w:rsidR="00C57206">
        <w:t>cảm</w:t>
      </w:r>
      <w:proofErr w:type="spellEnd"/>
      <w:r w:rsidR="00C57206">
        <w:t xml:space="preserve"> </w:t>
      </w:r>
      <w:proofErr w:type="spellStart"/>
      <w:r w:rsidR="00C57206">
        <w:t>thấy</w:t>
      </w:r>
      <w:proofErr w:type="spellEnd"/>
      <w:r w:rsidR="00C57206">
        <w:t xml:space="preserve"> </w:t>
      </w:r>
      <w:proofErr w:type="spellStart"/>
      <w:r w:rsidR="00C57206">
        <w:t>hài</w:t>
      </w:r>
      <w:proofErr w:type="spellEnd"/>
      <w:r w:rsidR="00C57206">
        <w:t xml:space="preserve"> </w:t>
      </w:r>
      <w:proofErr w:type="spellStart"/>
      <w:r w:rsidR="00C57206">
        <w:t>lòng</w:t>
      </w:r>
      <w:proofErr w:type="spellEnd"/>
      <w:r w:rsidR="00C57206">
        <w:t xml:space="preserve"> </w:t>
      </w:r>
      <w:proofErr w:type="spellStart"/>
      <w:r w:rsidR="00C57206">
        <w:t>và</w:t>
      </w:r>
      <w:proofErr w:type="spellEnd"/>
      <w:r w:rsidR="00C57206">
        <w:t xml:space="preserve"> tin </w:t>
      </w:r>
      <w:proofErr w:type="spellStart"/>
      <w:r w:rsidR="00C57206">
        <w:t>tưởng</w:t>
      </w:r>
      <w:proofErr w:type="spellEnd"/>
      <w:r w:rsidR="00C57206">
        <w:t xml:space="preserve"> </w:t>
      </w:r>
      <w:proofErr w:type="spellStart"/>
      <w:r w:rsidR="00C57206">
        <w:t>để</w:t>
      </w:r>
      <w:proofErr w:type="spellEnd"/>
      <w:r w:rsidR="00C57206">
        <w:t xml:space="preserve"> </w:t>
      </w:r>
      <w:proofErr w:type="spellStart"/>
      <w:r w:rsidR="00C57206">
        <w:t>mình</w:t>
      </w:r>
      <w:proofErr w:type="spellEnd"/>
      <w:r w:rsidR="00C57206">
        <w:t xml:space="preserve"> </w:t>
      </w:r>
      <w:proofErr w:type="spellStart"/>
      <w:r w:rsidR="00C57206">
        <w:t>có</w:t>
      </w:r>
      <w:proofErr w:type="spellEnd"/>
      <w:r w:rsidR="00C57206">
        <w:t xml:space="preserve"> </w:t>
      </w:r>
      <w:proofErr w:type="spellStart"/>
      <w:r w:rsidR="00C57206">
        <w:t>thể</w:t>
      </w:r>
      <w:proofErr w:type="spellEnd"/>
      <w:r w:rsidR="00C57206">
        <w:t xml:space="preserve"> </w:t>
      </w:r>
      <w:proofErr w:type="spellStart"/>
      <w:r w:rsidR="00C57206">
        <w:t>tham</w:t>
      </w:r>
      <w:proofErr w:type="spellEnd"/>
      <w:r w:rsidR="00C57206">
        <w:t xml:space="preserve"> </w:t>
      </w:r>
      <w:proofErr w:type="spellStart"/>
      <w:r w:rsidR="00C57206">
        <w:t>khảo</w:t>
      </w:r>
      <w:proofErr w:type="spellEnd"/>
      <w:r w:rsidR="00C57206">
        <w:t xml:space="preserve">, </w:t>
      </w:r>
      <w:proofErr w:type="spellStart"/>
      <w:r w:rsidR="00C57206">
        <w:t>đầu</w:t>
      </w:r>
      <w:proofErr w:type="spellEnd"/>
      <w:r w:rsidR="00C57206">
        <w:t xml:space="preserve"> </w:t>
      </w:r>
      <w:proofErr w:type="spellStart"/>
      <w:r w:rsidR="00C57206">
        <w:t>tư</w:t>
      </w:r>
      <w:proofErr w:type="spellEnd"/>
      <w:r w:rsidR="00C57206">
        <w:t xml:space="preserve"> </w:t>
      </w:r>
      <w:proofErr w:type="spellStart"/>
      <w:r w:rsidR="00C57206">
        <w:t>và</w:t>
      </w:r>
      <w:proofErr w:type="spellEnd"/>
      <w:r w:rsidR="00C57206">
        <w:t xml:space="preserve"> </w:t>
      </w:r>
      <w:proofErr w:type="spellStart"/>
      <w:r w:rsidR="00C57206">
        <w:t>kinh</w:t>
      </w:r>
      <w:proofErr w:type="spellEnd"/>
      <w:r w:rsidR="00C57206">
        <w:t xml:space="preserve"> </w:t>
      </w:r>
      <w:proofErr w:type="spellStart"/>
      <w:r w:rsidR="009C10F5">
        <w:t>doanh</w:t>
      </w:r>
      <w:proofErr w:type="spellEnd"/>
      <w:r w:rsidR="00C57206" w:rsidRPr="00B04DC1">
        <w:rPr>
          <w:color w:val="FF0000"/>
        </w:rPr>
        <w:t xml:space="preserve"> </w:t>
      </w:r>
      <w:proofErr w:type="spellStart"/>
      <w:r w:rsidR="009C10F5">
        <w:t>c</w:t>
      </w:r>
      <w:r w:rsidR="00C57206">
        <w:t>ó</w:t>
      </w:r>
      <w:proofErr w:type="spellEnd"/>
      <w:r w:rsidR="00C57206">
        <w:t xml:space="preserve"> </w:t>
      </w:r>
      <w:proofErr w:type="spellStart"/>
      <w:r w:rsidR="00C57206">
        <w:t>lợi</w:t>
      </w:r>
      <w:proofErr w:type="spellEnd"/>
      <w:r w:rsidR="00C57206">
        <w:t xml:space="preserve"> </w:t>
      </w:r>
      <w:proofErr w:type="spellStart"/>
      <w:r w:rsidR="00C57206">
        <w:t>nhuận</w:t>
      </w:r>
      <w:proofErr w:type="spellEnd"/>
      <w:r w:rsidR="00C57206">
        <w:t xml:space="preserve"> </w:t>
      </w:r>
      <w:proofErr w:type="spellStart"/>
      <w:r w:rsidR="00C57206">
        <w:t>nhất</w:t>
      </w:r>
      <w:proofErr w:type="spellEnd"/>
      <w:r w:rsidR="00C57206">
        <w:t>.</w:t>
      </w:r>
    </w:p>
    <w:p w14:paraId="67E93E92" w14:textId="0EC66C8D" w:rsidR="00702C6B" w:rsidRPr="00FE068E" w:rsidRDefault="00C57206" w:rsidP="00702C6B"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 w:rsidR="009C10F5">
        <w:t xml:space="preserve">, </w:t>
      </w:r>
      <w:proofErr w:type="spellStart"/>
      <w:r w:rsidR="009C10F5">
        <w:t>kênh</w:t>
      </w:r>
      <w:proofErr w:type="spellEnd"/>
      <w:r w:rsidR="009C10F5">
        <w:t xml:space="preserve"> </w:t>
      </w:r>
      <w:proofErr w:type="spellStart"/>
      <w:r w:rsidR="009C10F5">
        <w:t>thông</w:t>
      </w:r>
      <w:proofErr w:type="spellEnd"/>
      <w:r w:rsidR="009C10F5">
        <w:t xml:space="preserve"> tin </w:t>
      </w:r>
      <w:proofErr w:type="spellStart"/>
      <w:r w:rsidR="009C10F5">
        <w:t>nhanh</w:t>
      </w:r>
      <w:proofErr w:type="spellEnd"/>
      <w:r w:rsidR="009C10F5">
        <w:t xml:space="preserve"> </w:t>
      </w:r>
      <w:proofErr w:type="spellStart"/>
      <w:r w:rsidR="009C10F5">
        <w:t>nhất</w:t>
      </w:r>
      <w:proofErr w:type="spellEnd"/>
      <w:r w:rsidRPr="00F16791">
        <w:rPr>
          <w:color w:val="FF0000"/>
        </w:rP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 w:rsidR="003563A1">
        <w:t xml:space="preserve">, </w:t>
      </w:r>
      <w:proofErr w:type="spellStart"/>
      <w:r w:rsidR="003563A1">
        <w:t>đáp</w:t>
      </w:r>
      <w:proofErr w:type="spellEnd"/>
      <w:r w:rsidR="003563A1">
        <w:t xml:space="preserve"> </w:t>
      </w:r>
      <w:proofErr w:type="spellStart"/>
      <w:r w:rsidR="003563A1">
        <w:t>ứng</w:t>
      </w:r>
      <w:proofErr w:type="spellEnd"/>
      <w:r w:rsidR="003563A1">
        <w:t xml:space="preserve"> </w:t>
      </w:r>
      <w:proofErr w:type="spellStart"/>
      <w:r w:rsidR="003563A1">
        <w:t>được</w:t>
      </w:r>
      <w:proofErr w:type="spellEnd"/>
      <w:r w:rsidR="003563A1">
        <w:t xml:space="preserve"> </w:t>
      </w:r>
      <w:proofErr w:type="spellStart"/>
      <w:r w:rsidR="003563A1">
        <w:t>đầy</w:t>
      </w:r>
      <w:proofErr w:type="spellEnd"/>
      <w:r w:rsidR="003563A1">
        <w:t xml:space="preserve"> </w:t>
      </w:r>
      <w:proofErr w:type="spellStart"/>
      <w:r w:rsidR="003563A1">
        <w:t>đủ</w:t>
      </w:r>
      <w:proofErr w:type="spellEnd"/>
      <w:r w:rsidR="003563A1">
        <w:t xml:space="preserve"> </w:t>
      </w:r>
      <w:proofErr w:type="spellStart"/>
      <w:r w:rsidR="003563A1">
        <w:t>những</w:t>
      </w:r>
      <w:proofErr w:type="spellEnd"/>
      <w:r w:rsidR="003563A1">
        <w:t xml:space="preserve"> </w:t>
      </w:r>
      <w:proofErr w:type="spellStart"/>
      <w:r w:rsidR="003563A1">
        <w:t>thách</w:t>
      </w:r>
      <w:proofErr w:type="spellEnd"/>
      <w:r w:rsidR="003563A1">
        <w:t xml:space="preserve"> </w:t>
      </w:r>
      <w:proofErr w:type="spellStart"/>
      <w:r w:rsidR="003563A1">
        <w:t>thức</w:t>
      </w:r>
      <w:proofErr w:type="spellEnd"/>
      <w:r w:rsidR="003563A1">
        <w:t xml:space="preserve"> </w:t>
      </w:r>
      <w:proofErr w:type="spellStart"/>
      <w:r w:rsidR="003563A1">
        <w:t>và</w:t>
      </w:r>
      <w:proofErr w:type="spellEnd"/>
      <w:r w:rsidR="003563A1">
        <w:t xml:space="preserve"> </w:t>
      </w:r>
      <w:proofErr w:type="spellStart"/>
      <w:r w:rsidR="003563A1">
        <w:t>tiêu</w:t>
      </w:r>
      <w:proofErr w:type="spellEnd"/>
      <w:r w:rsidR="003563A1">
        <w:t xml:space="preserve"> </w:t>
      </w:r>
      <w:proofErr w:type="spellStart"/>
      <w:r w:rsidR="003563A1">
        <w:t>chí</w:t>
      </w:r>
      <w:proofErr w:type="spellEnd"/>
      <w:r w:rsidR="003563A1">
        <w:t xml:space="preserve"> </w:t>
      </w:r>
      <w:proofErr w:type="spellStart"/>
      <w:r w:rsidR="00702C6B">
        <w:t>đó</w:t>
      </w:r>
      <w:proofErr w:type="spellEnd"/>
      <w:r w:rsidR="00702C6B">
        <w:t>.</w:t>
      </w:r>
    </w:p>
    <w:p w14:paraId="6DE4C71A" w14:textId="733D212C" w:rsidR="00A65EB7" w:rsidRDefault="00A65EB7" w:rsidP="00BB0637">
      <w:pPr>
        <w:pStyle w:val="Heading2"/>
      </w:pPr>
      <w:bookmarkStart w:id="16" w:name="_Toc67948231"/>
      <w:proofErr w:type="spellStart"/>
      <w:r w:rsidRPr="004563FE">
        <w:t>Mục</w:t>
      </w:r>
      <w:proofErr w:type="spellEnd"/>
      <w:r w:rsidRPr="004563FE">
        <w:t xml:space="preserve"> </w:t>
      </w:r>
      <w:proofErr w:type="spellStart"/>
      <w:r w:rsidRPr="004563FE">
        <w:t>tiêu</w:t>
      </w:r>
      <w:proofErr w:type="spellEnd"/>
      <w:r w:rsidR="00BB0637">
        <w:t xml:space="preserve"> </w:t>
      </w:r>
      <w:proofErr w:type="spellStart"/>
      <w:r w:rsidR="00BB0637">
        <w:t>đề</w:t>
      </w:r>
      <w:proofErr w:type="spellEnd"/>
      <w:r w:rsidR="00BB0637">
        <w:t xml:space="preserve"> </w:t>
      </w:r>
      <w:proofErr w:type="spellStart"/>
      <w:r w:rsidR="00BB0637">
        <w:t>tài</w:t>
      </w:r>
      <w:bookmarkEnd w:id="16"/>
      <w:proofErr w:type="spellEnd"/>
    </w:p>
    <w:p w14:paraId="0B2E9CC2" w14:textId="461667B2" w:rsidR="00995D8D" w:rsidRDefault="00995D8D" w:rsidP="00995D8D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Website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494E716" w14:textId="420FA56D" w:rsidR="00995D8D" w:rsidRDefault="00995D8D" w:rsidP="00995D8D">
      <w:r>
        <w:t xml:space="preserve">Website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 w:rsidR="00F86E4B">
        <w:t>mang</w:t>
      </w:r>
      <w:proofErr w:type="spellEnd"/>
      <w:r w:rsidR="00F86E4B">
        <w:t xml:space="preserve"> </w:t>
      </w:r>
      <w:proofErr w:type="spellStart"/>
      <w:r w:rsidR="00F86E4B">
        <w:t>lại</w:t>
      </w:r>
      <w:proofErr w:type="spellEnd"/>
      <w:r w:rsidR="00F86E4B">
        <w:t xml:space="preserve"> so </w:t>
      </w:r>
      <w:proofErr w:type="spellStart"/>
      <w:r w:rsidR="00F86E4B">
        <w:t>với</w:t>
      </w:r>
      <w:proofErr w:type="spellEnd"/>
      <w:r w:rsidR="00F86E4B">
        <w:t xml:space="preserve"> </w:t>
      </w:r>
      <w:proofErr w:type="spellStart"/>
      <w:r w:rsidR="00F86E4B">
        <w:t>vị</w:t>
      </w:r>
      <w:proofErr w:type="spellEnd"/>
      <w:r w:rsidR="00F86E4B">
        <w:t xml:space="preserve"> </w:t>
      </w:r>
      <w:proofErr w:type="spellStart"/>
      <w:r w:rsidR="00F86E4B">
        <w:t>trí</w:t>
      </w:r>
      <w:proofErr w:type="spellEnd"/>
      <w:r w:rsidR="00F86E4B">
        <w:t xml:space="preserve"> </w:t>
      </w:r>
      <w:proofErr w:type="spellStart"/>
      <w:r w:rsidR="00F86E4B">
        <w:t>của</w:t>
      </w:r>
      <w:proofErr w:type="spellEnd"/>
      <w:r w:rsidR="00F86E4B">
        <w:t xml:space="preserve"> </w:t>
      </w:r>
      <w:proofErr w:type="spellStart"/>
      <w:r w:rsidR="00F86E4B">
        <w:t>nó</w:t>
      </w:r>
      <w:proofErr w:type="spellEnd"/>
      <w:r w:rsidR="00F86E4B">
        <w:t xml:space="preserve"> </w:t>
      </w:r>
      <w:proofErr w:type="spellStart"/>
      <w:r w:rsidR="00F86E4B">
        <w:t>như</w:t>
      </w:r>
      <w:proofErr w:type="spellEnd"/>
      <w:r w:rsidR="00F86E4B">
        <w:t xml:space="preserve"> </w:t>
      </w:r>
      <w:proofErr w:type="spellStart"/>
      <w:r w:rsidR="00F86E4B">
        <w:t>là</w:t>
      </w:r>
      <w:proofErr w:type="spellEnd"/>
      <w:r w:rsidR="00F86E4B">
        <w:t xml:space="preserve"> </w:t>
      </w:r>
      <w:proofErr w:type="spellStart"/>
      <w:r w:rsidR="00F86E4B">
        <w:t>gần</w:t>
      </w:r>
      <w:proofErr w:type="spellEnd"/>
      <w:r w:rsidR="00F86E4B">
        <w:t xml:space="preserve"> </w:t>
      </w:r>
      <w:proofErr w:type="spellStart"/>
      <w:r w:rsidR="00F86E4B">
        <w:t>trung</w:t>
      </w:r>
      <w:proofErr w:type="spellEnd"/>
      <w:r w:rsidR="00F86E4B">
        <w:t xml:space="preserve"> </w:t>
      </w:r>
      <w:proofErr w:type="spellStart"/>
      <w:r w:rsidR="00F86E4B">
        <w:t>tâm</w:t>
      </w:r>
      <w:proofErr w:type="spellEnd"/>
      <w:r w:rsidR="00F86E4B">
        <w:t xml:space="preserve"> hay </w:t>
      </w:r>
      <w:proofErr w:type="spellStart"/>
      <w:r w:rsidR="00F86E4B">
        <w:t>không</w:t>
      </w:r>
      <w:proofErr w:type="spellEnd"/>
      <w:r w:rsidR="00F86E4B">
        <w:t xml:space="preserve">, </w:t>
      </w:r>
      <w:proofErr w:type="spellStart"/>
      <w:r w:rsidR="00F86E4B">
        <w:t>kinh</w:t>
      </w:r>
      <w:proofErr w:type="spellEnd"/>
      <w:r w:rsidR="00F86E4B">
        <w:t xml:space="preserve"> </w:t>
      </w:r>
      <w:proofErr w:type="spellStart"/>
      <w:r w:rsidR="00F86E4B">
        <w:t>tế</w:t>
      </w:r>
      <w:proofErr w:type="spellEnd"/>
      <w:r w:rsidR="00F86E4B">
        <w:t xml:space="preserve"> </w:t>
      </w:r>
      <w:proofErr w:type="spellStart"/>
      <w:r w:rsidR="00F86E4B">
        <w:t>xung</w:t>
      </w:r>
      <w:proofErr w:type="spellEnd"/>
      <w:r w:rsidR="00F86E4B">
        <w:t xml:space="preserve"> </w:t>
      </w:r>
      <w:proofErr w:type="spellStart"/>
      <w:r w:rsidR="00F86E4B">
        <w:t>quanh</w:t>
      </w:r>
      <w:proofErr w:type="spellEnd"/>
      <w:r w:rsidR="00F86E4B">
        <w:t xml:space="preserve"> </w:t>
      </w:r>
      <w:proofErr w:type="spellStart"/>
      <w:r w:rsidR="00F86E4B">
        <w:t>đó</w:t>
      </w:r>
      <w:proofErr w:type="spellEnd"/>
      <w:r w:rsidR="00F86E4B">
        <w:t xml:space="preserve"> </w:t>
      </w:r>
      <w:proofErr w:type="spellStart"/>
      <w:r w:rsidR="00F86E4B">
        <w:t>có</w:t>
      </w:r>
      <w:proofErr w:type="spellEnd"/>
      <w:r w:rsidR="00F86E4B">
        <w:t xml:space="preserve"> </w:t>
      </w:r>
      <w:proofErr w:type="spellStart"/>
      <w:r w:rsidR="00F86E4B">
        <w:t>phát</w:t>
      </w:r>
      <w:proofErr w:type="spellEnd"/>
      <w:r w:rsidR="00F86E4B">
        <w:t xml:space="preserve"> </w:t>
      </w:r>
      <w:proofErr w:type="spellStart"/>
      <w:r w:rsidR="00F86E4B">
        <w:t>triển</w:t>
      </w:r>
      <w:proofErr w:type="spellEnd"/>
      <w:r w:rsidR="00F86E4B">
        <w:t xml:space="preserve"> </w:t>
      </w:r>
      <w:proofErr w:type="spellStart"/>
      <w:r w:rsidR="00F86E4B">
        <w:t>như</w:t>
      </w:r>
      <w:proofErr w:type="spellEnd"/>
      <w:r w:rsidR="00F86E4B">
        <w:t xml:space="preserve"> </w:t>
      </w:r>
      <w:proofErr w:type="spellStart"/>
      <w:r w:rsidR="00F86E4B">
        <w:t>thế</w:t>
      </w:r>
      <w:proofErr w:type="spellEnd"/>
      <w:r w:rsidR="00F86E4B">
        <w:t xml:space="preserve"> </w:t>
      </w:r>
      <w:proofErr w:type="spellStart"/>
      <w:r w:rsidR="00F86E4B">
        <w:t>nào</w:t>
      </w:r>
      <w:commentRangeStart w:id="17"/>
      <w:proofErr w:type="spellEnd"/>
      <w:r w:rsidR="00635243" w:rsidRPr="00F16791">
        <w:rPr>
          <w:color w:val="FF0000"/>
        </w:rPr>
        <w:t xml:space="preserve"> </w:t>
      </w:r>
      <w:commentRangeEnd w:id="17"/>
      <w:r w:rsidR="00F16791">
        <w:rPr>
          <w:rStyle w:val="CommentReference"/>
        </w:rPr>
        <w:commentReference w:id="17"/>
      </w:r>
      <w:proofErr w:type="spellStart"/>
      <w:r w:rsidR="00635243">
        <w:t>thông</w:t>
      </w:r>
      <w:proofErr w:type="spellEnd"/>
      <w:r w:rsidR="00635243">
        <w:t xml:space="preserve"> qua </w:t>
      </w:r>
      <w:proofErr w:type="spellStart"/>
      <w:r w:rsidR="00635243">
        <w:t>tính</w:t>
      </w:r>
      <w:proofErr w:type="spellEnd"/>
      <w:r w:rsidR="00635243">
        <w:t xml:space="preserve"> </w:t>
      </w:r>
      <w:proofErr w:type="spellStart"/>
      <w:r w:rsidR="00635243">
        <w:t>năng</w:t>
      </w:r>
      <w:proofErr w:type="spellEnd"/>
      <w:r w:rsidR="00635243">
        <w:t xml:space="preserve"> Google map </w:t>
      </w:r>
      <w:proofErr w:type="spellStart"/>
      <w:r w:rsidR="00635243">
        <w:t>được</w:t>
      </w:r>
      <w:proofErr w:type="spellEnd"/>
      <w:r w:rsidR="00635243">
        <w:t xml:space="preserve"> </w:t>
      </w:r>
      <w:proofErr w:type="spellStart"/>
      <w:r w:rsidR="00635243">
        <w:t>tích</w:t>
      </w:r>
      <w:proofErr w:type="spellEnd"/>
      <w:r w:rsidR="00635243">
        <w:t xml:space="preserve"> </w:t>
      </w:r>
      <w:proofErr w:type="spellStart"/>
      <w:r w:rsidR="00635243">
        <w:t>hợp</w:t>
      </w:r>
      <w:proofErr w:type="spellEnd"/>
      <w:r w:rsidR="00635243">
        <w:t xml:space="preserve"> </w:t>
      </w:r>
      <w:proofErr w:type="spellStart"/>
      <w:r w:rsidR="00635243">
        <w:t>vào</w:t>
      </w:r>
      <w:proofErr w:type="spellEnd"/>
      <w:r w:rsidR="00635243">
        <w:t xml:space="preserve"> </w:t>
      </w:r>
      <w:proofErr w:type="spellStart"/>
      <w:r w:rsidR="00635243">
        <w:t>trong</w:t>
      </w:r>
      <w:proofErr w:type="spellEnd"/>
      <w:r w:rsidR="00635243">
        <w:t xml:space="preserve"> Website qua </w:t>
      </w:r>
      <w:proofErr w:type="spellStart"/>
      <w:r w:rsidR="00635243">
        <w:t>đó</w:t>
      </w:r>
      <w:proofErr w:type="spellEnd"/>
      <w:r w:rsidR="00635243">
        <w:t xml:space="preserve"> </w:t>
      </w:r>
      <w:proofErr w:type="spellStart"/>
      <w:r w:rsidR="00635243">
        <w:t>đưa</w:t>
      </w:r>
      <w:proofErr w:type="spellEnd"/>
      <w:r w:rsidR="00635243">
        <w:t xml:space="preserve"> ra </w:t>
      </w:r>
      <w:proofErr w:type="spellStart"/>
      <w:r w:rsidR="00635243">
        <w:t>được</w:t>
      </w:r>
      <w:proofErr w:type="spellEnd"/>
      <w:r w:rsidR="00635243">
        <w:t xml:space="preserve"> </w:t>
      </w:r>
      <w:proofErr w:type="spellStart"/>
      <w:r w:rsidR="00F86E4B">
        <w:t>cả</w:t>
      </w:r>
      <w:proofErr w:type="spellEnd"/>
      <w:r w:rsidR="00F86E4B">
        <w:t xml:space="preserve"> </w:t>
      </w:r>
      <w:proofErr w:type="spellStart"/>
      <w:r w:rsidR="00F86E4B">
        <w:t>người</w:t>
      </w:r>
      <w:proofErr w:type="spellEnd"/>
      <w:r w:rsidR="00F86E4B">
        <w:t xml:space="preserve"> </w:t>
      </w:r>
      <w:proofErr w:type="spellStart"/>
      <w:r w:rsidR="00F86E4B">
        <w:t>kinh</w:t>
      </w:r>
      <w:proofErr w:type="spellEnd"/>
      <w:r w:rsidR="00F86E4B">
        <w:t xml:space="preserve"> </w:t>
      </w:r>
      <w:proofErr w:type="spellStart"/>
      <w:r w:rsidR="00F86E4B">
        <w:t>doanh</w:t>
      </w:r>
      <w:proofErr w:type="spellEnd"/>
      <w:r w:rsidR="00F86E4B">
        <w:t xml:space="preserve"> </w:t>
      </w:r>
      <w:proofErr w:type="spellStart"/>
      <w:r w:rsidR="00F86E4B">
        <w:t>lẫn</w:t>
      </w:r>
      <w:proofErr w:type="spellEnd"/>
      <w:r w:rsidR="00F86E4B">
        <w:t xml:space="preserve"> </w:t>
      </w:r>
      <w:proofErr w:type="spellStart"/>
      <w:r w:rsidR="00F86E4B">
        <w:t>khách</w:t>
      </w:r>
      <w:proofErr w:type="spellEnd"/>
      <w:r w:rsidR="00F86E4B">
        <w:t xml:space="preserve"> </w:t>
      </w:r>
      <w:proofErr w:type="spellStart"/>
      <w:r w:rsidR="00F86E4B">
        <w:t>hàng</w:t>
      </w:r>
      <w:proofErr w:type="spellEnd"/>
      <w:r w:rsidR="00F86E4B">
        <w:t xml:space="preserve"> </w:t>
      </w:r>
      <w:proofErr w:type="spellStart"/>
      <w:r w:rsidR="00F86E4B">
        <w:t>đưa</w:t>
      </w:r>
      <w:proofErr w:type="spellEnd"/>
      <w:r w:rsidR="00F86E4B">
        <w:t xml:space="preserve"> ra </w:t>
      </w:r>
      <w:proofErr w:type="spellStart"/>
      <w:r w:rsidR="00F86E4B">
        <w:t>cho</w:t>
      </w:r>
      <w:proofErr w:type="spellEnd"/>
      <w:r w:rsidR="00F86E4B">
        <w:t xml:space="preserve"> </w:t>
      </w:r>
      <w:proofErr w:type="spellStart"/>
      <w:r w:rsidR="00F86E4B">
        <w:t>mình</w:t>
      </w:r>
      <w:proofErr w:type="spellEnd"/>
      <w:r w:rsidR="00F86E4B">
        <w:t xml:space="preserve"> </w:t>
      </w:r>
      <w:proofErr w:type="spellStart"/>
      <w:r w:rsidR="00F86E4B">
        <w:t>nhưng</w:t>
      </w:r>
      <w:proofErr w:type="spellEnd"/>
      <w:r w:rsidR="00F86E4B">
        <w:t xml:space="preserve"> </w:t>
      </w:r>
      <w:proofErr w:type="spellStart"/>
      <w:r w:rsidR="00F86E4B">
        <w:t>đánh</w:t>
      </w:r>
      <w:proofErr w:type="spellEnd"/>
      <w:r w:rsidR="00F86E4B">
        <w:t xml:space="preserve"> </w:t>
      </w:r>
      <w:proofErr w:type="spellStart"/>
      <w:r w:rsidR="00F86E4B">
        <w:t>giá</w:t>
      </w:r>
      <w:proofErr w:type="spellEnd"/>
      <w:r w:rsidR="00F86E4B">
        <w:t xml:space="preserve"> </w:t>
      </w:r>
      <w:proofErr w:type="spellStart"/>
      <w:r w:rsidR="00635243">
        <w:t>khách</w:t>
      </w:r>
      <w:proofErr w:type="spellEnd"/>
      <w:r w:rsidR="00635243">
        <w:t xml:space="preserve"> </w:t>
      </w:r>
      <w:proofErr w:type="spellStart"/>
      <w:r w:rsidR="00635243">
        <w:t>quan</w:t>
      </w:r>
      <w:proofErr w:type="spellEnd"/>
      <w:r w:rsidR="00635243">
        <w:t xml:space="preserve"> </w:t>
      </w:r>
      <w:proofErr w:type="spellStart"/>
      <w:r w:rsidR="00635243">
        <w:t>nhất</w:t>
      </w:r>
      <w:proofErr w:type="spellEnd"/>
      <w:r w:rsidR="00F86E4B">
        <w:t xml:space="preserve"> </w:t>
      </w:r>
      <w:proofErr w:type="spellStart"/>
      <w:r w:rsidR="00F86E4B">
        <w:t>đối</w:t>
      </w:r>
      <w:proofErr w:type="spellEnd"/>
      <w:r w:rsidR="00F86E4B">
        <w:t xml:space="preserve"> </w:t>
      </w:r>
      <w:proofErr w:type="spellStart"/>
      <w:r w:rsidR="00F86E4B">
        <w:t>với</w:t>
      </w:r>
      <w:proofErr w:type="spellEnd"/>
      <w:r w:rsidR="00F86E4B">
        <w:t xml:space="preserve"> </w:t>
      </w:r>
      <w:proofErr w:type="spellStart"/>
      <w:r w:rsidR="00F86E4B">
        <w:t>dự</w:t>
      </w:r>
      <w:proofErr w:type="spellEnd"/>
      <w:r w:rsidR="00F86E4B">
        <w:t xml:space="preserve"> </w:t>
      </w:r>
      <w:proofErr w:type="spellStart"/>
      <w:r w:rsidR="00F86E4B">
        <w:t>án</w:t>
      </w:r>
      <w:proofErr w:type="spellEnd"/>
      <w:r w:rsidR="00F86E4B">
        <w:t xml:space="preserve"> </w:t>
      </w:r>
      <w:proofErr w:type="spellStart"/>
      <w:r w:rsidR="00F86E4B">
        <w:t>bất</w:t>
      </w:r>
      <w:proofErr w:type="spellEnd"/>
      <w:r w:rsidR="00F86E4B">
        <w:t xml:space="preserve"> </w:t>
      </w:r>
      <w:proofErr w:type="spellStart"/>
      <w:r w:rsidR="00F86E4B">
        <w:t>động</w:t>
      </w:r>
      <w:proofErr w:type="spellEnd"/>
      <w:r w:rsidR="00F86E4B">
        <w:t xml:space="preserve"> </w:t>
      </w:r>
      <w:proofErr w:type="spellStart"/>
      <w:r w:rsidR="00F86E4B">
        <w:t>sản</w:t>
      </w:r>
      <w:proofErr w:type="spellEnd"/>
      <w:r w:rsidR="00635243">
        <w:t>.</w:t>
      </w:r>
    </w:p>
    <w:p w14:paraId="0A9323DB" w14:textId="26E50F26" w:rsidR="00635243" w:rsidRPr="00995D8D" w:rsidRDefault="00635243" w:rsidP="00995D8D">
      <w:r>
        <w:lastRenderedPageBreak/>
        <w:t xml:space="preserve">Website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chợ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 w:rsidRPr="00F86E4B">
        <w:t>chơi</w:t>
      </w:r>
      <w:proofErr w:type="spellEnd"/>
      <w:r w:rsidRPr="00F16791">
        <w:rPr>
          <w:color w:val="FF0000"/>
        </w:rPr>
        <w:t>.</w:t>
      </w:r>
      <w:r w:rsidR="00F86E4B">
        <w:rPr>
          <w:color w:val="FF0000"/>
        </w:rPr>
        <w:t xml:space="preserve"> </w:t>
      </w:r>
      <w:proofErr w:type="spellStart"/>
      <w:proofErr w:type="gramStart"/>
      <w:r w:rsidRPr="00F86E4B">
        <w:t>Cập</w:t>
      </w:r>
      <w:proofErr w:type="spellEnd"/>
      <w:proofErr w:type="gramEnd"/>
      <w:r w:rsidRPr="00F86E4B"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>…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Website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AF81BE5" w14:textId="6FCF5F89" w:rsidR="00A65EB7" w:rsidRDefault="00BB0637" w:rsidP="00BB0637">
      <w:pPr>
        <w:pStyle w:val="Heading2"/>
      </w:pPr>
      <w:bookmarkStart w:id="18" w:name="_Toc67948232"/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8"/>
      <w:proofErr w:type="spellEnd"/>
    </w:p>
    <w:p w14:paraId="545583BB" w14:textId="184C1A62" w:rsidR="00CB19CF" w:rsidRPr="00CB19CF" w:rsidRDefault="00CB19CF" w:rsidP="00CB19CF">
      <w:pPr>
        <w:pStyle w:val="Heading3"/>
      </w:pPr>
      <w:bookmarkStart w:id="19" w:name="_Toc67948233"/>
      <w:proofErr w:type="spellStart"/>
      <w:r>
        <w:t>Phạm</w:t>
      </w:r>
      <w:proofErr w:type="spellEnd"/>
      <w:r>
        <w:t xml:space="preserve"> vi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9"/>
      <w:proofErr w:type="spellEnd"/>
    </w:p>
    <w:p w14:paraId="385DCB88" w14:textId="23B89D91" w:rsidR="008B5696" w:rsidRDefault="008B5696" w:rsidP="008B5696">
      <w:r>
        <w:t xml:space="preserve">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7C817BCB" w14:textId="40A0803B" w:rsidR="008B5696" w:rsidRDefault="008B5696" w:rsidP="007D7687">
      <w:pPr>
        <w:pStyle w:val="ListParagraph"/>
        <w:numPr>
          <w:ilvl w:val="0"/>
          <w:numId w:val="4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 xml:space="preserve"> </w:t>
      </w:r>
      <w:r w:rsidR="002508A1">
        <w:t xml:space="preserve"> </w:t>
      </w:r>
      <w:proofErr w:type="spellStart"/>
      <w:r>
        <w:t>như</w:t>
      </w:r>
      <w:proofErr w:type="spellEnd"/>
      <w:proofErr w:type="gram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7D16B3FD" w14:textId="28BDB743" w:rsidR="008B5696" w:rsidRDefault="008B5696" w:rsidP="007D7687">
      <w:pPr>
        <w:pStyle w:val="ListParagraph"/>
        <w:numPr>
          <w:ilvl w:val="0"/>
          <w:numId w:val="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Google map.</w:t>
      </w:r>
    </w:p>
    <w:p w14:paraId="112C4A47" w14:textId="38B93C8F" w:rsidR="008B5696" w:rsidRDefault="008B5696" w:rsidP="007D7687">
      <w:pPr>
        <w:pStyle w:val="ListParagraph"/>
        <w:numPr>
          <w:ilvl w:val="0"/>
          <w:numId w:val="4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554FAD7" w14:textId="6949B0D0" w:rsidR="008B5696" w:rsidRDefault="008B5696" w:rsidP="007D7687">
      <w:pPr>
        <w:pStyle w:val="ListParagrap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Website,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4B1107FC" w14:textId="73EDAE44" w:rsidR="008B5696" w:rsidRDefault="008B5696" w:rsidP="007D7687">
      <w:pPr>
        <w:pStyle w:val="ListParagraph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04357C6" w14:textId="1B4E916C" w:rsidR="00CB19CF" w:rsidRDefault="00CB19CF" w:rsidP="00CB19CF">
      <w:pPr>
        <w:pStyle w:val="Heading3"/>
      </w:pPr>
      <w:bookmarkStart w:id="20" w:name="_Toc67948234"/>
      <w:proofErr w:type="spellStart"/>
      <w:r>
        <w:t>Phạm</w:t>
      </w:r>
      <w:proofErr w:type="spellEnd"/>
      <w:r>
        <w:t xml:space="preserve"> vi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0"/>
      <w:proofErr w:type="spellEnd"/>
    </w:p>
    <w:p w14:paraId="640E7FED" w14:textId="1B8B0780" w:rsidR="00CB19CF" w:rsidRDefault="00CB19CF" w:rsidP="00CB19CF"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>:</w:t>
      </w:r>
    </w:p>
    <w:p w14:paraId="3FAB8C25" w14:textId="6AF5A07E" w:rsidR="00CB19CF" w:rsidRDefault="00CB19CF" w:rsidP="007D7687">
      <w:pPr>
        <w:pStyle w:val="ListParagraph"/>
        <w:numPr>
          <w:ilvl w:val="0"/>
          <w:numId w:val="5"/>
        </w:numPr>
      </w:pPr>
      <w:r>
        <w:t xml:space="preserve">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6C1AF430" w14:textId="11F436C2" w:rsidR="00CB19CF" w:rsidRDefault="00CB19CF" w:rsidP="007D7687">
      <w:pPr>
        <w:pStyle w:val="ListParagraph"/>
        <w:numPr>
          <w:ilvl w:val="0"/>
          <w:numId w:val="5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thuê</w:t>
      </w:r>
      <w:proofErr w:type="spellEnd"/>
    </w:p>
    <w:p w14:paraId="60E572A3" w14:textId="129EB043" w:rsidR="00CB19CF" w:rsidRDefault="00CB19CF" w:rsidP="007D7687">
      <w:pPr>
        <w:pStyle w:val="ListParagraph"/>
        <w:numPr>
          <w:ilvl w:val="0"/>
          <w:numId w:val="5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CDCB382" w14:textId="289CF1B1" w:rsidR="00CB19CF" w:rsidRDefault="00CB19CF" w:rsidP="007D7687">
      <w:pPr>
        <w:pStyle w:val="ListParagraph"/>
        <w:numPr>
          <w:ilvl w:val="0"/>
          <w:numId w:val="5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website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7F0E1E7" w14:textId="202B82C7" w:rsidR="00CB19CF" w:rsidRDefault="00CB19CF" w:rsidP="00CB19CF">
      <w:pPr>
        <w:pStyle w:val="Heading3"/>
      </w:pPr>
      <w:bookmarkStart w:id="21" w:name="_Toc67948235"/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bookmarkEnd w:id="21"/>
      <w:proofErr w:type="spellEnd"/>
    </w:p>
    <w:p w14:paraId="78098475" w14:textId="0BCDA593" w:rsidR="00CB19CF" w:rsidRDefault="00CB19CF" w:rsidP="00CB19CF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proofErr w:type="gramStart"/>
      <w:r>
        <w:t>trên</w:t>
      </w:r>
      <w:proofErr w:type="spellEnd"/>
      <w:r>
        <w:t xml:space="preserve">  </w:t>
      </w:r>
      <w:r w:rsidR="0025729D" w:rsidRPr="0025729D">
        <w:t>Microsoft</w:t>
      </w:r>
      <w:proofErr w:type="gramEnd"/>
      <w:r w:rsidR="0025729D" w:rsidRPr="0025729D">
        <w:t xml:space="preserve"> </w:t>
      </w:r>
      <w:r w:rsidR="0025729D" w:rsidRPr="0025729D">
        <w:t>W</w:t>
      </w:r>
      <w:r w:rsidR="0025729D" w:rsidRPr="0025729D">
        <w:t>indows</w:t>
      </w:r>
      <w:r>
        <w:t>, Ram 4G, HDD 250G</w:t>
      </w:r>
    </w:p>
    <w:p w14:paraId="4FFBB407" w14:textId="30AAF070" w:rsidR="00CB19CF" w:rsidRDefault="00CB19CF" w:rsidP="00CB19CF">
      <w:pPr>
        <w:pStyle w:val="Heading3"/>
      </w:pPr>
      <w:bookmarkStart w:id="22" w:name="_Toc67948236"/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22"/>
      <w:proofErr w:type="spellEnd"/>
    </w:p>
    <w:p w14:paraId="4B665A81" w14:textId="76ADB5AD" w:rsidR="00CB19CF" w:rsidRPr="00FF57BD" w:rsidRDefault="00FF57BD" w:rsidP="00FF57BD">
      <w:pPr>
        <w:rPr>
          <w:szCs w:val="26"/>
        </w:rPr>
      </w:pPr>
      <w:r w:rsidRPr="00FF57BD">
        <w:rPr>
          <w:color w:val="000000"/>
          <w:szCs w:val="26"/>
          <w:shd w:val="clear" w:color="auto" w:fill="FFFFFF"/>
        </w:rPr>
        <w:t>MS Visual Studio .NET 20</w:t>
      </w:r>
      <w:r>
        <w:rPr>
          <w:color w:val="000000"/>
          <w:szCs w:val="26"/>
          <w:shd w:val="clear" w:color="auto" w:fill="FFFFFF"/>
        </w:rPr>
        <w:t xml:space="preserve">19, </w:t>
      </w:r>
      <w:proofErr w:type="gramStart"/>
      <w:r>
        <w:rPr>
          <w:color w:val="000000"/>
          <w:szCs w:val="26"/>
          <w:shd w:val="clear" w:color="auto" w:fill="FFFFFF"/>
        </w:rPr>
        <w:t>Angular .</w:t>
      </w:r>
      <w:proofErr w:type="gramEnd"/>
    </w:p>
    <w:p w14:paraId="788C8601" w14:textId="56BFF89A" w:rsidR="001D0D77" w:rsidRDefault="008D201A" w:rsidP="00CB19CF">
      <w:pPr>
        <w:pStyle w:val="Heading2"/>
      </w:pPr>
      <w:bookmarkStart w:id="23" w:name="_Toc6794823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</w:t>
      </w:r>
      <w:r w:rsidR="00BB0637">
        <w:t>êu</w:t>
      </w:r>
      <w:proofErr w:type="spellEnd"/>
      <w:r w:rsidR="00BB0637">
        <w:t xml:space="preserve"> </w:t>
      </w:r>
      <w:proofErr w:type="spellStart"/>
      <w:r w:rsidR="00BB0637">
        <w:t>cầu</w:t>
      </w:r>
      <w:proofErr w:type="spellEnd"/>
      <w:r w:rsidR="00BB0637">
        <w:t xml:space="preserve"> </w:t>
      </w:r>
      <w:proofErr w:type="spellStart"/>
      <w:r w:rsidR="00BB0637">
        <w:t>chức</w:t>
      </w:r>
      <w:proofErr w:type="spellEnd"/>
      <w:r w:rsidR="00BB0637">
        <w:t xml:space="preserve"> </w:t>
      </w:r>
      <w:proofErr w:type="spellStart"/>
      <w:r w:rsidR="00BB0637">
        <w:t>năng</w:t>
      </w:r>
      <w:bookmarkEnd w:id="23"/>
      <w:proofErr w:type="spellEnd"/>
    </w:p>
    <w:p w14:paraId="45E52121" w14:textId="0D99553E" w:rsidR="00CB19CF" w:rsidRDefault="008B5696" w:rsidP="00E43225">
      <w:pPr>
        <w:ind w:firstLine="0"/>
        <w:jc w:val="left"/>
        <w:rPr>
          <w:szCs w:val="28"/>
        </w:rPr>
      </w:pPr>
      <w:r>
        <w:rPr>
          <w:szCs w:val="28"/>
        </w:rPr>
        <w:t xml:space="preserve">Website </w:t>
      </w:r>
      <w:proofErr w:type="spellStart"/>
      <w:r w:rsidR="00CB19CF">
        <w:rPr>
          <w:szCs w:val="28"/>
        </w:rPr>
        <w:t>sau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khi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xây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dựng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phải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cung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cấp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được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các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chức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năng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sau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để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phục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vụ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cho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người</w:t>
      </w:r>
      <w:proofErr w:type="spellEnd"/>
      <w:r w:rsidR="00CB19CF">
        <w:rPr>
          <w:szCs w:val="28"/>
        </w:rPr>
        <w:t xml:space="preserve"> </w:t>
      </w:r>
      <w:proofErr w:type="spellStart"/>
      <w:r w:rsidR="00CB19CF" w:rsidRPr="0025729D">
        <w:rPr>
          <w:szCs w:val="28"/>
        </w:rPr>
        <w:t>dùng</w:t>
      </w:r>
      <w:proofErr w:type="spellEnd"/>
      <w:r w:rsidR="00CB19CF" w:rsidRPr="00F16791">
        <w:rPr>
          <w:color w:val="FF0000"/>
          <w:szCs w:val="28"/>
        </w:rPr>
        <w:t>.</w:t>
      </w:r>
      <w:r w:rsidR="0025729D">
        <w:rPr>
          <w:color w:val="FF0000"/>
          <w:szCs w:val="28"/>
        </w:rPr>
        <w:t xml:space="preserve"> </w:t>
      </w:r>
      <w:proofErr w:type="spellStart"/>
      <w:r w:rsidR="00CB19CF" w:rsidRPr="0025729D">
        <w:rPr>
          <w:szCs w:val="28"/>
        </w:rPr>
        <w:t>Những</w:t>
      </w:r>
      <w:proofErr w:type="spellEnd"/>
      <w:r w:rsidR="00CB19CF" w:rsidRPr="0025729D">
        <w:rPr>
          <w:szCs w:val="28"/>
        </w:rPr>
        <w:t xml:space="preserve"> </w:t>
      </w:r>
      <w:proofErr w:type="spellStart"/>
      <w:r w:rsidR="00CB19CF">
        <w:rPr>
          <w:szCs w:val="28"/>
        </w:rPr>
        <w:t>chức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năng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được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đánh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dấu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là</w:t>
      </w:r>
      <w:proofErr w:type="spellEnd"/>
      <w:r w:rsidR="00CB19CF">
        <w:rPr>
          <w:szCs w:val="28"/>
        </w:rPr>
        <w:t xml:space="preserve"> M </w:t>
      </w:r>
      <w:proofErr w:type="spellStart"/>
      <w:r w:rsidR="00CB19CF">
        <w:rPr>
          <w:szCs w:val="28"/>
        </w:rPr>
        <w:t>được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dùng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cho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người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quản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lý</w:t>
      </w:r>
      <w:proofErr w:type="spellEnd"/>
      <w:r w:rsidR="00CB19CF">
        <w:rPr>
          <w:szCs w:val="28"/>
        </w:rPr>
        <w:t xml:space="preserve">, </w:t>
      </w:r>
      <w:proofErr w:type="spellStart"/>
      <w:r w:rsidR="00CB19CF">
        <w:rPr>
          <w:szCs w:val="28"/>
        </w:rPr>
        <w:t>những</w:t>
      </w:r>
      <w:proofErr w:type="spellEnd"/>
      <w:r w:rsidR="00CB19CF">
        <w:rPr>
          <w:szCs w:val="28"/>
        </w:rPr>
        <w:t xml:space="preserve"> </w:t>
      </w:r>
      <w:commentRangeStart w:id="24"/>
      <w:commentRangeStart w:id="25"/>
      <w:proofErr w:type="spellStart"/>
      <w:r w:rsidR="00CB19CF">
        <w:rPr>
          <w:szCs w:val="28"/>
        </w:rPr>
        <w:t>chức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năng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được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đánh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đấu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là</w:t>
      </w:r>
      <w:proofErr w:type="spellEnd"/>
      <w:r w:rsidR="00CB19CF">
        <w:rPr>
          <w:szCs w:val="28"/>
        </w:rPr>
        <w:t xml:space="preserve"> C </w:t>
      </w:r>
      <w:proofErr w:type="spellStart"/>
      <w:r w:rsidR="00CB19CF">
        <w:rPr>
          <w:szCs w:val="28"/>
        </w:rPr>
        <w:t>được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dùng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cho</w:t>
      </w:r>
      <w:proofErr w:type="spellEnd"/>
      <w:r w:rsidR="00CB19CF">
        <w:rPr>
          <w:szCs w:val="28"/>
        </w:rPr>
        <w:t xml:space="preserve"> </w:t>
      </w:r>
      <w:proofErr w:type="spellStart"/>
      <w:r w:rsidR="00CB19CF" w:rsidRPr="0025729D">
        <w:rPr>
          <w:szCs w:val="28"/>
        </w:rPr>
        <w:t>khách</w:t>
      </w:r>
      <w:proofErr w:type="spellEnd"/>
      <w:r w:rsidR="00CB19CF" w:rsidRPr="0025729D">
        <w:rPr>
          <w:szCs w:val="28"/>
        </w:rPr>
        <w:t xml:space="preserve"> </w:t>
      </w:r>
      <w:proofErr w:type="spellStart"/>
      <w:r w:rsidR="00CB19CF" w:rsidRPr="0025729D">
        <w:rPr>
          <w:szCs w:val="28"/>
        </w:rPr>
        <w:t>hàng</w:t>
      </w:r>
      <w:commentRangeEnd w:id="24"/>
      <w:proofErr w:type="spellEnd"/>
      <w:r w:rsidR="0098271C" w:rsidRPr="0025729D">
        <w:rPr>
          <w:rStyle w:val="CommentReference"/>
        </w:rPr>
        <w:commentReference w:id="24"/>
      </w:r>
      <w:commentRangeEnd w:id="25"/>
      <w:r w:rsidR="005407A1">
        <w:rPr>
          <w:rStyle w:val="CommentReference"/>
        </w:rPr>
        <w:commentReference w:id="25"/>
      </w:r>
      <w:r w:rsidR="00CB19CF" w:rsidRPr="0098271C">
        <w:rPr>
          <w:color w:val="FF0000"/>
          <w:szCs w:val="28"/>
        </w:rPr>
        <w:t>.</w:t>
      </w:r>
      <w:r w:rsidR="0025729D">
        <w:rPr>
          <w:color w:val="FF0000"/>
          <w:szCs w:val="28"/>
        </w:rPr>
        <w:t xml:space="preserve"> </w:t>
      </w:r>
      <w:proofErr w:type="spellStart"/>
      <w:r w:rsidR="0025729D">
        <w:rPr>
          <w:szCs w:val="28"/>
        </w:rPr>
        <w:t>Với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những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khách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hàng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chỉ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vào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tìm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kiếm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hoặc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xem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thông</w:t>
      </w:r>
      <w:proofErr w:type="spellEnd"/>
      <w:r w:rsidR="0025729D">
        <w:rPr>
          <w:szCs w:val="28"/>
        </w:rPr>
        <w:t xml:space="preserve"> tin </w:t>
      </w:r>
      <w:proofErr w:type="spellStart"/>
      <w:r w:rsidR="0025729D">
        <w:rPr>
          <w:szCs w:val="28"/>
        </w:rPr>
        <w:t>các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dự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án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thì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không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cần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thực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hiện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đăng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nhập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vào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hệ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thống</w:t>
      </w:r>
      <w:proofErr w:type="spellEnd"/>
      <w:r w:rsidR="0025729D">
        <w:rPr>
          <w:szCs w:val="28"/>
        </w:rPr>
        <w:t xml:space="preserve">, </w:t>
      </w:r>
      <w:proofErr w:type="spellStart"/>
      <w:r w:rsidR="0025729D">
        <w:rPr>
          <w:szCs w:val="28"/>
        </w:rPr>
        <w:t>những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khách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hàng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mà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muốn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thực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hiện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các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chức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năng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khác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ngoài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tìm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kiếm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và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xem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thông</w:t>
      </w:r>
      <w:proofErr w:type="spellEnd"/>
      <w:r w:rsidR="0025729D">
        <w:rPr>
          <w:szCs w:val="28"/>
        </w:rPr>
        <w:t xml:space="preserve"> tin </w:t>
      </w:r>
      <w:proofErr w:type="spellStart"/>
      <w:r w:rsidR="0025729D">
        <w:rPr>
          <w:szCs w:val="28"/>
        </w:rPr>
        <w:t>thì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cần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phải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đăng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ký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tài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khoản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để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đăng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nhập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vào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hệ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thống</w:t>
      </w:r>
      <w:proofErr w:type="spellEnd"/>
      <w:r w:rsidR="0025729D">
        <w:rPr>
          <w:szCs w:val="28"/>
        </w:rPr>
        <w:t xml:space="preserve">. </w:t>
      </w:r>
      <w:proofErr w:type="spellStart"/>
      <w:r w:rsidR="00CB19CF" w:rsidRPr="0025729D">
        <w:rPr>
          <w:szCs w:val="28"/>
        </w:rPr>
        <w:t>Những</w:t>
      </w:r>
      <w:proofErr w:type="spellEnd"/>
      <w:r w:rsidR="00CB19CF" w:rsidRPr="0025729D">
        <w:rPr>
          <w:szCs w:val="28"/>
        </w:rPr>
        <w:t xml:space="preserve"> </w:t>
      </w:r>
      <w:proofErr w:type="spellStart"/>
      <w:r w:rsidR="00CB19CF">
        <w:rPr>
          <w:szCs w:val="28"/>
        </w:rPr>
        <w:t>chức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năng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mà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khách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hàng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thực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hiện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thì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quản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lý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cũng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thực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hiện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được</w:t>
      </w:r>
      <w:proofErr w:type="spellEnd"/>
      <w:r w:rsidR="00477FCF">
        <w:rPr>
          <w:szCs w:val="28"/>
        </w:rPr>
        <w:t>:</w:t>
      </w:r>
    </w:p>
    <w:p w14:paraId="5D07DE15" w14:textId="4E353A07" w:rsidR="00477FCF" w:rsidRDefault="00477FCF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commentRangeStart w:id="26"/>
      <w:commentRangeStart w:id="27"/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cả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commentRangeEnd w:id="26"/>
      <w:r w:rsidR="002C5518">
        <w:rPr>
          <w:rStyle w:val="CommentReference"/>
        </w:rPr>
        <w:commentReference w:id="26"/>
      </w:r>
      <w:commentRangeEnd w:id="27"/>
      <w:r w:rsidR="00052962">
        <w:rPr>
          <w:rStyle w:val="CommentReference"/>
        </w:rPr>
        <w:commentReference w:id="27"/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>)</w:t>
      </w:r>
    </w:p>
    <w:p w14:paraId="157CAC52" w14:textId="69884561" w:rsidR="00477FCF" w:rsidRDefault="00477FCF" w:rsidP="007D7687">
      <w:pPr>
        <w:pStyle w:val="ListParagraph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tin </w:t>
      </w:r>
      <w:proofErr w:type="spellStart"/>
      <w:proofErr w:type="gramStart"/>
      <w:r>
        <w:rPr>
          <w:szCs w:val="28"/>
        </w:rPr>
        <w:t>mới</w:t>
      </w:r>
      <w:proofErr w:type="spellEnd"/>
      <w:r w:rsidR="00994406">
        <w:rPr>
          <w:szCs w:val="28"/>
        </w:rPr>
        <w:t>(</w:t>
      </w:r>
      <w:proofErr w:type="spellStart"/>
      <w:proofErr w:type="gramEnd"/>
      <w:r w:rsidR="00994406">
        <w:rPr>
          <w:szCs w:val="28"/>
        </w:rPr>
        <w:t>Đăng</w:t>
      </w:r>
      <w:proofErr w:type="spellEnd"/>
      <w:r w:rsidR="00994406">
        <w:rPr>
          <w:szCs w:val="28"/>
        </w:rPr>
        <w:t xml:space="preserve"> tin </w:t>
      </w:r>
      <w:proofErr w:type="spellStart"/>
      <w:r w:rsidR="00994406">
        <w:rPr>
          <w:szCs w:val="28"/>
        </w:rPr>
        <w:t>phải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được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người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quản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lý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duyệt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sau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khi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đăng</w:t>
      </w:r>
      <w:proofErr w:type="spellEnd"/>
      <w:r w:rsidR="00994406">
        <w:rPr>
          <w:szCs w:val="28"/>
        </w:rPr>
        <w:t xml:space="preserve"> tin </w:t>
      </w:r>
      <w:proofErr w:type="spellStart"/>
      <w:r w:rsidR="00994406">
        <w:rPr>
          <w:szCs w:val="28"/>
        </w:rPr>
        <w:t>thì</w:t>
      </w:r>
      <w:proofErr w:type="spellEnd"/>
      <w:r w:rsidR="00994406">
        <w:rPr>
          <w:szCs w:val="28"/>
        </w:rPr>
        <w:t xml:space="preserve"> tin </w:t>
      </w:r>
      <w:proofErr w:type="spellStart"/>
      <w:r w:rsidR="00994406">
        <w:rPr>
          <w:szCs w:val="28"/>
        </w:rPr>
        <w:t>sẽ</w:t>
      </w:r>
      <w:proofErr w:type="spellEnd"/>
      <w:r w:rsidR="00994406">
        <w:rPr>
          <w:szCs w:val="28"/>
        </w:rPr>
        <w:t xml:space="preserve"> ở </w:t>
      </w:r>
      <w:proofErr w:type="spellStart"/>
      <w:r w:rsidR="00994406">
        <w:rPr>
          <w:szCs w:val="28"/>
        </w:rPr>
        <w:t>trong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trạng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thái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chờ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duyệt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và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khi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quản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lý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duyệt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xong</w:t>
      </w:r>
      <w:proofErr w:type="spellEnd"/>
      <w:r w:rsidR="00994406">
        <w:rPr>
          <w:szCs w:val="28"/>
        </w:rPr>
        <w:t xml:space="preserve"> tin </w:t>
      </w:r>
      <w:proofErr w:type="spellStart"/>
      <w:r w:rsidR="00994406">
        <w:rPr>
          <w:szCs w:val="28"/>
        </w:rPr>
        <w:t>thì</w:t>
      </w:r>
      <w:proofErr w:type="spellEnd"/>
      <w:r w:rsidR="00994406">
        <w:rPr>
          <w:szCs w:val="28"/>
        </w:rPr>
        <w:t xml:space="preserve"> tin </w:t>
      </w:r>
      <w:proofErr w:type="spellStart"/>
      <w:r w:rsidR="00994406">
        <w:rPr>
          <w:szCs w:val="28"/>
        </w:rPr>
        <w:t>sẽ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được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đăng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lên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hệ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thống</w:t>
      </w:r>
      <w:proofErr w:type="spellEnd"/>
      <w:r w:rsidR="00994406">
        <w:rPr>
          <w:szCs w:val="28"/>
        </w:rPr>
        <w:t>).</w:t>
      </w:r>
    </w:p>
    <w:p w14:paraId="776A396B" w14:textId="1A9E559C" w:rsidR="00477FCF" w:rsidRDefault="00477FCF" w:rsidP="007D7687">
      <w:pPr>
        <w:pStyle w:val="ListParagraph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</w:p>
    <w:p w14:paraId="4746FF30" w14:textId="21A15EB9" w:rsidR="00477FCF" w:rsidRDefault="00477FCF" w:rsidP="007D7687">
      <w:pPr>
        <w:pStyle w:val="ListParagraph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Xóa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</w:p>
    <w:p w14:paraId="46BBAC4F" w14:textId="78D809AE" w:rsidR="00477FCF" w:rsidRDefault="00994406" w:rsidP="007D7687">
      <w:pPr>
        <w:pStyle w:val="ListParagraph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commentRangeStart w:id="28"/>
      <w:commentRangeStart w:id="29"/>
      <w:proofErr w:type="spellStart"/>
      <w:r w:rsidR="00D64822">
        <w:rPr>
          <w:szCs w:val="28"/>
        </w:rPr>
        <w:t>Thông</w:t>
      </w:r>
      <w:proofErr w:type="spellEnd"/>
      <w:r w:rsidR="00D64822">
        <w:rPr>
          <w:szCs w:val="28"/>
        </w:rPr>
        <w:t xml:space="preserve"> </w:t>
      </w:r>
      <w:proofErr w:type="spellStart"/>
      <w:r w:rsidR="00D64822">
        <w:rPr>
          <w:szCs w:val="28"/>
        </w:rPr>
        <w:t>báo</w:t>
      </w:r>
      <w:proofErr w:type="spellEnd"/>
      <w:r w:rsidR="00D64822">
        <w:rPr>
          <w:szCs w:val="28"/>
        </w:rPr>
        <w:t xml:space="preserve"> </w:t>
      </w:r>
      <w:proofErr w:type="spellStart"/>
      <w:r w:rsidR="00D64822">
        <w:rPr>
          <w:szCs w:val="28"/>
        </w:rPr>
        <w:t>việc</w:t>
      </w:r>
      <w:proofErr w:type="spellEnd"/>
      <w:r w:rsidR="00D64822">
        <w:rPr>
          <w:szCs w:val="28"/>
        </w:rPr>
        <w:t xml:space="preserve"> </w:t>
      </w:r>
      <w:proofErr w:type="spellStart"/>
      <w:r w:rsidR="00D64822">
        <w:rPr>
          <w:szCs w:val="28"/>
        </w:rPr>
        <w:t>đăng</w:t>
      </w:r>
      <w:proofErr w:type="spellEnd"/>
      <w:r w:rsidR="00D64822">
        <w:rPr>
          <w:szCs w:val="28"/>
        </w:rPr>
        <w:t xml:space="preserve"> tin</w:t>
      </w:r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cho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người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dùng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khi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tài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khoản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không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đăng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được</w:t>
      </w:r>
      <w:proofErr w:type="spellEnd"/>
      <w:r w:rsidR="004A57DE">
        <w:rPr>
          <w:szCs w:val="28"/>
        </w:rPr>
        <w:t xml:space="preserve"> tin </w:t>
      </w:r>
      <w:proofErr w:type="spellStart"/>
      <w:r w:rsidR="004A57DE">
        <w:rPr>
          <w:szCs w:val="28"/>
        </w:rPr>
        <w:t>vì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mất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phí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hoặc</w:t>
      </w:r>
      <w:proofErr w:type="spellEnd"/>
      <w:r w:rsidR="004A57DE">
        <w:rPr>
          <w:szCs w:val="28"/>
        </w:rPr>
        <w:t xml:space="preserve"> tin </w:t>
      </w:r>
      <w:proofErr w:type="spellStart"/>
      <w:r w:rsidR="004A57DE">
        <w:rPr>
          <w:szCs w:val="28"/>
        </w:rPr>
        <w:t>không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phù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hợp</w:t>
      </w:r>
      <w:commentRangeEnd w:id="28"/>
      <w:proofErr w:type="spellEnd"/>
      <w:r w:rsidR="0098271C">
        <w:rPr>
          <w:rStyle w:val="CommentReference"/>
        </w:rPr>
        <w:commentReference w:id="28"/>
      </w:r>
      <w:commentRangeEnd w:id="29"/>
      <w:r w:rsidR="001203D7">
        <w:rPr>
          <w:rStyle w:val="CommentReference"/>
        </w:rPr>
        <w:commentReference w:id="29"/>
      </w:r>
      <w:r w:rsidR="004A57DE">
        <w:rPr>
          <w:szCs w:val="28"/>
        </w:rPr>
        <w:t>.</w:t>
      </w:r>
    </w:p>
    <w:p w14:paraId="55D4A229" w14:textId="0F795B92" w:rsidR="00477FCF" w:rsidRDefault="00477FCF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nhân</w:t>
      </w:r>
      <w:proofErr w:type="spellEnd"/>
      <w:r>
        <w:rPr>
          <w:szCs w:val="28"/>
        </w:rPr>
        <w:t>(</w:t>
      </w:r>
      <w:proofErr w:type="spellStart"/>
      <w:proofErr w:type="gramEnd"/>
      <w:r w:rsidR="00C859A5">
        <w:rPr>
          <w:szCs w:val="28"/>
        </w:rPr>
        <w:t>cả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quản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lý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và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người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dùng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đều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thực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hiện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được</w:t>
      </w:r>
      <w:proofErr w:type="spellEnd"/>
      <w:r>
        <w:rPr>
          <w:szCs w:val="28"/>
        </w:rPr>
        <w:t>)</w:t>
      </w:r>
    </w:p>
    <w:p w14:paraId="173EE979" w14:textId="6F987C70" w:rsidR="00477FCF" w:rsidRDefault="00477FCF" w:rsidP="007D7687">
      <w:pPr>
        <w:pStyle w:val="ListParagraph"/>
        <w:numPr>
          <w:ilvl w:val="0"/>
          <w:numId w:val="7"/>
        </w:numPr>
        <w:jc w:val="left"/>
        <w:rPr>
          <w:szCs w:val="28"/>
        </w:rPr>
      </w:pP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khẩu</w:t>
      </w:r>
      <w:proofErr w:type="spellEnd"/>
    </w:p>
    <w:p w14:paraId="6FEACF6F" w14:textId="36EB88F5" w:rsidR="00477FCF" w:rsidRDefault="00477FCF" w:rsidP="007D7687">
      <w:pPr>
        <w:pStyle w:val="ListParagraph"/>
        <w:numPr>
          <w:ilvl w:val="0"/>
          <w:numId w:val="7"/>
        </w:numPr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</w:p>
    <w:p w14:paraId="2EB78F35" w14:textId="050C489A" w:rsidR="00477FCF" w:rsidRDefault="00477FCF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commentRangeStart w:id="30"/>
      <w:commentRangeStart w:id="31"/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 xml:space="preserve"> </w:t>
      </w:r>
      <w:commentRangeEnd w:id="30"/>
      <w:r w:rsidR="0098271C">
        <w:rPr>
          <w:rStyle w:val="CommentReference"/>
        </w:rPr>
        <w:commentReference w:id="30"/>
      </w:r>
      <w:commentRangeEnd w:id="31"/>
      <w:r w:rsidR="001509D1">
        <w:rPr>
          <w:rStyle w:val="CommentReference"/>
        </w:rPr>
        <w:commentReference w:id="31"/>
      </w:r>
      <w:r>
        <w:rPr>
          <w:szCs w:val="28"/>
        </w:rPr>
        <w:t>(</w:t>
      </w:r>
      <w:proofErr w:type="spellStart"/>
      <w:r w:rsidR="00C859A5">
        <w:rPr>
          <w:szCs w:val="28"/>
        </w:rPr>
        <w:t>cả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quản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lý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và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người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dùng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đều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thực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hiện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được</w:t>
      </w:r>
      <w:proofErr w:type="spellEnd"/>
      <w:r>
        <w:rPr>
          <w:szCs w:val="28"/>
        </w:rPr>
        <w:t>)</w:t>
      </w:r>
    </w:p>
    <w:p w14:paraId="5823B365" w14:textId="409BF925" w:rsidR="00477FCF" w:rsidRDefault="00477FCF" w:rsidP="007D7687">
      <w:pPr>
        <w:pStyle w:val="ListParagraph"/>
        <w:numPr>
          <w:ilvl w:val="0"/>
          <w:numId w:val="8"/>
        </w:numPr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</w:p>
    <w:p w14:paraId="36518F89" w14:textId="03ECC9DB" w:rsidR="00477FCF" w:rsidRDefault="00477FCF" w:rsidP="007D7687">
      <w:pPr>
        <w:pStyle w:val="ListParagraph"/>
        <w:numPr>
          <w:ilvl w:val="0"/>
          <w:numId w:val="8"/>
        </w:numPr>
        <w:jc w:val="left"/>
        <w:rPr>
          <w:szCs w:val="28"/>
        </w:rPr>
      </w:pP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tiềm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</w:p>
    <w:p w14:paraId="2E088146" w14:textId="66748203" w:rsidR="00BC0F35" w:rsidRDefault="00BC0F35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r w:rsidR="008268E2">
        <w:rPr>
          <w:szCs w:val="28"/>
        </w:rPr>
        <w:t>(</w:t>
      </w:r>
      <w:proofErr w:type="spellStart"/>
      <w:r w:rsidR="008268E2">
        <w:rPr>
          <w:szCs w:val="28"/>
        </w:rPr>
        <w:t>Được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thực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hiện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bởi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người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quản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lý</w:t>
      </w:r>
      <w:proofErr w:type="spellEnd"/>
      <w:r w:rsidR="008268E2">
        <w:rPr>
          <w:szCs w:val="28"/>
        </w:rPr>
        <w:t>)</w:t>
      </w:r>
    </w:p>
    <w:p w14:paraId="6C00CA08" w14:textId="58A21841" w:rsidR="00BC0F35" w:rsidRDefault="00BC0F35" w:rsidP="007D7687">
      <w:pPr>
        <w:pStyle w:val="ListParagraph"/>
        <w:numPr>
          <w:ilvl w:val="0"/>
          <w:numId w:val="9"/>
        </w:numPr>
        <w:jc w:val="left"/>
        <w:rPr>
          <w:szCs w:val="28"/>
        </w:rPr>
      </w:pP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</w:p>
    <w:p w14:paraId="202E2D9C" w14:textId="75762679" w:rsidR="00BC0F35" w:rsidRDefault="00BC0F35" w:rsidP="007D7687">
      <w:pPr>
        <w:pStyle w:val="ListParagraph"/>
        <w:numPr>
          <w:ilvl w:val="0"/>
          <w:numId w:val="9"/>
        </w:numPr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</w:p>
    <w:p w14:paraId="50AEE7B1" w14:textId="1298A490" w:rsidR="00BC0F35" w:rsidRDefault="00BC0F35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tức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kiện</w:t>
      </w:r>
      <w:proofErr w:type="spellEnd"/>
      <w:r w:rsidR="00F173BA">
        <w:rPr>
          <w:szCs w:val="28"/>
        </w:rPr>
        <w:t xml:space="preserve"> </w:t>
      </w:r>
      <w:r w:rsidR="008268E2">
        <w:rPr>
          <w:szCs w:val="28"/>
        </w:rPr>
        <w:t>(</w:t>
      </w:r>
      <w:proofErr w:type="spellStart"/>
      <w:r w:rsidR="008268E2">
        <w:rPr>
          <w:szCs w:val="28"/>
        </w:rPr>
        <w:t>Được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thực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hiện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bởi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người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quản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lý</w:t>
      </w:r>
      <w:proofErr w:type="spellEnd"/>
      <w:r w:rsidR="008268E2">
        <w:rPr>
          <w:szCs w:val="28"/>
        </w:rPr>
        <w:t>)</w:t>
      </w:r>
    </w:p>
    <w:p w14:paraId="77221FC4" w14:textId="3A4E6796" w:rsidR="00BC0F35" w:rsidRDefault="00BC0F35" w:rsidP="007D7687">
      <w:pPr>
        <w:pStyle w:val="ListParagraph"/>
        <w:numPr>
          <w:ilvl w:val="0"/>
          <w:numId w:val="10"/>
        </w:numPr>
        <w:jc w:val="left"/>
        <w:rPr>
          <w:szCs w:val="28"/>
        </w:rPr>
      </w:pP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ty, </w:t>
      </w:r>
      <w:proofErr w:type="spellStart"/>
      <w:r>
        <w:rPr>
          <w:szCs w:val="28"/>
        </w:rPr>
        <w:t>kiến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trúc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trường</w:t>
      </w:r>
      <w:proofErr w:type="spellEnd"/>
      <w:r>
        <w:rPr>
          <w:szCs w:val="28"/>
        </w:rPr>
        <w:t>.</w:t>
      </w:r>
    </w:p>
    <w:p w14:paraId="2D186D23" w14:textId="111CF43F" w:rsidR="00BC0F35" w:rsidRDefault="00BC0F35" w:rsidP="007D7687">
      <w:pPr>
        <w:pStyle w:val="ListParagraph"/>
        <w:numPr>
          <w:ilvl w:val="0"/>
          <w:numId w:val="10"/>
        </w:numPr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</w:t>
      </w:r>
    </w:p>
    <w:p w14:paraId="1ED2D421" w14:textId="21BBE840" w:rsidR="002B5821" w:rsidRDefault="002B5821" w:rsidP="007D7687">
      <w:pPr>
        <w:pStyle w:val="ListParagraph"/>
        <w:numPr>
          <w:ilvl w:val="0"/>
          <w:numId w:val="10"/>
        </w:numPr>
        <w:jc w:val="left"/>
        <w:rPr>
          <w:szCs w:val="28"/>
        </w:rPr>
      </w:pPr>
      <w:proofErr w:type="spellStart"/>
      <w:r>
        <w:rPr>
          <w:szCs w:val="28"/>
        </w:rPr>
        <w:t>Xóa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tức</w:t>
      </w:r>
      <w:proofErr w:type="spellEnd"/>
      <w:r>
        <w:rPr>
          <w:szCs w:val="28"/>
        </w:rPr>
        <w:t xml:space="preserve"> </w:t>
      </w:r>
    </w:p>
    <w:p w14:paraId="0B81EE32" w14:textId="6A81DA17" w:rsidR="00BC0F35" w:rsidRDefault="008268E2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gói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tin</w:t>
      </w:r>
      <w:r w:rsidR="00F173BA">
        <w:rPr>
          <w:szCs w:val="28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bởi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>)</w:t>
      </w:r>
    </w:p>
    <w:p w14:paraId="08E0A19A" w14:textId="5E6D74EE" w:rsidR="008268E2" w:rsidRDefault="008268E2" w:rsidP="007D7687">
      <w:pPr>
        <w:pStyle w:val="ListParagraph"/>
        <w:numPr>
          <w:ilvl w:val="0"/>
          <w:numId w:val="11"/>
        </w:numPr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gói</w:t>
      </w:r>
      <w:proofErr w:type="spellEnd"/>
    </w:p>
    <w:p w14:paraId="09797368" w14:textId="4F0F2BAC" w:rsidR="008268E2" w:rsidRDefault="008268E2" w:rsidP="007D7687">
      <w:pPr>
        <w:pStyle w:val="ListParagraph"/>
        <w:numPr>
          <w:ilvl w:val="0"/>
          <w:numId w:val="11"/>
        </w:numPr>
        <w:jc w:val="left"/>
        <w:rPr>
          <w:szCs w:val="28"/>
        </w:rPr>
      </w:pPr>
      <w:proofErr w:type="spellStart"/>
      <w:r>
        <w:rPr>
          <w:szCs w:val="28"/>
        </w:rPr>
        <w:lastRenderedPageBreak/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 w:rsidR="00F45D5B">
        <w:rPr>
          <w:szCs w:val="28"/>
        </w:rPr>
        <w:t>gói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mới</w:t>
      </w:r>
      <w:proofErr w:type="spellEnd"/>
    </w:p>
    <w:p w14:paraId="754A5353" w14:textId="5180D9D0" w:rsidR="00CC164E" w:rsidRDefault="00CC164E" w:rsidP="007D7687">
      <w:pPr>
        <w:pStyle w:val="ListParagraph"/>
        <w:numPr>
          <w:ilvl w:val="0"/>
          <w:numId w:val="11"/>
        </w:numPr>
        <w:jc w:val="left"/>
        <w:rPr>
          <w:szCs w:val="28"/>
        </w:rPr>
      </w:pPr>
      <w:commentRangeStart w:id="32"/>
      <w:commentRangeStart w:id="33"/>
      <w:r>
        <w:rPr>
          <w:szCs w:val="28"/>
        </w:rPr>
        <w:t xml:space="preserve">Thanh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gói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tin</w:t>
      </w:r>
      <w:commentRangeEnd w:id="32"/>
      <w:r w:rsidR="002C5518">
        <w:rPr>
          <w:rStyle w:val="CommentReference"/>
        </w:rPr>
        <w:commentReference w:id="32"/>
      </w:r>
      <w:commentRangeEnd w:id="33"/>
      <w:r w:rsidR="00825212">
        <w:rPr>
          <w:rStyle w:val="CommentReference"/>
        </w:rPr>
        <w:commentReference w:id="33"/>
      </w:r>
    </w:p>
    <w:p w14:paraId="6962F1D0" w14:textId="6D1E5D15" w:rsidR="008268E2" w:rsidRDefault="008268E2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dùng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bởi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>)</w:t>
      </w:r>
    </w:p>
    <w:p w14:paraId="40E5D129" w14:textId="02D78F0E" w:rsidR="008268E2" w:rsidRDefault="008268E2" w:rsidP="007D7687">
      <w:pPr>
        <w:pStyle w:val="ListParagraph"/>
        <w:numPr>
          <w:ilvl w:val="0"/>
          <w:numId w:val="12"/>
        </w:numPr>
        <w:jc w:val="left"/>
        <w:rPr>
          <w:szCs w:val="28"/>
        </w:rPr>
      </w:pP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</w:p>
    <w:p w14:paraId="6E8EBB09" w14:textId="5E248764" w:rsidR="008268E2" w:rsidRDefault="008268E2" w:rsidP="007D7687">
      <w:pPr>
        <w:pStyle w:val="ListParagraph"/>
        <w:numPr>
          <w:ilvl w:val="0"/>
          <w:numId w:val="12"/>
        </w:numPr>
        <w:jc w:val="left"/>
        <w:rPr>
          <w:szCs w:val="28"/>
        </w:rPr>
      </w:pPr>
      <w:proofErr w:type="spellStart"/>
      <w:r>
        <w:rPr>
          <w:szCs w:val="28"/>
        </w:rPr>
        <w:t>Xóa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</w:p>
    <w:p w14:paraId="0469E261" w14:textId="39BFF11B" w:rsidR="008268E2" w:rsidRPr="00BC0F35" w:rsidRDefault="008268E2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bất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vị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trí</w:t>
      </w:r>
      <w:proofErr w:type="spellEnd"/>
      <w:r>
        <w:rPr>
          <w:szCs w:val="28"/>
        </w:rPr>
        <w:t>, …. (</w:t>
      </w:r>
      <w:proofErr w:type="spellStart"/>
      <w:r>
        <w:rPr>
          <w:szCs w:val="28"/>
        </w:rPr>
        <w:t>Cả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>)</w:t>
      </w:r>
      <w:r w:rsidR="00983D52">
        <w:rPr>
          <w:szCs w:val="28"/>
        </w:rPr>
        <w:t xml:space="preserve"> </w:t>
      </w:r>
    </w:p>
    <w:p w14:paraId="45AB8472" w14:textId="6E2793A3" w:rsidR="00BC0F35" w:rsidRDefault="00BC0F35" w:rsidP="00BC0F35">
      <w:pPr>
        <w:pStyle w:val="ListParagraph"/>
        <w:ind w:left="1440" w:firstLine="0"/>
        <w:jc w:val="left"/>
        <w:rPr>
          <w:szCs w:val="28"/>
        </w:rPr>
      </w:pPr>
    </w:p>
    <w:p w14:paraId="23017655" w14:textId="362022FF" w:rsidR="00C913CC" w:rsidRDefault="008D201A" w:rsidP="00461FA2">
      <w:pPr>
        <w:pStyle w:val="Heading1"/>
        <w:ind w:hanging="2501"/>
      </w:pPr>
      <w:bookmarkStart w:id="34" w:name="_Toc67948238"/>
      <w:bookmarkEnd w:id="1"/>
      <w:r>
        <w:t>: CƠ SỞ LÝ THUYẾT</w:t>
      </w:r>
      <w:bookmarkEnd w:id="34"/>
    </w:p>
    <w:p w14:paraId="235B8A4B" w14:textId="6AD492E3" w:rsidR="001E3F3A" w:rsidRDefault="001E3F3A" w:rsidP="001E3F3A">
      <w:pPr>
        <w:pStyle w:val="Heading2"/>
      </w:pPr>
      <w:bookmarkStart w:id="35" w:name="_Toc27248385"/>
      <w:bookmarkStart w:id="36" w:name="_Toc45307740"/>
      <w:bookmarkStart w:id="37" w:name="_Toc6794823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UML)</w:t>
      </w:r>
      <w:bookmarkEnd w:id="35"/>
      <w:bookmarkEnd w:id="36"/>
      <w:bookmarkEnd w:id="37"/>
    </w:p>
    <w:p w14:paraId="09D523CF" w14:textId="77777777" w:rsidR="001E3F3A" w:rsidRDefault="001E3F3A" w:rsidP="001E3F3A">
      <w:pPr>
        <w:pStyle w:val="Heading3"/>
      </w:pPr>
      <w:bookmarkStart w:id="38" w:name="_Toc45307741"/>
      <w:bookmarkStart w:id="39" w:name="_Toc67948240"/>
      <w:r>
        <w:t xml:space="preserve">UML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bookmarkEnd w:id="38"/>
      <w:bookmarkEnd w:id="39"/>
      <w:proofErr w:type="spellEnd"/>
    </w:p>
    <w:p w14:paraId="50CB7764" w14:textId="60EDCDCF" w:rsidR="001E3F3A" w:rsidRDefault="001E3F3A" w:rsidP="001E3F3A">
      <w:pPr>
        <w:pStyle w:val="NormalWeb"/>
        <w:ind w:firstLine="720"/>
      </w:pPr>
      <w:commentRangeStart w:id="40"/>
      <w:r>
        <w:t>UML</w:t>
      </w:r>
      <w:commentRangeEnd w:id="40"/>
      <w:r w:rsidR="002C5518">
        <w:rPr>
          <w:rStyle w:val="CommentReference"/>
        </w:rPr>
        <w:commentReference w:id="40"/>
      </w:r>
      <w:r w:rsidR="00027653">
        <w:t>(</w:t>
      </w:r>
      <w:r w:rsidR="00027653" w:rsidRPr="00027653">
        <w:rPr>
          <w:szCs w:val="26"/>
          <w:shd w:val="clear" w:color="auto" w:fill="FFFFFF"/>
        </w:rPr>
        <w:t>Unified Modeling Language</w:t>
      </w:r>
      <w:r w:rsidR="00027653"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8B02433" w14:textId="77777777" w:rsidR="001E3F3A" w:rsidRDefault="001E3F3A" w:rsidP="001E3F3A">
      <w:pPr>
        <w:pStyle w:val="NormalWeb"/>
        <w:ind w:firstLine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8698F73" w14:textId="77777777" w:rsidR="001E3F3A" w:rsidRDefault="001E3F3A" w:rsidP="001E3F3A">
      <w:pPr>
        <w:pStyle w:val="NormalWeb"/>
        <w:ind w:firstLine="720"/>
      </w:pPr>
      <w:r>
        <w:t xml:space="preserve">UML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54B0D6DD" w14:textId="77777777" w:rsidR="001E3F3A" w:rsidRDefault="001E3F3A" w:rsidP="001E3F3A">
      <w:pPr>
        <w:pStyle w:val="Heading3"/>
      </w:pPr>
      <w:bookmarkStart w:id="41" w:name="_Toc45307742"/>
      <w:bookmarkStart w:id="42" w:name="_Toc67948241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UML</w:t>
      </w:r>
      <w:bookmarkEnd w:id="41"/>
      <w:bookmarkEnd w:id="42"/>
    </w:p>
    <w:p w14:paraId="1F2FBCF2" w14:textId="77777777" w:rsidR="001E3F3A" w:rsidRDefault="001E3F3A" w:rsidP="001E3F3A">
      <w:pPr>
        <w:pStyle w:val="NormalWeb"/>
        <w:ind w:firstLine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05704F88" w14:textId="77777777" w:rsidR="001E3F3A" w:rsidRDefault="001E3F3A" w:rsidP="001E3F3A">
      <w:pPr>
        <w:pStyle w:val="NormalWeb"/>
        <w:ind w:firstLine="720"/>
      </w:pPr>
      <w:r>
        <w:lastRenderedPageBreak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(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)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40A7D00D" w14:textId="77777777" w:rsidR="001E3F3A" w:rsidRDefault="001E3F3A" w:rsidP="001E3F3A">
      <w:pPr>
        <w:pStyle w:val="NormalWeb"/>
        <w:ind w:firstLine="720"/>
      </w:pP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ở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, v.v.</w:t>
      </w:r>
    </w:p>
    <w:p w14:paraId="00E54CAE" w14:textId="77777777" w:rsidR="001E3F3A" w:rsidRDefault="001E3F3A" w:rsidP="001E3F3A">
      <w:pPr>
        <w:pStyle w:val="NormalWeb"/>
        <w:ind w:firstLine="720"/>
      </w:pPr>
      <w:proofErr w:type="spellStart"/>
      <w:r>
        <w:t>Tạo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77BB6D66" w14:textId="77777777" w:rsidR="001E3F3A" w:rsidRDefault="001E3F3A" w:rsidP="001E3F3A">
      <w:pPr>
        <w:pStyle w:val="NormalWeb"/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Use case (Use Case Diagram)</w:t>
      </w:r>
    </w:p>
    <w:p w14:paraId="6C60D91D" w14:textId="77777777" w:rsidR="001E3F3A" w:rsidRDefault="001E3F3A" w:rsidP="001E3F3A">
      <w:pPr>
        <w:pStyle w:val="NormalWeb"/>
        <w:ind w:firstLine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 case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Use case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 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 case diagram.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A762B0A" w14:textId="77777777" w:rsidR="001E3F3A" w:rsidRDefault="001E3F3A" w:rsidP="001E3F3A">
      <w:pPr>
        <w:pStyle w:val="NormalWeb"/>
        <w:rPr>
          <w:b/>
          <w:bCs/>
        </w:rPr>
      </w:pP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(Class Diagram)</w:t>
      </w:r>
    </w:p>
    <w:p w14:paraId="025E0211" w14:textId="686434CB" w:rsidR="001E3F3A" w:rsidRDefault="001E3F3A" w:rsidP="001E3F3A">
      <w:pPr>
        <w:pStyle w:val="NormalWeb"/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“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(associated -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),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(dependent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>),</w:t>
      </w:r>
      <w:r w:rsidR="002508A1"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(specialized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), hay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(packaged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proofErr w:type="gramStart"/>
      <w:r>
        <w:t>).</w:t>
      </w:r>
      <w:proofErr w:type="spellStart"/>
      <w:r>
        <w:t>Tất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(attribute)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(operation).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B81FB13" w14:textId="77777777" w:rsidR="001E3F3A" w:rsidRDefault="001E3F3A" w:rsidP="001E3F3A">
      <w:pPr>
        <w:pStyle w:val="NormalWeb"/>
        <w:rPr>
          <w:b/>
          <w:bCs/>
        </w:rPr>
      </w:pP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(Activity Diagram)</w:t>
      </w:r>
    </w:p>
    <w:p w14:paraId="7489EAE2" w14:textId="77777777" w:rsidR="001E3F3A" w:rsidRDefault="001E3F3A" w:rsidP="001E3F3A">
      <w:pPr>
        <w:pStyle w:val="NormalWeb"/>
        <w:ind w:firstLine="72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r>
        <w:tab/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ở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. Khi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qủa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A04CEEB" w14:textId="77777777" w:rsidR="001E3F3A" w:rsidRDefault="001E3F3A" w:rsidP="001E3F3A">
      <w:pPr>
        <w:pStyle w:val="NormalWeb"/>
        <w:rPr>
          <w:b/>
          <w:bCs/>
        </w:rPr>
      </w:pP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(Sequence Diagram)</w:t>
      </w:r>
    </w:p>
    <w:p w14:paraId="09EB4FA8" w14:textId="5B3B3EAF" w:rsidR="001E3F3A" w:rsidRDefault="001E3F3A" w:rsidP="001E3F3A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AE0A51B" w14:textId="771CD9FA" w:rsidR="001E3F3A" w:rsidRDefault="001E3F3A" w:rsidP="001E3F3A">
      <w:pPr>
        <w:pStyle w:val="Heading2"/>
      </w:pPr>
      <w:bookmarkStart w:id="43" w:name="_Toc67948242"/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Server</w:t>
      </w:r>
      <w:bookmarkEnd w:id="43"/>
    </w:p>
    <w:p w14:paraId="0D22477A" w14:textId="1C4C2C60" w:rsidR="001E3F3A" w:rsidRPr="001E3F3A" w:rsidRDefault="001E3F3A" w:rsidP="001E3F3A">
      <w:pPr>
        <w:rPr>
          <w:color w:val="000000" w:themeColor="text1"/>
          <w:szCs w:val="26"/>
          <w:shd w:val="clear" w:color="auto" w:fill="FFFFFF"/>
        </w:rPr>
      </w:pPr>
      <w:r w:rsidRPr="001E3F3A">
        <w:rPr>
          <w:color w:val="000000" w:themeColor="text1"/>
          <w:szCs w:val="26"/>
          <w:shd w:val="clear" w:color="auto" w:fill="FFFFFF"/>
        </w:rPr>
        <w:t xml:space="preserve">SQL Server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chính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là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một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hệ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quản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trị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dữ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liệu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quan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hệ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sử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dụng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câu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lệnh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SQL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để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trao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đổi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dữ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liệu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giữa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máy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cài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SQL Server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và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máy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Client.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Một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Relational Database Management System – RDBMS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gồm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có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: databases,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datase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engine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và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các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chương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trình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ứng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dụng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dùng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để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quản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lý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các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bộ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phận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trong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RDBMS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và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những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dữ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liệu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khác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>.</w:t>
      </w:r>
    </w:p>
    <w:p w14:paraId="6002CDF2" w14:textId="77777777" w:rsidR="001E3F3A" w:rsidRPr="001E3F3A" w:rsidRDefault="001E3F3A" w:rsidP="00D95BDE">
      <w:pPr>
        <w:pStyle w:val="NormalWeb"/>
        <w:shd w:val="clear" w:color="auto" w:fill="FFFFFF"/>
        <w:spacing w:before="0" w:beforeAutospacing="0" w:after="300" w:afterAutospacing="0"/>
        <w:ind w:firstLine="567"/>
        <w:textAlignment w:val="baseline"/>
        <w:rPr>
          <w:color w:val="000000" w:themeColor="text1"/>
          <w:szCs w:val="26"/>
        </w:rPr>
      </w:pPr>
      <w:r w:rsidRPr="001E3F3A">
        <w:rPr>
          <w:color w:val="000000" w:themeColor="text1"/>
          <w:szCs w:val="26"/>
        </w:rPr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một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đòi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hỏi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có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tính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tương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cao</w:t>
      </w:r>
      <w:proofErr w:type="spellEnd"/>
      <w:r w:rsidRPr="001E3F3A">
        <w:rPr>
          <w:color w:val="000000" w:themeColor="text1"/>
          <w:szCs w:val="26"/>
        </w:rPr>
        <w:t xml:space="preserve">: </w:t>
      </w:r>
      <w:proofErr w:type="spellStart"/>
      <w:r w:rsidRPr="001E3F3A">
        <w:rPr>
          <w:color w:val="000000" w:themeColor="text1"/>
          <w:szCs w:val="26"/>
        </w:rPr>
        <w:t>Người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dùng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có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thể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dễ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dàng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trao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đổi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tiện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ích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thông</w:t>
      </w:r>
      <w:proofErr w:type="spellEnd"/>
      <w:r w:rsidRPr="001E3F3A">
        <w:rPr>
          <w:color w:val="000000" w:themeColor="text1"/>
          <w:szCs w:val="26"/>
        </w:rPr>
        <w:t xml:space="preserve"> qua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câu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lệnh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của</w:t>
      </w:r>
      <w:proofErr w:type="spellEnd"/>
      <w:r w:rsidRPr="001E3F3A">
        <w:rPr>
          <w:color w:val="000000" w:themeColor="text1"/>
          <w:szCs w:val="26"/>
        </w:rPr>
        <w:t xml:space="preserve"> SQL </w:t>
      </w:r>
      <w:proofErr w:type="spellStart"/>
      <w:r w:rsidRPr="001E3F3A">
        <w:rPr>
          <w:color w:val="000000" w:themeColor="text1"/>
          <w:szCs w:val="26"/>
        </w:rPr>
        <w:t>đến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nhận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kết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quả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từ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>.</w:t>
      </w:r>
    </w:p>
    <w:p w14:paraId="66A3B672" w14:textId="77777777" w:rsidR="001E3F3A" w:rsidRPr="001E3F3A" w:rsidRDefault="001E3F3A" w:rsidP="00D95BDE">
      <w:pPr>
        <w:pStyle w:val="NormalWeb"/>
        <w:shd w:val="clear" w:color="auto" w:fill="FFFFFF"/>
        <w:spacing w:before="0" w:beforeAutospacing="0" w:after="300" w:afterAutospacing="0"/>
        <w:ind w:firstLine="567"/>
        <w:textAlignment w:val="baseline"/>
        <w:rPr>
          <w:color w:val="000000" w:themeColor="text1"/>
          <w:szCs w:val="26"/>
        </w:rPr>
      </w:pPr>
      <w:r w:rsidRPr="001E3F3A">
        <w:rPr>
          <w:color w:val="000000" w:themeColor="text1"/>
          <w:szCs w:val="26"/>
        </w:rPr>
        <w:lastRenderedPageBreak/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một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: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viên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có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thể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xây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dựng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chương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ứng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dụng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giao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tiếp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bằng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nhúng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câu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lệnh</w:t>
      </w:r>
      <w:proofErr w:type="spellEnd"/>
      <w:r w:rsidRPr="001E3F3A">
        <w:rPr>
          <w:color w:val="000000" w:themeColor="text1"/>
          <w:szCs w:val="26"/>
        </w:rPr>
        <w:t xml:space="preserve"> SQL </w:t>
      </w:r>
      <w:proofErr w:type="spellStart"/>
      <w:r w:rsidRPr="001E3F3A">
        <w:rPr>
          <w:color w:val="000000" w:themeColor="text1"/>
          <w:szCs w:val="26"/>
        </w:rPr>
        <w:t>vào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trong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>.</w:t>
      </w:r>
    </w:p>
    <w:p w14:paraId="319B2515" w14:textId="7B213EAC" w:rsidR="001E3F3A" w:rsidRPr="001E3F3A" w:rsidRDefault="001E3F3A" w:rsidP="00D95BDE">
      <w:pPr>
        <w:pStyle w:val="NormalWeb"/>
        <w:shd w:val="clear" w:color="auto" w:fill="FFFFFF"/>
        <w:spacing w:before="0" w:beforeAutospacing="0" w:after="300" w:afterAutospacing="0"/>
        <w:ind w:firstLine="567"/>
        <w:textAlignment w:val="baseline"/>
        <w:rPr>
          <w:color w:val="000000" w:themeColor="text1"/>
          <w:szCs w:val="26"/>
        </w:rPr>
      </w:pPr>
      <w:r w:rsidRPr="001E3F3A">
        <w:rPr>
          <w:color w:val="000000" w:themeColor="text1"/>
          <w:szCs w:val="26"/>
        </w:rPr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một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quản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trị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: </w:t>
      </w:r>
      <w:proofErr w:type="spellStart"/>
      <w:r w:rsidRPr="001E3F3A">
        <w:rPr>
          <w:color w:val="000000" w:themeColor="text1"/>
          <w:szCs w:val="26"/>
        </w:rPr>
        <w:t>Người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quản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trị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có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="00D95BDE">
        <w:rPr>
          <w:szCs w:val="26"/>
        </w:rPr>
        <w:t>thể</w:t>
      </w:r>
      <w:proofErr w:type="spellEnd"/>
      <w:r w:rsidRPr="00C2411E">
        <w:rPr>
          <w:color w:val="FF0000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quản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lý</w:t>
      </w:r>
      <w:proofErr w:type="spellEnd"/>
      <w:r w:rsidRPr="001E3F3A">
        <w:rPr>
          <w:color w:val="000000" w:themeColor="text1"/>
          <w:szCs w:val="26"/>
        </w:rPr>
        <w:t xml:space="preserve">, </w:t>
      </w:r>
      <w:proofErr w:type="spellStart"/>
      <w:r w:rsidRPr="001E3F3A">
        <w:rPr>
          <w:color w:val="000000" w:themeColor="text1"/>
          <w:szCs w:val="26"/>
        </w:rPr>
        <w:t>định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nghĩa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điều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khiển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truy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thông</w:t>
      </w:r>
      <w:proofErr w:type="spellEnd"/>
      <w:r w:rsidRPr="001E3F3A">
        <w:rPr>
          <w:color w:val="000000" w:themeColor="text1"/>
          <w:szCs w:val="26"/>
        </w:rPr>
        <w:t xml:space="preserve"> qua SQL.</w:t>
      </w:r>
    </w:p>
    <w:p w14:paraId="27EA5F29" w14:textId="77777777" w:rsidR="001E3F3A" w:rsidRPr="001E3F3A" w:rsidRDefault="001E3F3A" w:rsidP="00D95BDE">
      <w:pPr>
        <w:pStyle w:val="NormalWeb"/>
        <w:shd w:val="clear" w:color="auto" w:fill="FFFFFF"/>
        <w:spacing w:before="0" w:beforeAutospacing="0" w:after="300" w:afterAutospacing="0"/>
        <w:ind w:firstLine="567"/>
        <w:textAlignment w:val="baseline"/>
        <w:rPr>
          <w:color w:val="000000" w:themeColor="text1"/>
          <w:szCs w:val="26"/>
        </w:rPr>
      </w:pPr>
      <w:r w:rsidRPr="001E3F3A">
        <w:rPr>
          <w:color w:val="000000" w:themeColor="text1"/>
          <w:szCs w:val="26"/>
        </w:rPr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một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hệ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thống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chủ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khách</w:t>
      </w:r>
      <w:proofErr w:type="spellEnd"/>
      <w:r w:rsidRPr="001E3F3A">
        <w:rPr>
          <w:color w:val="000000" w:themeColor="text1"/>
          <w:szCs w:val="26"/>
        </w:rPr>
        <w:t xml:space="preserve">: SQL </w:t>
      </w:r>
      <w:proofErr w:type="spellStart"/>
      <w:r w:rsidRPr="001E3F3A">
        <w:rPr>
          <w:color w:val="000000" w:themeColor="text1"/>
          <w:szCs w:val="26"/>
        </w:rPr>
        <w:t>được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sử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dụng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như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một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công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cụ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giao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tiếp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ứng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dụng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trong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hệ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thống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khách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chủ</w:t>
      </w:r>
      <w:proofErr w:type="spellEnd"/>
      <w:r w:rsidRPr="001E3F3A">
        <w:rPr>
          <w:color w:val="000000" w:themeColor="text1"/>
          <w:szCs w:val="26"/>
        </w:rPr>
        <w:t>.</w:t>
      </w:r>
    </w:p>
    <w:p w14:paraId="6B9E2C81" w14:textId="1B971F7F" w:rsidR="001E3F3A" w:rsidRPr="001E3F3A" w:rsidRDefault="001E3F3A" w:rsidP="00D95BDE">
      <w:pPr>
        <w:pStyle w:val="NormalWeb"/>
        <w:shd w:val="clear" w:color="auto" w:fill="FFFFFF"/>
        <w:spacing w:before="0" w:beforeAutospacing="0" w:after="300" w:afterAutospacing="0"/>
        <w:ind w:firstLine="567"/>
        <w:textAlignment w:val="baseline"/>
        <w:rPr>
          <w:color w:val="000000" w:themeColor="text1"/>
          <w:szCs w:val="26"/>
        </w:rPr>
      </w:pPr>
      <w:r w:rsidRPr="001E3F3A">
        <w:rPr>
          <w:color w:val="000000" w:themeColor="text1"/>
          <w:szCs w:val="26"/>
        </w:rPr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truy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trên</w:t>
      </w:r>
      <w:proofErr w:type="spellEnd"/>
      <w:r w:rsidRPr="001E3F3A">
        <w:rPr>
          <w:color w:val="000000" w:themeColor="text1"/>
          <w:szCs w:val="26"/>
        </w:rPr>
        <w:t xml:space="preserve"> Internet: SQL </w:t>
      </w:r>
      <w:proofErr w:type="spellStart"/>
      <w:r w:rsidRPr="001E3F3A">
        <w:rPr>
          <w:color w:val="000000" w:themeColor="text1"/>
          <w:szCs w:val="26"/>
        </w:rPr>
        <w:t>được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sử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dụng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vai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trò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tương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trong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hầu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hết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máy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chủ</w:t>
      </w:r>
      <w:proofErr w:type="spellEnd"/>
      <w:r w:rsidRPr="001E3F3A">
        <w:rPr>
          <w:color w:val="000000" w:themeColor="text1"/>
          <w:szCs w:val="26"/>
        </w:rPr>
        <w:t xml:space="preserve"> web </w:t>
      </w:r>
      <w:proofErr w:type="spellStart"/>
      <w:r w:rsidRPr="001E3F3A">
        <w:rPr>
          <w:color w:val="000000" w:themeColor="text1"/>
          <w:szCs w:val="26"/>
        </w:rPr>
        <w:t>và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máy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chủ</w:t>
      </w:r>
      <w:proofErr w:type="spellEnd"/>
      <w:r w:rsidRPr="001E3F3A">
        <w:rPr>
          <w:color w:val="000000" w:themeColor="text1"/>
          <w:szCs w:val="26"/>
        </w:rPr>
        <w:t xml:space="preserve"> Internet</w:t>
      </w:r>
      <w:r>
        <w:rPr>
          <w:color w:val="000000" w:themeColor="text1"/>
          <w:szCs w:val="26"/>
        </w:rPr>
        <w:t>.</w:t>
      </w:r>
    </w:p>
    <w:p w14:paraId="01EDE65A" w14:textId="45B228E7" w:rsidR="001E3F3A" w:rsidRDefault="001E3F3A" w:rsidP="00D95BDE">
      <w:pPr>
        <w:pStyle w:val="NormalWeb"/>
        <w:shd w:val="clear" w:color="auto" w:fill="FFFFFF"/>
        <w:spacing w:before="0" w:beforeAutospacing="0" w:after="300" w:afterAutospacing="0"/>
        <w:ind w:firstLine="567"/>
        <w:textAlignment w:val="baseline"/>
        <w:rPr>
          <w:color w:val="3D3D3D"/>
          <w:sz w:val="21"/>
          <w:szCs w:val="21"/>
        </w:rPr>
      </w:pPr>
      <w:r w:rsidRPr="001E3F3A">
        <w:rPr>
          <w:color w:val="000000" w:themeColor="text1"/>
          <w:szCs w:val="26"/>
        </w:rPr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phân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tán</w:t>
      </w:r>
      <w:proofErr w:type="spellEnd"/>
      <w:r w:rsidRPr="001E3F3A">
        <w:rPr>
          <w:color w:val="000000" w:themeColor="text1"/>
          <w:szCs w:val="26"/>
        </w:rPr>
        <w:t xml:space="preserve">: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vai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trò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giao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tiếp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hệ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thống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trên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mạng</w:t>
      </w:r>
      <w:proofErr w:type="spellEnd"/>
      <w:r w:rsidRPr="001E3F3A">
        <w:rPr>
          <w:color w:val="000000" w:themeColor="text1"/>
          <w:szCs w:val="26"/>
        </w:rPr>
        <w:t xml:space="preserve">, </w:t>
      </w:r>
      <w:proofErr w:type="spellStart"/>
      <w:r w:rsidRPr="001E3F3A">
        <w:rPr>
          <w:color w:val="000000" w:themeColor="text1"/>
          <w:szCs w:val="26"/>
        </w:rPr>
        <w:t>gửi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nhận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yêu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cầu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truy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xuất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nhau</w:t>
      </w:r>
      <w:proofErr w:type="spellEnd"/>
      <w:r>
        <w:rPr>
          <w:color w:val="3D3D3D"/>
          <w:sz w:val="21"/>
          <w:szCs w:val="21"/>
        </w:rPr>
        <w:t>.</w:t>
      </w:r>
    </w:p>
    <w:p w14:paraId="5ED80287" w14:textId="3CF43D20" w:rsidR="00810DB2" w:rsidRDefault="00810DB2" w:rsidP="00810DB2">
      <w:pPr>
        <w:pStyle w:val="Heading2"/>
      </w:pPr>
      <w:bookmarkStart w:id="44" w:name="_Toc67948243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</w:t>
      </w:r>
      <w:bookmarkEnd w:id="44"/>
    </w:p>
    <w:p w14:paraId="0DCAED09" w14:textId="0D2C5ACC" w:rsidR="00810DB2" w:rsidRDefault="00810DB2" w:rsidP="00810DB2">
      <w:pPr>
        <w:rPr>
          <w:color w:val="080823"/>
          <w:szCs w:val="26"/>
          <w:shd w:val="clear" w:color="auto" w:fill="FFFFFF"/>
        </w:rPr>
      </w:pPr>
      <w:r w:rsidRPr="00810DB2">
        <w:rPr>
          <w:color w:val="080823"/>
          <w:szCs w:val="26"/>
          <w:shd w:val="clear" w:color="auto" w:fill="FFFFFF"/>
        </w:rPr>
        <w:t xml:space="preserve">C# (hay C sharp)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một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lập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trình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giản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phát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triển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bởi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đội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ngũ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kỹ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sư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của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Microsoft </w:t>
      </w:r>
      <w:proofErr w:type="spellStart"/>
      <w:r w:rsidRPr="00810DB2">
        <w:rPr>
          <w:color w:val="080823"/>
          <w:szCs w:val="26"/>
          <w:shd w:val="clear" w:color="auto" w:fill="FFFFFF"/>
        </w:rPr>
        <w:t>vào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năm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2000. C#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lập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trình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hiện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đại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hướng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đối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tượng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xây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dựng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trên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nền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tảng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của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hai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mạnh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nhất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C++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Java.</w:t>
      </w:r>
    </w:p>
    <w:p w14:paraId="79A3F2B6" w14:textId="518F145E" w:rsidR="00810DB2" w:rsidRDefault="00810DB2" w:rsidP="00810DB2">
      <w:pPr>
        <w:rPr>
          <w:rFonts w:ascii="Helvetica" w:hAnsi="Helvetica"/>
          <w:color w:val="080823"/>
          <w:sz w:val="27"/>
          <w:szCs w:val="27"/>
          <w:shd w:val="clear" w:color="auto" w:fill="FFFFFF"/>
        </w:rPr>
      </w:pPr>
      <w:r w:rsidRPr="00810DB2">
        <w:rPr>
          <w:color w:val="080823"/>
          <w:szCs w:val="26"/>
          <w:shd w:val="clear" w:color="auto" w:fill="FFFFFF"/>
        </w:rPr>
        <w:t xml:space="preserve">C# </w:t>
      </w:r>
      <w:proofErr w:type="spellStart"/>
      <w:r w:rsidRPr="00810DB2">
        <w:rPr>
          <w:color w:val="080823"/>
          <w:szCs w:val="26"/>
          <w:shd w:val="clear" w:color="auto" w:fill="FFFFFF"/>
        </w:rPr>
        <w:t>với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sự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hỗ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trợ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mạnh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mẽ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của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.NET Framework </w:t>
      </w:r>
      <w:proofErr w:type="spellStart"/>
      <w:r w:rsidRPr="00810DB2">
        <w:rPr>
          <w:color w:val="080823"/>
          <w:szCs w:val="26"/>
          <w:shd w:val="clear" w:color="auto" w:fill="FFFFFF"/>
        </w:rPr>
        <w:t>giúp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cho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việc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tạo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một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ứng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Windows Forms hay WPF (Windows Presentation Foundation), </w:t>
      </w:r>
      <w:proofErr w:type="spellStart"/>
      <w:r w:rsidRPr="00810DB2">
        <w:rPr>
          <w:color w:val="080823"/>
          <w:szCs w:val="26"/>
          <w:shd w:val="clear" w:color="auto" w:fill="FFFFFF"/>
        </w:rPr>
        <w:t>phát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triển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game, </w:t>
      </w:r>
      <w:proofErr w:type="spellStart"/>
      <w:r w:rsidRPr="00810DB2">
        <w:rPr>
          <w:color w:val="080823"/>
          <w:szCs w:val="26"/>
          <w:shd w:val="clear" w:color="auto" w:fill="FFFFFF"/>
        </w:rPr>
        <w:t>ứng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Web, </w:t>
      </w:r>
      <w:proofErr w:type="spellStart"/>
      <w:r w:rsidRPr="00810DB2">
        <w:rPr>
          <w:color w:val="080823"/>
          <w:szCs w:val="26"/>
          <w:shd w:val="clear" w:color="auto" w:fill="FFFFFF"/>
        </w:rPr>
        <w:t>ứng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Mobile </w:t>
      </w:r>
      <w:proofErr w:type="spellStart"/>
      <w:r w:rsidRPr="00810DB2">
        <w:rPr>
          <w:color w:val="080823"/>
          <w:szCs w:val="26"/>
          <w:shd w:val="clear" w:color="auto" w:fill="FFFFFF"/>
        </w:rPr>
        <w:t>trở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nên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rất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dễ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dàng</w:t>
      </w:r>
      <w:proofErr w:type="spellEnd"/>
      <w:r>
        <w:rPr>
          <w:rFonts w:ascii="Helvetica" w:hAnsi="Helvetica"/>
          <w:color w:val="080823"/>
          <w:sz w:val="27"/>
          <w:szCs w:val="27"/>
          <w:shd w:val="clear" w:color="auto" w:fill="FFFFFF"/>
        </w:rPr>
        <w:t>.</w:t>
      </w:r>
    </w:p>
    <w:p w14:paraId="790D3495" w14:textId="3DADE76E" w:rsidR="00810DB2" w:rsidRDefault="00810DB2" w:rsidP="00810DB2">
      <w:pPr>
        <w:jc w:val="left"/>
        <w:rPr>
          <w:color w:val="080823"/>
          <w:szCs w:val="26"/>
          <w:shd w:val="clear" w:color="auto" w:fill="FFFFFF"/>
        </w:rPr>
      </w:pPr>
      <w:r w:rsidRPr="00810DB2">
        <w:rPr>
          <w:color w:val="080823"/>
          <w:szCs w:val="26"/>
          <w:shd w:val="clear" w:color="auto" w:fill="FFFFFF"/>
        </w:rPr>
        <w:t xml:space="preserve">C# </w:t>
      </w:r>
      <w:proofErr w:type="spellStart"/>
      <w:r w:rsidRPr="00810DB2">
        <w:rPr>
          <w:color w:val="080823"/>
          <w:szCs w:val="26"/>
          <w:shd w:val="clear" w:color="auto" w:fill="FFFFFF"/>
        </w:rPr>
        <w:t>loại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bỏ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một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vài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sự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phức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tạp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rối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rắm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của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những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như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Java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c++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bao </w:t>
      </w:r>
      <w:proofErr w:type="spellStart"/>
      <w:r w:rsidRPr="00810DB2">
        <w:rPr>
          <w:color w:val="080823"/>
          <w:szCs w:val="26"/>
          <w:shd w:val="clear" w:color="auto" w:fill="FFFFFF"/>
        </w:rPr>
        <w:t>gồm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việc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loại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bỏ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những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macro, </w:t>
      </w:r>
      <w:proofErr w:type="spellStart"/>
      <w:r w:rsidRPr="00810DB2">
        <w:rPr>
          <w:color w:val="080823"/>
          <w:szCs w:val="26"/>
          <w:shd w:val="clear" w:color="auto" w:fill="FFFFFF"/>
        </w:rPr>
        <w:t>những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template, </w:t>
      </w:r>
      <w:proofErr w:type="spellStart"/>
      <w:r w:rsidRPr="00810DB2">
        <w:rPr>
          <w:color w:val="080823"/>
          <w:szCs w:val="26"/>
          <w:shd w:val="clear" w:color="auto" w:fill="FFFFFF"/>
        </w:rPr>
        <w:t>đa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kế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thừa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lớp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cơ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sở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proofErr w:type="gramStart"/>
      <w:r w:rsidRPr="00810DB2">
        <w:rPr>
          <w:color w:val="080823"/>
          <w:szCs w:val="26"/>
          <w:shd w:val="clear" w:color="auto" w:fill="FFFFFF"/>
        </w:rPr>
        <w:t>ảo</w:t>
      </w:r>
      <w:proofErr w:type="spellEnd"/>
      <w:r>
        <w:rPr>
          <w:color w:val="080823"/>
          <w:szCs w:val="26"/>
          <w:shd w:val="clear" w:color="auto" w:fill="FFFFFF"/>
        </w:rPr>
        <w:t>(</w:t>
      </w:r>
      <w:proofErr w:type="gramEnd"/>
      <w:r>
        <w:rPr>
          <w:color w:val="080823"/>
          <w:szCs w:val="26"/>
          <w:shd w:val="clear" w:color="auto" w:fill="FFFFFF"/>
        </w:rPr>
        <w:t>virtual base class)</w:t>
      </w:r>
      <w:r w:rsidRPr="00810DB2">
        <w:rPr>
          <w:color w:val="080823"/>
          <w:szCs w:val="26"/>
        </w:rPr>
        <w:br/>
      </w:r>
      <w:r>
        <w:rPr>
          <w:color w:val="080823"/>
          <w:szCs w:val="26"/>
          <w:shd w:val="clear" w:color="auto" w:fill="FFFFFF"/>
        </w:rPr>
        <w:t xml:space="preserve">        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C# </w:t>
      </w:r>
      <w:proofErr w:type="spellStart"/>
      <w:r w:rsidRPr="00810DB2">
        <w:rPr>
          <w:color w:val="080823"/>
          <w:szCs w:val="26"/>
          <w:shd w:val="clear" w:color="auto" w:fill="FFFFFF"/>
        </w:rPr>
        <w:t>đơn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giản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vì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dựa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trên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nền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tảng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C++. </w:t>
      </w:r>
      <w:proofErr w:type="spellStart"/>
      <w:r w:rsidRPr="00810DB2">
        <w:rPr>
          <w:color w:val="080823"/>
          <w:szCs w:val="26"/>
          <w:shd w:val="clear" w:color="auto" w:fill="FFFFFF"/>
        </w:rPr>
        <w:t>Nếu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chúng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ta </w:t>
      </w:r>
      <w:proofErr w:type="spellStart"/>
      <w:r w:rsidRPr="00810DB2">
        <w:rPr>
          <w:color w:val="080823"/>
          <w:szCs w:val="26"/>
          <w:shd w:val="clear" w:color="auto" w:fill="FFFFFF"/>
        </w:rPr>
        <w:t>thân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thiện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với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C++ </w:t>
      </w:r>
      <w:proofErr w:type="spellStart"/>
      <w:r w:rsidRPr="00810DB2">
        <w:rPr>
          <w:color w:val="080823"/>
          <w:szCs w:val="26"/>
          <w:shd w:val="clear" w:color="auto" w:fill="FFFFFF"/>
        </w:rPr>
        <w:t>hoặc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thậm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chí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Java, </w:t>
      </w:r>
      <w:proofErr w:type="spellStart"/>
      <w:r w:rsidRPr="00810DB2">
        <w:rPr>
          <w:color w:val="080823"/>
          <w:szCs w:val="26"/>
          <w:shd w:val="clear" w:color="auto" w:fill="FFFFFF"/>
        </w:rPr>
        <w:t>chúng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ta </w:t>
      </w:r>
      <w:proofErr w:type="spellStart"/>
      <w:r w:rsidRPr="00810DB2">
        <w:rPr>
          <w:color w:val="080823"/>
          <w:szCs w:val="26"/>
          <w:shd w:val="clear" w:color="auto" w:fill="FFFFFF"/>
        </w:rPr>
        <w:t>sẽ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thấy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C# </w:t>
      </w:r>
      <w:proofErr w:type="spellStart"/>
      <w:r w:rsidRPr="00810DB2">
        <w:rPr>
          <w:color w:val="080823"/>
          <w:szCs w:val="26"/>
          <w:shd w:val="clear" w:color="auto" w:fill="FFFFFF"/>
        </w:rPr>
        <w:t>khá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giống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về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diện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mạo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cú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pháp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biểu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thức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toán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tử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những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chức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năng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khác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lấy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trực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tiếp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từ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C++, </w:t>
      </w:r>
      <w:proofErr w:type="spellStart"/>
      <w:r w:rsidRPr="00810DB2">
        <w:rPr>
          <w:color w:val="080823"/>
          <w:szCs w:val="26"/>
          <w:shd w:val="clear" w:color="auto" w:fill="FFFFFF"/>
        </w:rPr>
        <w:t>nhưng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đã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cải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tiến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làm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cho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giản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hơn</w:t>
      </w:r>
      <w:proofErr w:type="spellEnd"/>
      <w:r w:rsidRPr="00810DB2">
        <w:rPr>
          <w:color w:val="080823"/>
          <w:szCs w:val="26"/>
          <w:shd w:val="clear" w:color="auto" w:fill="FFFFFF"/>
        </w:rPr>
        <w:t>.</w:t>
      </w:r>
    </w:p>
    <w:p w14:paraId="53944119" w14:textId="459E4705" w:rsidR="00810DB2" w:rsidRDefault="00810DB2" w:rsidP="00810DB2">
      <w:pPr>
        <w:jc w:val="left"/>
        <w:rPr>
          <w:color w:val="080823"/>
          <w:szCs w:val="26"/>
          <w:shd w:val="clear" w:color="auto" w:fill="FFFFFF"/>
        </w:rPr>
      </w:pPr>
      <w:r w:rsidRPr="00810DB2">
        <w:rPr>
          <w:color w:val="080823"/>
          <w:szCs w:val="26"/>
          <w:shd w:val="clear" w:color="auto" w:fill="FFFFFF"/>
        </w:rPr>
        <w:lastRenderedPageBreak/>
        <w:t xml:space="preserve">C#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sử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giới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những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từ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khóa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. </w:t>
      </w:r>
      <w:proofErr w:type="spellStart"/>
      <w:r w:rsidRPr="00810DB2">
        <w:rPr>
          <w:color w:val="080823"/>
          <w:szCs w:val="26"/>
          <w:shd w:val="clear" w:color="auto" w:fill="FFFFFF"/>
        </w:rPr>
        <w:t>Phần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lớn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các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từ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khóa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sử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mô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tả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thông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tin. </w:t>
      </w:r>
      <w:proofErr w:type="spellStart"/>
      <w:r w:rsidRPr="00810DB2">
        <w:rPr>
          <w:color w:val="080823"/>
          <w:szCs w:val="26"/>
          <w:shd w:val="clear" w:color="auto" w:fill="FFFFFF"/>
        </w:rPr>
        <w:t>Chúng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ta </w:t>
      </w:r>
      <w:proofErr w:type="spellStart"/>
      <w:r w:rsidRPr="00810DB2">
        <w:rPr>
          <w:color w:val="080823"/>
          <w:szCs w:val="26"/>
          <w:shd w:val="clear" w:color="auto" w:fill="FFFFFF"/>
        </w:rPr>
        <w:t>có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nghĩ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rằng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một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nhiều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từ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khóa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thì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sẽ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mạnh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. </w:t>
      </w:r>
      <w:proofErr w:type="spellStart"/>
      <w:r w:rsidRPr="00810DB2">
        <w:rPr>
          <w:color w:val="080823"/>
          <w:szCs w:val="26"/>
          <w:shd w:val="clear" w:color="auto" w:fill="FFFFFF"/>
        </w:rPr>
        <w:t>Điều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này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không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phải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sự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thật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ít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nhất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trong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trường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hợp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C#, </w:t>
      </w:r>
      <w:proofErr w:type="spellStart"/>
      <w:r w:rsidRPr="00810DB2">
        <w:rPr>
          <w:color w:val="080823"/>
          <w:szCs w:val="26"/>
          <w:shd w:val="clear" w:color="auto" w:fill="FFFFFF"/>
        </w:rPr>
        <w:t>chúng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ta </w:t>
      </w:r>
      <w:proofErr w:type="spellStart"/>
      <w:r w:rsidRPr="00810DB2">
        <w:rPr>
          <w:color w:val="080823"/>
          <w:szCs w:val="26"/>
          <w:shd w:val="clear" w:color="auto" w:fill="FFFFFF"/>
        </w:rPr>
        <w:t>có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tìm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thấy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rằng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này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sử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làm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bất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cứ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nhiệm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vụ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nào</w:t>
      </w:r>
      <w:proofErr w:type="spellEnd"/>
      <w:r w:rsidRPr="00810DB2">
        <w:rPr>
          <w:color w:val="080823"/>
          <w:szCs w:val="26"/>
          <w:shd w:val="clear" w:color="auto" w:fill="FFFFFF"/>
        </w:rPr>
        <w:t>.</w:t>
      </w:r>
    </w:p>
    <w:p w14:paraId="64176FF8" w14:textId="64E6A010" w:rsidR="00810DB2" w:rsidRDefault="00810DB2" w:rsidP="00810DB2">
      <w:pPr>
        <w:pStyle w:val="Heading3"/>
        <w:rPr>
          <w:shd w:val="clear" w:color="auto" w:fill="FFFFFF"/>
        </w:rPr>
      </w:pPr>
      <w:bookmarkStart w:id="45" w:name="_Toc67948244"/>
      <w:proofErr w:type="spellStart"/>
      <w:r>
        <w:rPr>
          <w:shd w:val="clear" w:color="auto" w:fill="FFFFFF"/>
        </w:rPr>
        <w:t>Nền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tảng</w:t>
      </w:r>
      <w:proofErr w:type="spellEnd"/>
      <w:r>
        <w:rPr>
          <w:shd w:val="clear" w:color="auto" w:fill="FFFFFF"/>
        </w:rPr>
        <w:t xml:space="preserve"> .NET</w:t>
      </w:r>
      <w:bookmarkEnd w:id="45"/>
    </w:p>
    <w:p w14:paraId="69FB962E" w14:textId="77777777" w:rsidR="00810DB2" w:rsidRPr="00810DB2" w:rsidRDefault="00810DB2" w:rsidP="007D7687">
      <w:pPr>
        <w:numPr>
          <w:ilvl w:val="0"/>
          <w:numId w:val="17"/>
        </w:numPr>
        <w:shd w:val="clear" w:color="auto" w:fill="FFFFFF"/>
        <w:spacing w:before="0" w:line="390" w:lineRule="atLeast"/>
        <w:jc w:val="left"/>
        <w:textAlignment w:val="baseline"/>
        <w:rPr>
          <w:color w:val="080823"/>
          <w:szCs w:val="26"/>
        </w:rPr>
      </w:pPr>
      <w:r w:rsidRPr="00810DB2">
        <w:rPr>
          <w:color w:val="080823"/>
          <w:szCs w:val="26"/>
        </w:rPr>
        <w:t xml:space="preserve">.NET Framework </w:t>
      </w:r>
      <w:proofErr w:type="spellStart"/>
      <w:r w:rsidRPr="00810DB2">
        <w:rPr>
          <w:color w:val="080823"/>
          <w:szCs w:val="26"/>
        </w:rPr>
        <w:t>được</w:t>
      </w:r>
      <w:proofErr w:type="spellEnd"/>
      <w:r w:rsidRPr="00810DB2">
        <w:rPr>
          <w:color w:val="080823"/>
          <w:szCs w:val="26"/>
        </w:rPr>
        <w:t xml:space="preserve"> Microsoft </w:t>
      </w:r>
      <w:proofErr w:type="spellStart"/>
      <w:r w:rsidRPr="00810DB2">
        <w:rPr>
          <w:color w:val="080823"/>
          <w:szCs w:val="26"/>
        </w:rPr>
        <w:t>đưa</w:t>
      </w:r>
      <w:proofErr w:type="spellEnd"/>
      <w:r w:rsidRPr="00810DB2">
        <w:rPr>
          <w:color w:val="080823"/>
          <w:szCs w:val="26"/>
        </w:rPr>
        <w:t xml:space="preserve"> ra </w:t>
      </w:r>
      <w:proofErr w:type="spellStart"/>
      <w:r w:rsidRPr="00810DB2">
        <w:rPr>
          <w:color w:val="080823"/>
          <w:szCs w:val="26"/>
        </w:rPr>
        <w:t>chính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thức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từ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năm</w:t>
      </w:r>
      <w:proofErr w:type="spellEnd"/>
      <w:r w:rsidRPr="00810DB2">
        <w:rPr>
          <w:color w:val="080823"/>
          <w:szCs w:val="26"/>
        </w:rPr>
        <w:t xml:space="preserve"> 2002. .NET Framework </w:t>
      </w:r>
      <w:proofErr w:type="spellStart"/>
      <w:r w:rsidRPr="00810DB2">
        <w:rPr>
          <w:color w:val="080823"/>
          <w:szCs w:val="26"/>
        </w:rPr>
        <w:t>chỉ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hoạt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động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trên</w:t>
      </w:r>
      <w:proofErr w:type="spellEnd"/>
      <w:r w:rsidRPr="00810DB2">
        <w:rPr>
          <w:color w:val="080823"/>
          <w:szCs w:val="26"/>
        </w:rPr>
        <w:t xml:space="preserve"> Windows. </w:t>
      </w:r>
      <w:proofErr w:type="spellStart"/>
      <w:r w:rsidRPr="00810DB2">
        <w:rPr>
          <w:color w:val="080823"/>
          <w:szCs w:val="26"/>
        </w:rPr>
        <w:t>Những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nền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tảng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ứng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như</w:t>
      </w:r>
      <w:proofErr w:type="spellEnd"/>
      <w:r w:rsidRPr="00810DB2">
        <w:rPr>
          <w:color w:val="080823"/>
          <w:szCs w:val="26"/>
        </w:rPr>
        <w:t xml:space="preserve"> WPF, </w:t>
      </w:r>
      <w:proofErr w:type="spellStart"/>
      <w:r w:rsidRPr="00810DB2">
        <w:rPr>
          <w:color w:val="080823"/>
          <w:szCs w:val="26"/>
        </w:rPr>
        <w:t>Winforms</w:t>
      </w:r>
      <w:proofErr w:type="spellEnd"/>
      <w:r w:rsidRPr="00810DB2">
        <w:rPr>
          <w:color w:val="080823"/>
          <w:szCs w:val="26"/>
        </w:rPr>
        <w:t xml:space="preserve">, </w:t>
      </w:r>
      <w:proofErr w:type="gramStart"/>
      <w:r w:rsidRPr="00810DB2">
        <w:rPr>
          <w:color w:val="080823"/>
          <w:szCs w:val="26"/>
        </w:rPr>
        <w:t>ASP.NET(</w:t>
      </w:r>
      <w:proofErr w:type="gramEnd"/>
      <w:r w:rsidRPr="00810DB2">
        <w:rPr>
          <w:color w:val="080823"/>
          <w:szCs w:val="26"/>
        </w:rPr>
        <w:t xml:space="preserve">1-4) </w:t>
      </w:r>
      <w:proofErr w:type="spellStart"/>
      <w:r w:rsidRPr="00810DB2">
        <w:rPr>
          <w:color w:val="080823"/>
          <w:szCs w:val="26"/>
        </w:rPr>
        <w:t>hoạt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động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dựa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trên</w:t>
      </w:r>
      <w:proofErr w:type="spellEnd"/>
      <w:r w:rsidRPr="00810DB2">
        <w:rPr>
          <w:color w:val="080823"/>
          <w:szCs w:val="26"/>
        </w:rPr>
        <w:t xml:space="preserve"> .NET Framework.</w:t>
      </w:r>
    </w:p>
    <w:p w14:paraId="73BD4816" w14:textId="77777777" w:rsidR="00810DB2" w:rsidRPr="00810DB2" w:rsidRDefault="00810DB2" w:rsidP="007D7687">
      <w:pPr>
        <w:numPr>
          <w:ilvl w:val="0"/>
          <w:numId w:val="17"/>
        </w:numPr>
        <w:shd w:val="clear" w:color="auto" w:fill="FFFFFF"/>
        <w:spacing w:before="0" w:line="390" w:lineRule="atLeast"/>
        <w:jc w:val="left"/>
        <w:textAlignment w:val="baseline"/>
        <w:rPr>
          <w:color w:val="080823"/>
          <w:szCs w:val="26"/>
        </w:rPr>
      </w:pPr>
      <w:r w:rsidRPr="00810DB2">
        <w:rPr>
          <w:color w:val="080823"/>
          <w:szCs w:val="26"/>
        </w:rPr>
        <w:t xml:space="preserve">Mono </w:t>
      </w:r>
      <w:proofErr w:type="spellStart"/>
      <w:r w:rsidRPr="00810DB2">
        <w:rPr>
          <w:color w:val="080823"/>
          <w:szCs w:val="26"/>
        </w:rPr>
        <w:t>là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phiên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bản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cộng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đồng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nhằm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mang</w:t>
      </w:r>
      <w:proofErr w:type="spellEnd"/>
      <w:r w:rsidRPr="00810DB2">
        <w:rPr>
          <w:color w:val="080823"/>
          <w:szCs w:val="26"/>
        </w:rPr>
        <w:t xml:space="preserve"> .NET </w:t>
      </w:r>
      <w:proofErr w:type="spellStart"/>
      <w:r w:rsidRPr="00810DB2">
        <w:rPr>
          <w:color w:val="080823"/>
          <w:szCs w:val="26"/>
        </w:rPr>
        <w:t>đến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những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nền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tảng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ngoài</w:t>
      </w:r>
      <w:proofErr w:type="spellEnd"/>
      <w:r w:rsidRPr="00810DB2">
        <w:rPr>
          <w:color w:val="080823"/>
          <w:szCs w:val="26"/>
        </w:rPr>
        <w:t xml:space="preserve"> Windows. Mono </w:t>
      </w:r>
      <w:proofErr w:type="spellStart"/>
      <w:r w:rsidRPr="00810DB2">
        <w:rPr>
          <w:color w:val="080823"/>
          <w:szCs w:val="26"/>
        </w:rPr>
        <w:t>được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phát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triển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chủ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yếu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nhằm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xây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dựng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những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ứng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với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giao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diện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người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dùng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và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được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sử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rất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rộng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rãi</w:t>
      </w:r>
      <w:proofErr w:type="spellEnd"/>
      <w:r w:rsidRPr="00810DB2">
        <w:rPr>
          <w:color w:val="080823"/>
          <w:szCs w:val="26"/>
        </w:rPr>
        <w:t>: Unity Game, Xamarin…</w:t>
      </w:r>
    </w:p>
    <w:p w14:paraId="3F837671" w14:textId="66D5FC2A" w:rsidR="00810DB2" w:rsidRDefault="00810DB2" w:rsidP="007D7687">
      <w:pPr>
        <w:numPr>
          <w:ilvl w:val="0"/>
          <w:numId w:val="17"/>
        </w:numPr>
        <w:shd w:val="clear" w:color="auto" w:fill="FFFFFF"/>
        <w:spacing w:before="0" w:line="390" w:lineRule="atLeast"/>
        <w:jc w:val="left"/>
        <w:textAlignment w:val="baseline"/>
        <w:rPr>
          <w:color w:val="080823"/>
          <w:szCs w:val="2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8A06E1A" wp14:editId="669F0588">
            <wp:simplePos x="0" y="0"/>
            <wp:positionH relativeFrom="column">
              <wp:posOffset>-3175</wp:posOffset>
            </wp:positionH>
            <wp:positionV relativeFrom="paragraph">
              <wp:posOffset>1404620</wp:posOffset>
            </wp:positionV>
            <wp:extent cx="5580380" cy="311340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0DB2">
        <w:rPr>
          <w:color w:val="080823"/>
          <w:szCs w:val="26"/>
        </w:rPr>
        <w:t xml:space="preserve">Cho </w:t>
      </w:r>
      <w:proofErr w:type="spellStart"/>
      <w:r w:rsidRPr="00810DB2">
        <w:rPr>
          <w:color w:val="080823"/>
          <w:szCs w:val="26"/>
        </w:rPr>
        <w:t>đến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năm</w:t>
      </w:r>
      <w:proofErr w:type="spellEnd"/>
      <w:r w:rsidRPr="00810DB2">
        <w:rPr>
          <w:color w:val="080823"/>
          <w:szCs w:val="26"/>
        </w:rPr>
        <w:t xml:space="preserve"> 2013, Microsoft </w:t>
      </w:r>
      <w:proofErr w:type="spellStart"/>
      <w:r w:rsidRPr="00810DB2">
        <w:rPr>
          <w:color w:val="080823"/>
          <w:szCs w:val="26"/>
        </w:rPr>
        <w:t>định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hướng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đi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đa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nền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tảng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và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phát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triển</w:t>
      </w:r>
      <w:proofErr w:type="spellEnd"/>
      <w:r w:rsidRPr="00810DB2">
        <w:rPr>
          <w:color w:val="080823"/>
          <w:szCs w:val="26"/>
        </w:rPr>
        <w:t xml:space="preserve"> .NET core. .NET core </w:t>
      </w:r>
      <w:proofErr w:type="spellStart"/>
      <w:r w:rsidRPr="00810DB2">
        <w:rPr>
          <w:color w:val="080823"/>
          <w:szCs w:val="26"/>
        </w:rPr>
        <w:t>hiện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được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sử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trong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các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ứng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Universal Windows platform </w:t>
      </w:r>
      <w:proofErr w:type="spellStart"/>
      <w:r w:rsidRPr="00810DB2">
        <w:rPr>
          <w:color w:val="080823"/>
          <w:szCs w:val="26"/>
        </w:rPr>
        <w:t>và</w:t>
      </w:r>
      <w:proofErr w:type="spellEnd"/>
      <w:r w:rsidRPr="00810DB2">
        <w:rPr>
          <w:color w:val="080823"/>
          <w:szCs w:val="26"/>
        </w:rPr>
        <w:t xml:space="preserve"> ASP.NET Core. </w:t>
      </w:r>
      <w:proofErr w:type="spellStart"/>
      <w:r w:rsidRPr="00810DB2">
        <w:rPr>
          <w:color w:val="080823"/>
          <w:szCs w:val="26"/>
        </w:rPr>
        <w:t>Từ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đây</w:t>
      </w:r>
      <w:proofErr w:type="spellEnd"/>
      <w:r w:rsidRPr="00810DB2">
        <w:rPr>
          <w:color w:val="080823"/>
          <w:szCs w:val="26"/>
        </w:rPr>
        <w:t xml:space="preserve">, C# </w:t>
      </w:r>
      <w:proofErr w:type="spellStart"/>
      <w:r w:rsidRPr="00810DB2">
        <w:rPr>
          <w:color w:val="080823"/>
          <w:szCs w:val="26"/>
        </w:rPr>
        <w:t>có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thể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được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sử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để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phát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triển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các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loại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ứng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đa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nền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tảng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trên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các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hệ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điều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hành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khác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nhau</w:t>
      </w:r>
      <w:proofErr w:type="spellEnd"/>
      <w:r w:rsidRPr="00810DB2">
        <w:rPr>
          <w:color w:val="080823"/>
          <w:szCs w:val="26"/>
        </w:rPr>
        <w:t xml:space="preserve"> (Windows, Linux, </w:t>
      </w:r>
      <w:proofErr w:type="gramStart"/>
      <w:r w:rsidRPr="00810DB2">
        <w:rPr>
          <w:color w:val="080823"/>
          <w:szCs w:val="26"/>
        </w:rPr>
        <w:t>MacOS,…</w:t>
      </w:r>
      <w:proofErr w:type="gramEnd"/>
      <w:r w:rsidRPr="00810DB2">
        <w:rPr>
          <w:color w:val="080823"/>
          <w:szCs w:val="26"/>
        </w:rPr>
        <w:t>)</w:t>
      </w:r>
    </w:p>
    <w:p w14:paraId="0EE63A5E" w14:textId="447C1247" w:rsidR="00810DB2" w:rsidRPr="00810DB2" w:rsidRDefault="00810DB2" w:rsidP="00810DB2">
      <w:pPr>
        <w:shd w:val="clear" w:color="auto" w:fill="FFFFFF"/>
        <w:spacing w:before="0" w:line="390" w:lineRule="atLeast"/>
        <w:ind w:left="720" w:firstLine="0"/>
        <w:jc w:val="left"/>
        <w:textAlignment w:val="baseline"/>
        <w:rPr>
          <w:color w:val="080823"/>
          <w:szCs w:val="26"/>
        </w:rPr>
      </w:pPr>
    </w:p>
    <w:p w14:paraId="173B9C44" w14:textId="03D88EAE" w:rsidR="00810DB2" w:rsidRDefault="005B4531" w:rsidP="005B4531">
      <w:pPr>
        <w:pStyle w:val="Heading3"/>
      </w:pPr>
      <w:bookmarkStart w:id="46" w:name="_Toc67948245"/>
      <w:r>
        <w:lastRenderedPageBreak/>
        <w:t>ASP.NET WEB API(Backend)</w:t>
      </w:r>
      <w:bookmarkEnd w:id="46"/>
    </w:p>
    <w:p w14:paraId="6533D415" w14:textId="5129462D" w:rsidR="005B4531" w:rsidRPr="00FF0A93" w:rsidRDefault="005B4531" w:rsidP="00FF0A93">
      <w:pPr>
        <w:jc w:val="left"/>
        <w:rPr>
          <w:color w:val="000000"/>
          <w:shd w:val="clear" w:color="auto" w:fill="FFFFFF"/>
        </w:rPr>
      </w:pPr>
      <w:r w:rsidRPr="005B4531">
        <w:rPr>
          <w:color w:val="000000"/>
          <w:shd w:val="clear" w:color="auto" w:fill="FFFFFF"/>
        </w:rPr>
        <w:t xml:space="preserve">Web API hay ASP.NET Web API </w:t>
      </w:r>
      <w:proofErr w:type="spellStart"/>
      <w:r w:rsidRPr="005B4531">
        <w:rPr>
          <w:color w:val="000000"/>
          <w:shd w:val="clear" w:color="auto" w:fill="FFFFFF"/>
        </w:rPr>
        <w:t>là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một</w:t>
      </w:r>
      <w:proofErr w:type="spellEnd"/>
      <w:r w:rsidRPr="005B4531">
        <w:rPr>
          <w:color w:val="000000"/>
          <w:shd w:val="clear" w:color="auto" w:fill="FFFFFF"/>
        </w:rPr>
        <w:t xml:space="preserve"> framework </w:t>
      </w:r>
      <w:proofErr w:type="spellStart"/>
      <w:r w:rsidRPr="005B4531">
        <w:rPr>
          <w:color w:val="000000"/>
          <w:shd w:val="clear" w:color="auto" w:fill="FFFFFF"/>
        </w:rPr>
        <w:t>dùng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để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xây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dựng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lập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trình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các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dịch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vụ</w:t>
      </w:r>
      <w:proofErr w:type="spellEnd"/>
      <w:r w:rsidRPr="005B4531">
        <w:rPr>
          <w:color w:val="000000"/>
          <w:shd w:val="clear" w:color="auto" w:fill="FFFFFF"/>
        </w:rPr>
        <w:t xml:space="preserve"> web HTTP. </w:t>
      </w:r>
      <w:proofErr w:type="spellStart"/>
      <w:r w:rsidRPr="005B4531">
        <w:rPr>
          <w:color w:val="000000"/>
          <w:shd w:val="clear" w:color="auto" w:fill="FFFFFF"/>
        </w:rPr>
        <w:t>Nó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có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dạng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là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một</w:t>
      </w:r>
      <w:proofErr w:type="spellEnd"/>
      <w:r w:rsidRPr="005B4531">
        <w:rPr>
          <w:color w:val="000000"/>
          <w:shd w:val="clear" w:color="auto" w:fill="FFFFFF"/>
        </w:rPr>
        <w:t xml:space="preserve"> RESTful API </w:t>
      </w:r>
      <w:proofErr w:type="spellStart"/>
      <w:r w:rsidRPr="005B4531">
        <w:rPr>
          <w:color w:val="000000"/>
          <w:shd w:val="clear" w:color="auto" w:fill="FFFFFF"/>
        </w:rPr>
        <w:t>hiện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đại</w:t>
      </w:r>
      <w:proofErr w:type="spellEnd"/>
      <w:r w:rsidRPr="005B4531">
        <w:rPr>
          <w:color w:val="000000"/>
          <w:shd w:val="clear" w:color="auto" w:fill="FFFFFF"/>
        </w:rPr>
        <w:t xml:space="preserve">, </w:t>
      </w:r>
      <w:proofErr w:type="spellStart"/>
      <w:r w:rsidRPr="005B4531">
        <w:rPr>
          <w:color w:val="000000"/>
          <w:shd w:val="clear" w:color="auto" w:fill="FFFFFF"/>
        </w:rPr>
        <w:t>hội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tụ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đủ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các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điều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kiện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của</w:t>
      </w:r>
      <w:proofErr w:type="spellEnd"/>
      <w:r w:rsidRPr="005B4531">
        <w:rPr>
          <w:color w:val="000000"/>
          <w:shd w:val="clear" w:color="auto" w:fill="FFFFFF"/>
        </w:rPr>
        <w:t xml:space="preserve"> REST </w:t>
      </w:r>
      <w:proofErr w:type="spellStart"/>
      <w:r w:rsidRPr="005B4531">
        <w:rPr>
          <w:color w:val="000000"/>
          <w:shd w:val="clear" w:color="auto" w:fill="FFFFFF"/>
        </w:rPr>
        <w:t>cũng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như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các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tiêu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chuẩn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tương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tự</w:t>
      </w:r>
      <w:proofErr w:type="spellEnd"/>
      <w:r w:rsidRPr="005B4531">
        <w:rPr>
          <w:color w:val="000000"/>
          <w:shd w:val="clear" w:color="auto" w:fill="FFFFFF"/>
        </w:rPr>
        <w:t xml:space="preserve">, </w:t>
      </w:r>
      <w:proofErr w:type="spellStart"/>
      <w:r w:rsidRPr="005B4531">
        <w:rPr>
          <w:color w:val="000000"/>
          <w:shd w:val="clear" w:color="auto" w:fill="FFFFFF"/>
        </w:rPr>
        <w:t>được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tối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ưu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cho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các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dịch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vụ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trực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tuyến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cũng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như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ứng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dụng</w:t>
      </w:r>
      <w:proofErr w:type="spellEnd"/>
      <w:r w:rsidRPr="005B4531">
        <w:rPr>
          <w:color w:val="000000"/>
          <w:shd w:val="clear" w:color="auto" w:fill="FFFFFF"/>
        </w:rPr>
        <w:t xml:space="preserve"> web </w:t>
      </w:r>
      <w:proofErr w:type="spellStart"/>
      <w:r w:rsidRPr="005B4531">
        <w:rPr>
          <w:color w:val="000000"/>
          <w:shd w:val="clear" w:color="auto" w:fill="FFFFFF"/>
        </w:rPr>
        <w:t>hiện</w:t>
      </w:r>
      <w:proofErr w:type="spellEnd"/>
      <w:r w:rsidRPr="005B4531">
        <w:rPr>
          <w:color w:val="000000"/>
          <w:shd w:val="clear" w:color="auto" w:fill="FFFFFF"/>
        </w:rPr>
        <w:t xml:space="preserve"> nay. Web API </w:t>
      </w:r>
      <w:proofErr w:type="spellStart"/>
      <w:r w:rsidRPr="005B4531">
        <w:rPr>
          <w:color w:val="000000"/>
          <w:shd w:val="clear" w:color="auto" w:fill="FFFFFF"/>
        </w:rPr>
        <w:t>sở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hữu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những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ưu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điểm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vượt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trội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mà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một</w:t>
      </w:r>
      <w:proofErr w:type="spellEnd"/>
      <w:r w:rsidRPr="005B4531">
        <w:rPr>
          <w:color w:val="000000"/>
          <w:shd w:val="clear" w:color="auto" w:fill="FFFFFF"/>
        </w:rPr>
        <w:t xml:space="preserve"> API </w:t>
      </w:r>
      <w:proofErr w:type="spellStart"/>
      <w:r w:rsidRPr="005B4531">
        <w:rPr>
          <w:color w:val="000000"/>
          <w:shd w:val="clear" w:color="auto" w:fill="FFFFFF"/>
        </w:rPr>
        <w:t>cũ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có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cùng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nhiều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ưu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điểm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mới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tuyệt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vời</w:t>
      </w:r>
      <w:proofErr w:type="spellEnd"/>
      <w:r w:rsidRPr="005B4531">
        <w:rPr>
          <w:color w:val="000000"/>
          <w:shd w:val="clear" w:color="auto" w:fill="FFFFFF"/>
        </w:rPr>
        <w:t xml:space="preserve">, </w:t>
      </w:r>
      <w:proofErr w:type="spellStart"/>
      <w:r w:rsidRPr="005B4531">
        <w:rPr>
          <w:color w:val="000000"/>
          <w:shd w:val="clear" w:color="auto" w:fill="FFFFFF"/>
        </w:rPr>
        <w:t>giúp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nó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nhận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được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865B7" wp14:editId="7DA42EC9">
            <wp:simplePos x="0" y="0"/>
            <wp:positionH relativeFrom="column">
              <wp:posOffset>-165100</wp:posOffset>
            </wp:positionH>
            <wp:positionV relativeFrom="paragraph">
              <wp:posOffset>565150</wp:posOffset>
            </wp:positionV>
            <wp:extent cx="5580380" cy="5580380"/>
            <wp:effectExtent l="0" t="0" r="1270" b="1270"/>
            <wp:wrapSquare wrapText="bothSides"/>
            <wp:docPr id="6" name="Picture 6" descr="Ứng dụng của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Ứng dụng của Web AP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5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B4531">
        <w:rPr>
          <w:color w:val="000000"/>
          <w:shd w:val="clear" w:color="auto" w:fill="FFFFFF"/>
        </w:rPr>
        <w:t>nhiều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sự</w:t>
      </w:r>
      <w:proofErr w:type="spellEnd"/>
      <w:r w:rsidRPr="005B4531">
        <w:rPr>
          <w:color w:val="000000"/>
          <w:shd w:val="clear" w:color="auto" w:fill="FFFFFF"/>
        </w:rPr>
        <w:t xml:space="preserve"> tin </w:t>
      </w:r>
      <w:proofErr w:type="spellStart"/>
      <w:r w:rsidRPr="005B4531">
        <w:rPr>
          <w:color w:val="000000"/>
          <w:shd w:val="clear" w:color="auto" w:fill="FFFFFF"/>
        </w:rPr>
        <w:t>tưởng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từ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các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phát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triển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lập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trình</w:t>
      </w:r>
      <w:proofErr w:type="spellEnd"/>
      <w:r w:rsidRPr="005B4531">
        <w:rPr>
          <w:color w:val="000000"/>
          <w:shd w:val="clear" w:color="auto" w:fill="FFFFFF"/>
        </w:rPr>
        <w:t xml:space="preserve"> website.</w:t>
      </w:r>
    </w:p>
    <w:p w14:paraId="440F25AC" w14:textId="77777777" w:rsidR="00FF0A93" w:rsidRDefault="00FF0A93" w:rsidP="00FF0A93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 w:themeColor="text1"/>
        </w:rPr>
      </w:pPr>
    </w:p>
    <w:p w14:paraId="5504065B" w14:textId="3775FA46" w:rsidR="00FF0A93" w:rsidRPr="00FF0A93" w:rsidRDefault="00FF0A93" w:rsidP="00FF0A9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4"/>
        </w:rPr>
      </w:pPr>
      <w:proofErr w:type="spellStart"/>
      <w:r w:rsidRPr="00FF0A93">
        <w:rPr>
          <w:i/>
          <w:iCs/>
          <w:color w:val="000000" w:themeColor="text1"/>
        </w:rPr>
        <w:t>Một</w:t>
      </w:r>
      <w:proofErr w:type="spellEnd"/>
      <w:r w:rsidRPr="00FF0A93">
        <w:rPr>
          <w:i/>
          <w:iCs/>
          <w:color w:val="000000" w:themeColor="text1"/>
        </w:rPr>
        <w:t xml:space="preserve"> </w:t>
      </w:r>
      <w:proofErr w:type="spellStart"/>
      <w:r w:rsidRPr="00FF0A93">
        <w:rPr>
          <w:i/>
          <w:iCs/>
          <w:color w:val="000000" w:themeColor="text1"/>
        </w:rPr>
        <w:t>số</w:t>
      </w:r>
      <w:proofErr w:type="spellEnd"/>
      <w:r w:rsidRPr="00FF0A93">
        <w:rPr>
          <w:i/>
          <w:iCs/>
          <w:color w:val="000000" w:themeColor="text1"/>
        </w:rPr>
        <w:t xml:space="preserve"> </w:t>
      </w:r>
      <w:proofErr w:type="spellStart"/>
      <w:r w:rsidRPr="00FF0A93">
        <w:rPr>
          <w:i/>
          <w:iCs/>
          <w:color w:val="000000" w:themeColor="text1"/>
        </w:rPr>
        <w:t>ưu</w:t>
      </w:r>
      <w:proofErr w:type="spellEnd"/>
      <w:r w:rsidRPr="00FF0A93">
        <w:rPr>
          <w:i/>
          <w:iCs/>
          <w:color w:val="000000" w:themeColor="text1"/>
        </w:rPr>
        <w:t xml:space="preserve"> </w:t>
      </w:r>
      <w:proofErr w:type="spellStart"/>
      <w:r w:rsidRPr="00FF0A93">
        <w:rPr>
          <w:i/>
          <w:iCs/>
          <w:color w:val="000000" w:themeColor="text1"/>
        </w:rPr>
        <w:t>điểm</w:t>
      </w:r>
      <w:proofErr w:type="spellEnd"/>
      <w:r w:rsidRPr="00FF0A93">
        <w:rPr>
          <w:i/>
          <w:iCs/>
          <w:color w:val="000000" w:themeColor="text1"/>
        </w:rPr>
        <w:t xml:space="preserve"> </w:t>
      </w:r>
      <w:proofErr w:type="spellStart"/>
      <w:r w:rsidRPr="00FF0A93">
        <w:rPr>
          <w:i/>
          <w:iCs/>
          <w:color w:val="000000" w:themeColor="text1"/>
        </w:rPr>
        <w:t>vượt</w:t>
      </w:r>
      <w:proofErr w:type="spellEnd"/>
      <w:r w:rsidRPr="00FF0A93">
        <w:rPr>
          <w:i/>
          <w:iCs/>
          <w:color w:val="000000" w:themeColor="text1"/>
        </w:rPr>
        <w:t xml:space="preserve"> </w:t>
      </w:r>
      <w:proofErr w:type="spellStart"/>
      <w:r w:rsidRPr="00FF0A93">
        <w:rPr>
          <w:i/>
          <w:iCs/>
          <w:color w:val="000000" w:themeColor="text1"/>
        </w:rPr>
        <w:t>trội</w:t>
      </w:r>
      <w:proofErr w:type="spellEnd"/>
      <w:r w:rsidRPr="00FF0A93">
        <w:rPr>
          <w:i/>
          <w:iCs/>
          <w:color w:val="000000" w:themeColor="text1"/>
        </w:rPr>
        <w:t xml:space="preserve"> </w:t>
      </w:r>
      <w:proofErr w:type="spellStart"/>
      <w:r w:rsidRPr="00FF0A93">
        <w:rPr>
          <w:i/>
          <w:iCs/>
          <w:color w:val="000000" w:themeColor="text1"/>
        </w:rPr>
        <w:t>của</w:t>
      </w:r>
      <w:proofErr w:type="spellEnd"/>
      <w:r w:rsidRPr="00FF0A93">
        <w:rPr>
          <w:i/>
          <w:iCs/>
          <w:color w:val="000000" w:themeColor="text1"/>
        </w:rPr>
        <w:t xml:space="preserve"> Web API </w:t>
      </w:r>
      <w:proofErr w:type="spellStart"/>
      <w:r w:rsidRPr="00FF0A93">
        <w:rPr>
          <w:i/>
          <w:iCs/>
          <w:color w:val="000000" w:themeColor="text1"/>
        </w:rPr>
        <w:t>như</w:t>
      </w:r>
      <w:proofErr w:type="spellEnd"/>
      <w:r w:rsidRPr="00FF0A93">
        <w:rPr>
          <w:i/>
          <w:iCs/>
          <w:color w:val="000000"/>
        </w:rPr>
        <w:t>:</w:t>
      </w:r>
    </w:p>
    <w:p w14:paraId="1674ACB3" w14:textId="77777777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 w:rsidRPr="00FF0A93">
        <w:rPr>
          <w:color w:val="000000"/>
        </w:rPr>
        <w:lastRenderedPageBreak/>
        <w:t>Dễ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viết</w:t>
      </w:r>
      <w:proofErr w:type="spellEnd"/>
      <w:r w:rsidRPr="00FF0A93">
        <w:rPr>
          <w:color w:val="000000"/>
        </w:rPr>
        <w:t xml:space="preserve">, </w:t>
      </w:r>
      <w:proofErr w:type="spellStart"/>
      <w:r w:rsidRPr="00FF0A93">
        <w:rPr>
          <w:color w:val="000000"/>
        </w:rPr>
        <w:t>tinh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chỉnh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tốt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hơn</w:t>
      </w:r>
      <w:proofErr w:type="spellEnd"/>
      <w:r w:rsidRPr="00FF0A93">
        <w:rPr>
          <w:color w:val="000000"/>
        </w:rPr>
        <w:t xml:space="preserve"> so </w:t>
      </w:r>
      <w:proofErr w:type="spellStart"/>
      <w:r w:rsidRPr="00FF0A93">
        <w:rPr>
          <w:color w:val="000000"/>
        </w:rPr>
        <w:t>với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các</w:t>
      </w:r>
      <w:proofErr w:type="spellEnd"/>
      <w:r w:rsidRPr="00FF0A93">
        <w:rPr>
          <w:color w:val="000000"/>
        </w:rPr>
        <w:t xml:space="preserve"> framework WCF, Web service </w:t>
      </w:r>
      <w:proofErr w:type="spellStart"/>
      <w:r w:rsidRPr="00FF0A93">
        <w:rPr>
          <w:color w:val="000000"/>
        </w:rPr>
        <w:t>trước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đây</w:t>
      </w:r>
      <w:proofErr w:type="spellEnd"/>
    </w:p>
    <w:p w14:paraId="15120820" w14:textId="7B4C6622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>
        <w:rPr>
          <w:color w:val="000000"/>
        </w:rPr>
        <w:t>Nâng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nhờ</w:t>
      </w:r>
      <w:proofErr w:type="spellEnd"/>
      <w:r>
        <w:rPr>
          <w:color w:val="000000"/>
        </w:rPr>
        <w:t xml:space="preserve"> UX </w:t>
      </w:r>
      <w:proofErr w:type="spellStart"/>
      <w:r>
        <w:rPr>
          <w:color w:val="000000"/>
        </w:rPr>
        <w:t>thân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thiện</w:t>
      </w:r>
      <w:proofErr w:type="spellEnd"/>
      <w:r w:rsidRPr="00FF0A93">
        <w:rPr>
          <w:color w:val="000000"/>
        </w:rPr>
        <w:t xml:space="preserve"> </w:t>
      </w:r>
    </w:p>
    <w:p w14:paraId="6FCE76D5" w14:textId="77777777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 w:rsidRPr="00FF0A93">
        <w:rPr>
          <w:color w:val="000000"/>
        </w:rPr>
        <w:t>Thỏa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mãn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những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tiêu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chuẩn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phổ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biến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về</w:t>
      </w:r>
      <w:proofErr w:type="spellEnd"/>
      <w:r w:rsidRPr="00FF0A93">
        <w:rPr>
          <w:color w:val="000000"/>
        </w:rPr>
        <w:t xml:space="preserve"> REST </w:t>
      </w:r>
      <w:proofErr w:type="spellStart"/>
      <w:r w:rsidRPr="00FF0A93">
        <w:rPr>
          <w:color w:val="000000"/>
        </w:rPr>
        <w:t>và</w:t>
      </w:r>
      <w:proofErr w:type="spellEnd"/>
      <w:r w:rsidRPr="00FF0A93">
        <w:rPr>
          <w:color w:val="000000"/>
        </w:rPr>
        <w:t xml:space="preserve"> HTTP</w:t>
      </w:r>
    </w:p>
    <w:p w14:paraId="5EB1C6F5" w14:textId="77777777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 w:rsidRPr="00FF0A93">
        <w:rPr>
          <w:color w:val="000000"/>
        </w:rPr>
        <w:t>Hỗ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trợ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tốt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các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tính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năng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và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thành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phần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của</w:t>
      </w:r>
      <w:proofErr w:type="spellEnd"/>
      <w:r w:rsidRPr="00FF0A93">
        <w:rPr>
          <w:color w:val="000000"/>
        </w:rPr>
        <w:t xml:space="preserve"> HTTP </w:t>
      </w:r>
      <w:proofErr w:type="spellStart"/>
      <w:r w:rsidRPr="00FF0A93">
        <w:rPr>
          <w:color w:val="000000"/>
        </w:rPr>
        <w:t>như</w:t>
      </w:r>
      <w:proofErr w:type="spellEnd"/>
      <w:r w:rsidRPr="00FF0A93">
        <w:rPr>
          <w:color w:val="000000"/>
        </w:rPr>
        <w:t xml:space="preserve">: caching, versioning, </w:t>
      </w:r>
      <w:proofErr w:type="spellStart"/>
      <w:r w:rsidRPr="00FF0A93">
        <w:rPr>
          <w:color w:val="000000"/>
        </w:rPr>
        <w:t>HttpRequestMessage</w:t>
      </w:r>
      <w:proofErr w:type="spellEnd"/>
      <w:r w:rsidRPr="00FF0A93">
        <w:rPr>
          <w:color w:val="000000"/>
        </w:rPr>
        <w:t xml:space="preserve">, </w:t>
      </w:r>
      <w:proofErr w:type="spellStart"/>
      <w:proofErr w:type="gramStart"/>
      <w:r w:rsidRPr="00FF0A93">
        <w:rPr>
          <w:color w:val="000000"/>
        </w:rPr>
        <w:t>HttpResponseMessage</w:t>
      </w:r>
      <w:proofErr w:type="spellEnd"/>
      <w:r w:rsidRPr="00FF0A93">
        <w:rPr>
          <w:color w:val="000000"/>
        </w:rPr>
        <w:t>,…</w:t>
      </w:r>
      <w:proofErr w:type="spellStart"/>
      <w:proofErr w:type="gramEnd"/>
      <w:r w:rsidRPr="00FF0A93">
        <w:rPr>
          <w:color w:val="000000"/>
        </w:rPr>
        <w:t>các</w:t>
      </w:r>
      <w:proofErr w:type="spellEnd"/>
      <w:r w:rsidRPr="00FF0A93">
        <w:rPr>
          <w:color w:val="000000"/>
        </w:rPr>
        <w:t xml:space="preserve"> MVC </w:t>
      </w:r>
      <w:proofErr w:type="spellStart"/>
      <w:r w:rsidRPr="00FF0A93">
        <w:rPr>
          <w:color w:val="000000"/>
        </w:rPr>
        <w:t>như</w:t>
      </w:r>
      <w:proofErr w:type="spellEnd"/>
      <w:r w:rsidRPr="00FF0A93">
        <w:rPr>
          <w:color w:val="000000"/>
        </w:rPr>
        <w:t>: routing, container, controller,…</w:t>
      </w:r>
    </w:p>
    <w:p w14:paraId="652A8F53" w14:textId="77777777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 w:rsidRPr="00FF0A93">
        <w:rPr>
          <w:color w:val="000000"/>
        </w:rPr>
        <w:t>Khả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năng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bảo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mật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cao</w:t>
      </w:r>
      <w:proofErr w:type="spellEnd"/>
      <w:r w:rsidRPr="00FF0A93">
        <w:rPr>
          <w:color w:val="000000"/>
        </w:rPr>
        <w:t xml:space="preserve">, </w:t>
      </w:r>
      <w:proofErr w:type="spellStart"/>
      <w:r w:rsidRPr="00FF0A93">
        <w:rPr>
          <w:color w:val="000000"/>
        </w:rPr>
        <w:t>xác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nhận</w:t>
      </w:r>
      <w:proofErr w:type="spellEnd"/>
      <w:r w:rsidRPr="00FF0A93">
        <w:rPr>
          <w:color w:val="000000"/>
        </w:rPr>
        <w:t xml:space="preserve"> 2 </w:t>
      </w:r>
      <w:proofErr w:type="spellStart"/>
      <w:r w:rsidRPr="00FF0A93">
        <w:rPr>
          <w:color w:val="000000"/>
        </w:rPr>
        <w:t>chiều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khi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có</w:t>
      </w:r>
      <w:proofErr w:type="spellEnd"/>
      <w:r w:rsidRPr="00FF0A93">
        <w:rPr>
          <w:color w:val="000000"/>
        </w:rPr>
        <w:t xml:space="preserve"> request</w:t>
      </w:r>
    </w:p>
    <w:p w14:paraId="2CC959B1" w14:textId="77777777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 w:rsidRPr="00FF0A93">
        <w:rPr>
          <w:color w:val="000000"/>
        </w:rPr>
        <w:t>Dữ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liệu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trả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về</w:t>
      </w:r>
      <w:proofErr w:type="spellEnd"/>
      <w:r w:rsidRPr="00FF0A93">
        <w:rPr>
          <w:color w:val="000000"/>
        </w:rPr>
        <w:t xml:space="preserve"> ở </w:t>
      </w:r>
      <w:proofErr w:type="spellStart"/>
      <w:r w:rsidRPr="00FF0A93">
        <w:rPr>
          <w:color w:val="000000"/>
        </w:rPr>
        <w:t>nhiều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định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dạng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phổ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biến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khác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nhau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từ</w:t>
      </w:r>
      <w:proofErr w:type="spellEnd"/>
      <w:r w:rsidRPr="00FF0A93">
        <w:rPr>
          <w:color w:val="000000"/>
        </w:rPr>
        <w:t xml:space="preserve"> XML </w:t>
      </w:r>
      <w:proofErr w:type="spellStart"/>
      <w:r w:rsidRPr="00FF0A93">
        <w:rPr>
          <w:color w:val="000000"/>
        </w:rPr>
        <w:t>cho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tới</w:t>
      </w:r>
      <w:proofErr w:type="spellEnd"/>
      <w:r w:rsidRPr="00FF0A93">
        <w:rPr>
          <w:color w:val="000000"/>
        </w:rPr>
        <w:t xml:space="preserve"> JSON</w:t>
      </w:r>
    </w:p>
    <w:p w14:paraId="43829C6A" w14:textId="5CE9EF19" w:rsid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r w:rsidRPr="00FF0A93">
        <w:rPr>
          <w:color w:val="000000"/>
        </w:rPr>
        <w:t xml:space="preserve">Host </w:t>
      </w:r>
      <w:proofErr w:type="spellStart"/>
      <w:r w:rsidRPr="00FF0A93">
        <w:rPr>
          <w:color w:val="000000"/>
        </w:rPr>
        <w:t>được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nhiều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loại</w:t>
      </w:r>
      <w:proofErr w:type="spellEnd"/>
      <w:r w:rsidRPr="00FF0A93">
        <w:rPr>
          <w:color w:val="000000"/>
        </w:rPr>
        <w:t xml:space="preserve"> client </w:t>
      </w:r>
      <w:proofErr w:type="spellStart"/>
      <w:r w:rsidRPr="00FF0A93">
        <w:rPr>
          <w:color w:val="000000"/>
        </w:rPr>
        <w:t>khác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nhau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từ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ứng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dụng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nền</w:t>
      </w:r>
      <w:proofErr w:type="spellEnd"/>
      <w:r w:rsidRPr="00FF0A93">
        <w:rPr>
          <w:color w:val="000000"/>
        </w:rPr>
        <w:t xml:space="preserve"> web </w:t>
      </w:r>
      <w:proofErr w:type="spellStart"/>
      <w:r w:rsidRPr="00FF0A93">
        <w:rPr>
          <w:color w:val="000000"/>
        </w:rPr>
        <w:t>cho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tới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các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phần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mềm</w:t>
      </w:r>
      <w:proofErr w:type="spellEnd"/>
      <w:r w:rsidR="006E1708">
        <w:rPr>
          <w:color w:val="000000"/>
        </w:rPr>
        <w:t xml:space="preserve"> desktop </w:t>
      </w:r>
      <w:r w:rsidRPr="00FF0A93">
        <w:rPr>
          <w:color w:val="000000"/>
        </w:rPr>
        <w:t>…</w:t>
      </w:r>
    </w:p>
    <w:p w14:paraId="4C393C4C" w14:textId="5BBC7DDE" w:rsidR="00AC4643" w:rsidRDefault="00AC4643" w:rsidP="00AC4643">
      <w:pPr>
        <w:pStyle w:val="Heading2"/>
      </w:pPr>
      <w:bookmarkStart w:id="47" w:name="_Toc67948246"/>
      <w:r>
        <w:t>Angular (</w:t>
      </w:r>
      <w:proofErr w:type="spellStart"/>
      <w:r>
        <w:t>Front_end</w:t>
      </w:r>
      <w:proofErr w:type="spellEnd"/>
      <w:r>
        <w:t>)</w:t>
      </w:r>
      <w:bookmarkEnd w:id="47"/>
    </w:p>
    <w:p w14:paraId="69359652" w14:textId="00BE6F0A" w:rsidR="00AC4643" w:rsidRDefault="00D65698" w:rsidP="00AC4643">
      <w:pPr>
        <w:rPr>
          <w:color w:val="1B1B1B"/>
          <w:spacing w:val="-1"/>
          <w:szCs w:val="26"/>
          <w:shd w:val="clear" w:color="auto" w:fill="FFFFFF"/>
        </w:rPr>
      </w:pPr>
      <w:r w:rsidRPr="00D65698">
        <w:rPr>
          <w:color w:val="1B1B1B"/>
          <w:spacing w:val="-1"/>
          <w:szCs w:val="26"/>
          <w:shd w:val="clear" w:color="auto" w:fill="FFFFFF"/>
        </w:rPr>
        <w:t xml:space="preserve">Angular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là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một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javascript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framework do google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phát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triển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để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xây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dựng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các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Single Page Application (SPA)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bằng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JavaScript, HTML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và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TypeScript. Angular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cung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cấp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các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tính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năng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tích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hợp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cho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animation, http service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và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có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các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tính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năng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như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auto-complete, navigation, toolbar, menus,</w:t>
      </w:r>
      <w:r w:rsidR="006E1708">
        <w:rPr>
          <w:color w:val="1B1B1B"/>
          <w:spacing w:val="-1"/>
          <w:szCs w:val="26"/>
          <w:shd w:val="clear" w:color="auto" w:fill="FFFFFF"/>
        </w:rPr>
        <w:t xml:space="preserve"> </w:t>
      </w:r>
      <w:r w:rsidRPr="00D65698">
        <w:rPr>
          <w:color w:val="1B1B1B"/>
          <w:spacing w:val="-1"/>
          <w:szCs w:val="26"/>
          <w:shd w:val="clear" w:color="auto" w:fill="FFFFFF"/>
        </w:rPr>
        <w:t xml:space="preserve">… Code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được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viết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bằng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TypeScript,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biên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dịch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thành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JavaScript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và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hiển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thị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tương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tự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trong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trình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duyệt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>.</w:t>
      </w:r>
    </w:p>
    <w:p w14:paraId="24B67B2C" w14:textId="42D3BD50" w:rsidR="002B7E9E" w:rsidRDefault="002B7E9E" w:rsidP="00AC4643">
      <w:pPr>
        <w:rPr>
          <w:color w:val="1B1B1B"/>
          <w:spacing w:val="-1"/>
          <w:szCs w:val="26"/>
          <w:shd w:val="clear" w:color="auto" w:fill="FFFFFF"/>
        </w:rPr>
      </w:pPr>
      <w:r>
        <w:rPr>
          <w:color w:val="1B1B1B"/>
          <w:spacing w:val="-1"/>
          <w:szCs w:val="26"/>
          <w:shd w:val="clear" w:color="auto" w:fill="FFFFFF"/>
        </w:rPr>
        <w:t xml:space="preserve">Angular </w:t>
      </w:r>
      <w:proofErr w:type="spellStart"/>
      <w:r>
        <w:rPr>
          <w:color w:val="1B1B1B"/>
          <w:spacing w:val="-1"/>
          <w:szCs w:val="26"/>
          <w:shd w:val="clear" w:color="auto" w:fill="FFFFFF"/>
        </w:rPr>
        <w:t>có</w:t>
      </w:r>
      <w:proofErr w:type="spellEnd"/>
      <w:r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zCs w:val="26"/>
          <w:shd w:val="clear" w:color="auto" w:fill="FFFFFF"/>
        </w:rPr>
        <w:t>những</w:t>
      </w:r>
      <w:proofErr w:type="spellEnd"/>
      <w:r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zCs w:val="26"/>
          <w:shd w:val="clear" w:color="auto" w:fill="FFFFFF"/>
        </w:rPr>
        <w:t>ưu</w:t>
      </w:r>
      <w:proofErr w:type="spellEnd"/>
      <w:r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zCs w:val="26"/>
          <w:shd w:val="clear" w:color="auto" w:fill="FFFFFF"/>
        </w:rPr>
        <w:t>điểm</w:t>
      </w:r>
      <w:proofErr w:type="spellEnd"/>
      <w:r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zCs w:val="26"/>
          <w:shd w:val="clear" w:color="auto" w:fill="FFFFFF"/>
        </w:rPr>
        <w:t>như</w:t>
      </w:r>
      <w:proofErr w:type="spellEnd"/>
      <w:r>
        <w:rPr>
          <w:color w:val="1B1B1B"/>
          <w:spacing w:val="-1"/>
          <w:szCs w:val="26"/>
          <w:shd w:val="clear" w:color="auto" w:fill="FFFFFF"/>
        </w:rPr>
        <w:t>:</w:t>
      </w:r>
    </w:p>
    <w:p w14:paraId="57C73F6C" w14:textId="77777777" w:rsidR="002B7E9E" w:rsidRPr="002B7E9E" w:rsidRDefault="002B7E9E" w:rsidP="007D76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Khả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ràng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buộc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ở </w:t>
      </w:r>
      <w:proofErr w:type="spellStart"/>
      <w:r w:rsidRPr="002B7E9E">
        <w:rPr>
          <w:color w:val="000000"/>
          <w:szCs w:val="26"/>
        </w:rPr>
        <w:t>cả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hai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chiều</w:t>
      </w:r>
      <w:proofErr w:type="spellEnd"/>
      <w:r w:rsidRPr="002B7E9E">
        <w:rPr>
          <w:color w:val="000000"/>
          <w:szCs w:val="26"/>
        </w:rPr>
        <w:t xml:space="preserve">: Code ở </w:t>
      </w:r>
      <w:proofErr w:type="spellStart"/>
      <w:r w:rsidRPr="002B7E9E">
        <w:rPr>
          <w:color w:val="000000"/>
          <w:szCs w:val="26"/>
        </w:rPr>
        <w:t>cả</w:t>
      </w:r>
      <w:proofErr w:type="spellEnd"/>
      <w:r w:rsidRPr="002B7E9E">
        <w:rPr>
          <w:color w:val="000000"/>
          <w:szCs w:val="26"/>
        </w:rPr>
        <w:t xml:space="preserve"> JavaScript </w:t>
      </w:r>
      <w:proofErr w:type="spellStart"/>
      <w:r w:rsidRPr="002B7E9E">
        <w:rPr>
          <w:color w:val="000000"/>
          <w:szCs w:val="26"/>
        </w:rPr>
        <w:t>và</w:t>
      </w:r>
      <w:proofErr w:type="spellEnd"/>
      <w:r w:rsidRPr="002B7E9E">
        <w:rPr>
          <w:color w:val="000000"/>
          <w:szCs w:val="26"/>
        </w:rPr>
        <w:t xml:space="preserve"> HTML </w:t>
      </w:r>
      <w:proofErr w:type="spellStart"/>
      <w:r w:rsidRPr="002B7E9E">
        <w:rPr>
          <w:color w:val="000000"/>
          <w:szCs w:val="26"/>
        </w:rPr>
        <w:t>đều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đồng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bộ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hóa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giúp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tiết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kiệm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thời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gian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>. </w:t>
      </w:r>
    </w:p>
    <w:p w14:paraId="11D8E868" w14:textId="77777777" w:rsidR="002B7E9E" w:rsidRPr="002B7E9E" w:rsidRDefault="002B7E9E" w:rsidP="007D76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Mở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rộng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phát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triển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của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file HTML </w:t>
      </w:r>
      <w:proofErr w:type="spellStart"/>
      <w:r w:rsidRPr="002B7E9E">
        <w:rPr>
          <w:color w:val="000000"/>
          <w:szCs w:val="26"/>
        </w:rPr>
        <w:t>nhờ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sự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hiện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diện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của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chỉ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thị</w:t>
      </w:r>
      <w:proofErr w:type="spellEnd"/>
      <w:r w:rsidRPr="002B7E9E">
        <w:rPr>
          <w:color w:val="000000"/>
          <w:szCs w:val="26"/>
        </w:rPr>
        <w:t xml:space="preserve">. </w:t>
      </w:r>
      <w:proofErr w:type="spellStart"/>
      <w:r w:rsidRPr="002B7E9E">
        <w:rPr>
          <w:color w:val="000000"/>
          <w:szCs w:val="26"/>
        </w:rPr>
        <w:t>Người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dùng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chỉ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cần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thêm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tiền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tố</w:t>
      </w:r>
      <w:proofErr w:type="spellEnd"/>
      <w:r w:rsidRPr="002B7E9E">
        <w:rPr>
          <w:color w:val="000000"/>
          <w:szCs w:val="26"/>
        </w:rPr>
        <w:t xml:space="preserve"> ng- </w:t>
      </w:r>
      <w:proofErr w:type="spellStart"/>
      <w:r w:rsidRPr="002B7E9E">
        <w:rPr>
          <w:color w:val="000000"/>
          <w:szCs w:val="26"/>
        </w:rPr>
        <w:t>trước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thuộc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HTML </w:t>
      </w:r>
      <w:proofErr w:type="spellStart"/>
      <w:r w:rsidRPr="002B7E9E">
        <w:rPr>
          <w:color w:val="000000"/>
          <w:szCs w:val="26"/>
        </w:rPr>
        <w:t>để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kích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hoạt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chỉ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thị</w:t>
      </w:r>
      <w:proofErr w:type="spellEnd"/>
      <w:r w:rsidRPr="002B7E9E">
        <w:rPr>
          <w:color w:val="000000"/>
          <w:szCs w:val="26"/>
        </w:rPr>
        <w:t>.</w:t>
      </w:r>
    </w:p>
    <w:p w14:paraId="49588CE9" w14:textId="77777777" w:rsidR="002B7E9E" w:rsidRPr="002B7E9E" w:rsidRDefault="002B7E9E" w:rsidP="007D76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thiết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kế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bằng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đoạn</w:t>
      </w:r>
      <w:proofErr w:type="spellEnd"/>
      <w:r w:rsidRPr="002B7E9E">
        <w:rPr>
          <w:color w:val="000000"/>
          <w:szCs w:val="26"/>
        </w:rPr>
        <w:t xml:space="preserve"> code </w:t>
      </w:r>
      <w:proofErr w:type="spellStart"/>
      <w:r w:rsidRPr="002B7E9E">
        <w:rPr>
          <w:color w:val="000000"/>
          <w:szCs w:val="26"/>
        </w:rPr>
        <w:t>ngắn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gọn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nhờ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template </w:t>
      </w:r>
      <w:proofErr w:type="spellStart"/>
      <w:r w:rsidRPr="002B7E9E">
        <w:rPr>
          <w:color w:val="000000"/>
          <w:szCs w:val="26"/>
        </w:rPr>
        <w:t>mà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cấu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trúc</w:t>
      </w:r>
      <w:proofErr w:type="spellEnd"/>
      <w:r w:rsidRPr="002B7E9E">
        <w:rPr>
          <w:color w:val="000000"/>
          <w:szCs w:val="26"/>
        </w:rPr>
        <w:t xml:space="preserve"> Code – AngularJS.</w:t>
      </w:r>
    </w:p>
    <w:p w14:paraId="6522AA26" w14:textId="77777777" w:rsidR="002B7E9E" w:rsidRPr="002B7E9E" w:rsidRDefault="002B7E9E" w:rsidP="007D76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việc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thử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nghiệm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tích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hợp</w:t>
      </w:r>
      <w:proofErr w:type="spellEnd"/>
    </w:p>
    <w:p w14:paraId="7DE65608" w14:textId="77777777" w:rsidR="002B7E9E" w:rsidRPr="002B7E9E" w:rsidRDefault="002B7E9E" w:rsidP="007D76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Là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công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cụ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của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tương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lai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bởi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hệ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thống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chức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tuyệt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vời</w:t>
      </w:r>
      <w:proofErr w:type="spellEnd"/>
      <w:r w:rsidRPr="002B7E9E">
        <w:rPr>
          <w:color w:val="000000"/>
          <w:szCs w:val="26"/>
        </w:rPr>
        <w:t xml:space="preserve">. </w:t>
      </w:r>
      <w:proofErr w:type="spellStart"/>
      <w:r w:rsidRPr="002B7E9E">
        <w:rPr>
          <w:color w:val="000000"/>
          <w:szCs w:val="26"/>
        </w:rPr>
        <w:t>Cơ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sở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của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người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dùng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phát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triển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tục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đi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kèm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là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sự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nhật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thường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xuyên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tài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chuyên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sâu</w:t>
      </w:r>
      <w:proofErr w:type="spellEnd"/>
      <w:r w:rsidRPr="002B7E9E">
        <w:rPr>
          <w:color w:val="000000"/>
          <w:szCs w:val="26"/>
        </w:rPr>
        <w:t>.</w:t>
      </w:r>
    </w:p>
    <w:p w14:paraId="087F7622" w14:textId="6342E046" w:rsidR="002B7E9E" w:rsidRDefault="002B7E9E" w:rsidP="007D76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Tương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thích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nhiều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thiết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bị</w:t>
      </w:r>
      <w:proofErr w:type="spellEnd"/>
      <w:r w:rsidRPr="002B7E9E">
        <w:rPr>
          <w:color w:val="000000"/>
          <w:szCs w:val="26"/>
        </w:rPr>
        <w:t xml:space="preserve">, bao </w:t>
      </w:r>
      <w:proofErr w:type="spellStart"/>
      <w:r w:rsidRPr="002B7E9E">
        <w:rPr>
          <w:color w:val="000000"/>
          <w:szCs w:val="26"/>
        </w:rPr>
        <w:t>gồm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cả</w:t>
      </w:r>
      <w:proofErr w:type="spellEnd"/>
      <w:r w:rsidRPr="002B7E9E">
        <w:rPr>
          <w:color w:val="000000"/>
          <w:szCs w:val="26"/>
        </w:rPr>
        <w:t xml:space="preserve"> di </w:t>
      </w:r>
      <w:proofErr w:type="spellStart"/>
      <w:r w:rsidRPr="002B7E9E">
        <w:rPr>
          <w:color w:val="000000"/>
          <w:szCs w:val="26"/>
        </w:rPr>
        <w:t>động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lẫn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bàn</w:t>
      </w:r>
      <w:proofErr w:type="spellEnd"/>
      <w:r w:rsidRPr="002B7E9E">
        <w:rPr>
          <w:color w:val="000000"/>
          <w:szCs w:val="26"/>
        </w:rPr>
        <w:t>.</w:t>
      </w:r>
    </w:p>
    <w:p w14:paraId="28680D8C" w14:textId="6342E046" w:rsidR="002B7E9E" w:rsidRPr="002B7E9E" w:rsidRDefault="002B7E9E" w:rsidP="002B7E9E">
      <w:pPr>
        <w:shd w:val="clear" w:color="auto" w:fill="FFFFFF"/>
        <w:spacing w:before="0" w:after="100" w:afterAutospacing="1" w:line="240" w:lineRule="auto"/>
        <w:ind w:firstLine="0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Bên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cạnh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ưu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điểm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bạn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cần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cân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nhắc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về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một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vài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điểm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của</w:t>
      </w:r>
      <w:proofErr w:type="spellEnd"/>
      <w:r w:rsidRPr="002B7E9E">
        <w:rPr>
          <w:color w:val="000000"/>
          <w:szCs w:val="26"/>
        </w:rPr>
        <w:t xml:space="preserve"> Angular </w:t>
      </w:r>
      <w:proofErr w:type="spellStart"/>
      <w:r w:rsidRPr="002B7E9E">
        <w:rPr>
          <w:color w:val="000000"/>
          <w:szCs w:val="26"/>
        </w:rPr>
        <w:t>trước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quyết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định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sử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nó</w:t>
      </w:r>
      <w:proofErr w:type="spellEnd"/>
      <w:r w:rsidRPr="002B7E9E">
        <w:rPr>
          <w:color w:val="000000"/>
          <w:szCs w:val="26"/>
        </w:rPr>
        <w:t xml:space="preserve">. </w:t>
      </w:r>
      <w:proofErr w:type="spellStart"/>
      <w:r w:rsidRPr="002B7E9E">
        <w:rPr>
          <w:color w:val="000000"/>
          <w:szCs w:val="26"/>
        </w:rPr>
        <w:t>Cụ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thể</w:t>
      </w:r>
      <w:proofErr w:type="spellEnd"/>
      <w:r w:rsidRPr="002B7E9E">
        <w:rPr>
          <w:color w:val="000000"/>
          <w:szCs w:val="26"/>
        </w:rPr>
        <w:t>:</w:t>
      </w:r>
    </w:p>
    <w:p w14:paraId="3ADC8E4C" w14:textId="77777777" w:rsidR="002B7E9E" w:rsidRPr="002B7E9E" w:rsidRDefault="002B7E9E" w:rsidP="007D76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Bảo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mật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kém</w:t>
      </w:r>
      <w:proofErr w:type="spellEnd"/>
      <w:r w:rsidRPr="002B7E9E">
        <w:rPr>
          <w:color w:val="000000"/>
          <w:szCs w:val="26"/>
        </w:rPr>
        <w:t xml:space="preserve">: AngularJS </w:t>
      </w:r>
      <w:proofErr w:type="spellStart"/>
      <w:r w:rsidRPr="002B7E9E">
        <w:rPr>
          <w:color w:val="000000"/>
          <w:szCs w:val="26"/>
        </w:rPr>
        <w:t>mang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bản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chất</w:t>
      </w:r>
      <w:proofErr w:type="spellEnd"/>
      <w:r w:rsidRPr="002B7E9E">
        <w:rPr>
          <w:color w:val="000000"/>
          <w:szCs w:val="26"/>
        </w:rPr>
        <w:t xml:space="preserve"> ‘front - end’,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bảo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mật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thấp</w:t>
      </w:r>
      <w:proofErr w:type="spellEnd"/>
      <w:r w:rsidRPr="002B7E9E">
        <w:rPr>
          <w:color w:val="000000"/>
          <w:szCs w:val="26"/>
        </w:rPr>
        <w:t>. </w:t>
      </w:r>
    </w:p>
    <w:p w14:paraId="0D467051" w14:textId="77777777" w:rsidR="002B7E9E" w:rsidRDefault="002B7E9E" w:rsidP="007D768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Bị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hạn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chế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về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duyệt</w:t>
      </w:r>
      <w:proofErr w:type="spellEnd"/>
      <w:r w:rsidRPr="002B7E9E">
        <w:rPr>
          <w:color w:val="000000"/>
          <w:szCs w:val="26"/>
        </w:rPr>
        <w:t xml:space="preserve">: </w:t>
      </w:r>
      <w:proofErr w:type="spellStart"/>
      <w:r w:rsidRPr="002B7E9E">
        <w:rPr>
          <w:color w:val="000000"/>
          <w:szCs w:val="26"/>
        </w:rPr>
        <w:t>Mỗi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vài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duyệt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tích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hợp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Disable </w:t>
      </w:r>
      <w:proofErr w:type="spellStart"/>
      <w:r w:rsidRPr="002B7E9E">
        <w:rPr>
          <w:color w:val="000000"/>
          <w:szCs w:val="26"/>
        </w:rPr>
        <w:t>Javascript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mà</w:t>
      </w:r>
      <w:proofErr w:type="spellEnd"/>
      <w:r w:rsidRPr="002B7E9E">
        <w:rPr>
          <w:color w:val="000000"/>
          <w:szCs w:val="26"/>
        </w:rPr>
        <w:t xml:space="preserve"> Angular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bằng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ngôn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ngữ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này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không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sử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duyệt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đó</w:t>
      </w:r>
      <w:proofErr w:type="spellEnd"/>
    </w:p>
    <w:p w14:paraId="3B4B6FA2" w14:textId="77777777" w:rsidR="002B7E9E" w:rsidRDefault="002B7E9E" w:rsidP="002B7E9E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000000"/>
          <w:szCs w:val="26"/>
        </w:rPr>
      </w:pPr>
      <w:proofErr w:type="spellStart"/>
      <w:r>
        <w:rPr>
          <w:color w:val="000000"/>
          <w:szCs w:val="26"/>
        </w:rPr>
        <w:lastRenderedPageBreak/>
        <w:t>Các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năng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nỗi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bật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Angular </w:t>
      </w:r>
      <w:proofErr w:type="spellStart"/>
      <w:r>
        <w:rPr>
          <w:color w:val="000000"/>
          <w:szCs w:val="26"/>
        </w:rPr>
        <w:t>như</w:t>
      </w:r>
      <w:proofErr w:type="spellEnd"/>
      <w:r>
        <w:rPr>
          <w:color w:val="000000"/>
          <w:szCs w:val="26"/>
        </w:rPr>
        <w:t>:</w:t>
      </w:r>
    </w:p>
    <w:p w14:paraId="20784CF2" w14:textId="77777777" w:rsidR="002B7E9E" w:rsidRPr="002B7E9E" w:rsidRDefault="002B7E9E" w:rsidP="007D7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Controller: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xử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lý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dành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cho</w:t>
      </w:r>
      <w:proofErr w:type="spellEnd"/>
      <w:r w:rsidRPr="002B7E9E">
        <w:rPr>
          <w:color w:val="000000"/>
          <w:szCs w:val="26"/>
        </w:rPr>
        <w:t xml:space="preserve"> $scope.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này</w:t>
      </w:r>
      <w:proofErr w:type="spellEnd"/>
      <w:r w:rsidRPr="002B7E9E">
        <w:rPr>
          <w:color w:val="000000"/>
          <w:szCs w:val="26"/>
        </w:rPr>
        <w:t xml:space="preserve">, views </w:t>
      </w:r>
      <w:proofErr w:type="spellStart"/>
      <w:r w:rsidRPr="002B7E9E">
        <w:rPr>
          <w:color w:val="000000"/>
          <w:szCs w:val="26"/>
        </w:rPr>
        <w:t>dùng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sẵn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tại</w:t>
      </w:r>
      <w:proofErr w:type="spellEnd"/>
      <w:r w:rsidRPr="002B7E9E">
        <w:rPr>
          <w:color w:val="000000"/>
          <w:szCs w:val="26"/>
        </w:rPr>
        <w:t xml:space="preserve"> scope </w:t>
      </w:r>
      <w:proofErr w:type="spellStart"/>
      <w:r w:rsidRPr="002B7E9E">
        <w:rPr>
          <w:color w:val="000000"/>
          <w:szCs w:val="26"/>
        </w:rPr>
        <w:t>để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tiến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hành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hiển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thị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tương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>.</w:t>
      </w:r>
    </w:p>
    <w:p w14:paraId="422CADB1" w14:textId="3F74BC15" w:rsidR="002B7E9E" w:rsidRPr="002B7E9E" w:rsidRDefault="002B7E9E" w:rsidP="007D7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>Data</w:t>
      </w:r>
      <w:r>
        <w:rPr>
          <w:color w:val="000000"/>
          <w:szCs w:val="26"/>
        </w:rPr>
        <w:t>-</w:t>
      </w:r>
      <w:r w:rsidRPr="002B7E9E">
        <w:rPr>
          <w:color w:val="000000"/>
          <w:szCs w:val="26"/>
        </w:rPr>
        <w:t xml:space="preserve">binding: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tự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động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đồng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bộ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hóa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tất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giữa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hai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chiều</w:t>
      </w:r>
      <w:proofErr w:type="spellEnd"/>
      <w:r w:rsidRPr="002B7E9E">
        <w:rPr>
          <w:color w:val="000000"/>
          <w:szCs w:val="26"/>
        </w:rPr>
        <w:t xml:space="preserve"> model </w:t>
      </w:r>
      <w:proofErr w:type="spellStart"/>
      <w:r w:rsidRPr="002B7E9E">
        <w:rPr>
          <w:color w:val="000000"/>
          <w:szCs w:val="26"/>
        </w:rPr>
        <w:t>và</w:t>
      </w:r>
      <w:proofErr w:type="spellEnd"/>
      <w:r w:rsidRPr="002B7E9E">
        <w:rPr>
          <w:color w:val="000000"/>
          <w:szCs w:val="26"/>
        </w:rPr>
        <w:t xml:space="preserve"> view </w:t>
      </w:r>
      <w:proofErr w:type="spellStart"/>
      <w:r w:rsidRPr="002B7E9E">
        <w:rPr>
          <w:color w:val="000000"/>
          <w:szCs w:val="26"/>
        </w:rPr>
        <w:t>khi</w:t>
      </w:r>
      <w:proofErr w:type="spellEnd"/>
      <w:r w:rsidRPr="002B7E9E">
        <w:rPr>
          <w:color w:val="000000"/>
          <w:szCs w:val="26"/>
        </w:rPr>
        <w:t xml:space="preserve"> view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thay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đổi</w:t>
      </w:r>
      <w:proofErr w:type="spellEnd"/>
      <w:r w:rsidRPr="002B7E9E">
        <w:rPr>
          <w:color w:val="000000"/>
          <w:szCs w:val="26"/>
        </w:rPr>
        <w:t>. </w:t>
      </w:r>
    </w:p>
    <w:p w14:paraId="4710279B" w14:textId="77777777" w:rsidR="002B7E9E" w:rsidRPr="002B7E9E" w:rsidRDefault="002B7E9E" w:rsidP="007D7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Service: </w:t>
      </w:r>
      <w:proofErr w:type="spellStart"/>
      <w:r w:rsidRPr="002B7E9E">
        <w:rPr>
          <w:color w:val="000000"/>
          <w:szCs w:val="26"/>
        </w:rPr>
        <w:t>Cung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cấp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một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loạt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phương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án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bởi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là</w:t>
      </w:r>
      <w:proofErr w:type="spellEnd"/>
      <w:r w:rsidRPr="002B7E9E">
        <w:rPr>
          <w:color w:val="000000"/>
          <w:szCs w:val="26"/>
        </w:rPr>
        <w:t xml:space="preserve"> singleton object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lực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khởi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tạo</w:t>
      </w:r>
      <w:proofErr w:type="spellEnd"/>
      <w:r w:rsidRPr="002B7E9E">
        <w:rPr>
          <w:color w:val="000000"/>
          <w:szCs w:val="26"/>
        </w:rPr>
        <w:t>.</w:t>
      </w:r>
    </w:p>
    <w:p w14:paraId="51CC4A03" w14:textId="77777777" w:rsidR="002B7E9E" w:rsidRPr="002B7E9E" w:rsidRDefault="002B7E9E" w:rsidP="007D7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Scope: </w:t>
      </w:r>
      <w:proofErr w:type="spellStart"/>
      <w:r w:rsidRPr="002B7E9E">
        <w:rPr>
          <w:color w:val="000000"/>
          <w:szCs w:val="26"/>
        </w:rPr>
        <w:t>Là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đối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tượng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giao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tiếp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giữa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hai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phía</w:t>
      </w:r>
      <w:proofErr w:type="spellEnd"/>
      <w:r w:rsidRPr="002B7E9E">
        <w:rPr>
          <w:color w:val="000000"/>
          <w:szCs w:val="26"/>
        </w:rPr>
        <w:t xml:space="preserve"> controller </w:t>
      </w:r>
      <w:proofErr w:type="spellStart"/>
      <w:r w:rsidRPr="002B7E9E">
        <w:rPr>
          <w:color w:val="000000"/>
          <w:szCs w:val="26"/>
        </w:rPr>
        <w:t>và</w:t>
      </w:r>
      <w:proofErr w:type="spellEnd"/>
      <w:r w:rsidRPr="002B7E9E">
        <w:rPr>
          <w:color w:val="000000"/>
          <w:szCs w:val="26"/>
        </w:rPr>
        <w:t xml:space="preserve"> view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>. </w:t>
      </w:r>
    </w:p>
    <w:p w14:paraId="254033BA" w14:textId="77777777" w:rsidR="002B7E9E" w:rsidRPr="002B7E9E" w:rsidRDefault="002B7E9E" w:rsidP="007D7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Filter: </w:t>
      </w: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lọc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hợp</w:t>
      </w:r>
      <w:proofErr w:type="spellEnd"/>
      <w:r w:rsidRPr="002B7E9E">
        <w:rPr>
          <w:color w:val="000000"/>
          <w:szCs w:val="26"/>
        </w:rPr>
        <w:t xml:space="preserve"> con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item </w:t>
      </w:r>
      <w:proofErr w:type="spellStart"/>
      <w:r w:rsidRPr="002B7E9E">
        <w:rPr>
          <w:color w:val="000000"/>
          <w:szCs w:val="26"/>
        </w:rPr>
        <w:t>rồi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chúng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về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mảng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mới</w:t>
      </w:r>
      <w:proofErr w:type="spellEnd"/>
      <w:r w:rsidRPr="002B7E9E">
        <w:rPr>
          <w:color w:val="000000"/>
          <w:szCs w:val="26"/>
        </w:rPr>
        <w:t>.</w:t>
      </w:r>
    </w:p>
    <w:p w14:paraId="2B0D29DC" w14:textId="77777777" w:rsidR="002B7E9E" w:rsidRPr="002B7E9E" w:rsidRDefault="002B7E9E" w:rsidP="007D7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Directive: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tạo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thẻ</w:t>
      </w:r>
      <w:proofErr w:type="spellEnd"/>
      <w:r w:rsidRPr="002B7E9E">
        <w:rPr>
          <w:color w:val="000000"/>
          <w:szCs w:val="26"/>
        </w:rPr>
        <w:t xml:space="preserve"> HTML. </w:t>
      </w:r>
      <w:proofErr w:type="spellStart"/>
      <w:r w:rsidRPr="002B7E9E">
        <w:rPr>
          <w:color w:val="000000"/>
          <w:szCs w:val="26"/>
        </w:rPr>
        <w:t>Một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vài</w:t>
      </w:r>
      <w:proofErr w:type="spellEnd"/>
      <w:r w:rsidRPr="002B7E9E">
        <w:rPr>
          <w:color w:val="000000"/>
          <w:szCs w:val="26"/>
        </w:rPr>
        <w:t xml:space="preserve"> directive </w:t>
      </w:r>
      <w:proofErr w:type="spellStart"/>
      <w:r w:rsidRPr="002B7E9E">
        <w:rPr>
          <w:color w:val="000000"/>
          <w:szCs w:val="26"/>
        </w:rPr>
        <w:t>phổ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biến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là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ngBind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ngModel</w:t>
      </w:r>
      <w:proofErr w:type="spellEnd"/>
      <w:r w:rsidRPr="002B7E9E">
        <w:rPr>
          <w:color w:val="000000"/>
          <w:szCs w:val="26"/>
        </w:rPr>
        <w:t>…</w:t>
      </w:r>
    </w:p>
    <w:p w14:paraId="330B94BF" w14:textId="77777777" w:rsidR="002B7E9E" w:rsidRPr="002B7E9E" w:rsidRDefault="002B7E9E" w:rsidP="007D7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Temple: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hiển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thị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thông</w:t>
      </w:r>
      <w:proofErr w:type="spellEnd"/>
      <w:r w:rsidRPr="002B7E9E">
        <w:rPr>
          <w:color w:val="000000"/>
          <w:szCs w:val="26"/>
        </w:rPr>
        <w:t xml:space="preserve"> tin </w:t>
      </w:r>
      <w:proofErr w:type="spellStart"/>
      <w:r w:rsidRPr="002B7E9E">
        <w:rPr>
          <w:color w:val="000000"/>
          <w:szCs w:val="26"/>
        </w:rPr>
        <w:t>từ</w:t>
      </w:r>
      <w:proofErr w:type="spellEnd"/>
      <w:r w:rsidRPr="002B7E9E">
        <w:rPr>
          <w:color w:val="000000"/>
          <w:szCs w:val="26"/>
        </w:rPr>
        <w:t xml:space="preserve"> controller,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coi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như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một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phần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view.</w:t>
      </w:r>
    </w:p>
    <w:p w14:paraId="5E562339" w14:textId="77777777" w:rsidR="002B7E9E" w:rsidRPr="002B7E9E" w:rsidRDefault="002B7E9E" w:rsidP="007D7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Routing: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điều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hướng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chuyển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đổi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controller. </w:t>
      </w:r>
      <w:proofErr w:type="spellStart"/>
      <w:r w:rsidRPr="002B7E9E">
        <w:rPr>
          <w:color w:val="000000"/>
          <w:szCs w:val="26"/>
        </w:rPr>
        <w:t>Người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dùng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tạo</w:t>
      </w:r>
      <w:proofErr w:type="spellEnd"/>
      <w:r w:rsidRPr="002B7E9E">
        <w:rPr>
          <w:color w:val="000000"/>
          <w:szCs w:val="26"/>
        </w:rPr>
        <w:t xml:space="preserve"> SPA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này</w:t>
      </w:r>
      <w:proofErr w:type="spellEnd"/>
      <w:r w:rsidRPr="002B7E9E">
        <w:rPr>
          <w:color w:val="000000"/>
          <w:szCs w:val="26"/>
        </w:rPr>
        <w:t>.</w:t>
      </w:r>
    </w:p>
    <w:p w14:paraId="2992389F" w14:textId="77777777" w:rsidR="002B7E9E" w:rsidRPr="002B7E9E" w:rsidRDefault="002B7E9E" w:rsidP="00D001D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MVC &amp; MVVM: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phân</w:t>
      </w:r>
      <w:proofErr w:type="spellEnd"/>
      <w:r w:rsidRPr="002B7E9E">
        <w:rPr>
          <w:color w:val="000000"/>
          <w:szCs w:val="26"/>
        </w:rPr>
        <w:t xml:space="preserve"> chia </w:t>
      </w:r>
      <w:proofErr w:type="spellStart"/>
      <w:r w:rsidRPr="002B7E9E">
        <w:rPr>
          <w:color w:val="000000"/>
          <w:szCs w:val="26"/>
        </w:rPr>
        <w:t>những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chưa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nhiều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thành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phần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gắn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liền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MVC. </w:t>
      </w:r>
    </w:p>
    <w:p w14:paraId="6992E95A" w14:textId="77777777" w:rsidR="002B7E9E" w:rsidRPr="002B7E9E" w:rsidRDefault="002B7E9E" w:rsidP="007D7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Deep link: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kết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sâu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viên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việc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hóa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trạng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thái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URL, </w:t>
      </w:r>
      <w:proofErr w:type="spellStart"/>
      <w:r w:rsidRPr="002B7E9E">
        <w:rPr>
          <w:color w:val="000000"/>
          <w:szCs w:val="26"/>
        </w:rPr>
        <w:t>nó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bookmark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công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cụ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tìm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kiếm</w:t>
      </w:r>
      <w:proofErr w:type="spellEnd"/>
      <w:r w:rsidRPr="002B7E9E">
        <w:rPr>
          <w:color w:val="000000"/>
          <w:szCs w:val="26"/>
        </w:rPr>
        <w:t>.</w:t>
      </w:r>
    </w:p>
    <w:p w14:paraId="440F0760" w14:textId="77777777" w:rsidR="002B7E9E" w:rsidRPr="002B7E9E" w:rsidRDefault="002B7E9E" w:rsidP="007D76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Dependency Injection: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này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thường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tích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hợp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bản</w:t>
      </w:r>
      <w:proofErr w:type="spellEnd"/>
      <w:r w:rsidRPr="002B7E9E">
        <w:rPr>
          <w:color w:val="000000"/>
          <w:szCs w:val="26"/>
        </w:rPr>
        <w:t xml:space="preserve"> AngularJS, </w:t>
      </w:r>
      <w:proofErr w:type="spellStart"/>
      <w:r w:rsidRPr="002B7E9E">
        <w:rPr>
          <w:color w:val="000000"/>
          <w:szCs w:val="26"/>
        </w:rPr>
        <w:t>mang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lại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tạo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những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giàu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tiềm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phát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triển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thao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đơn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giản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dễ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kiểm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tra</w:t>
      </w:r>
      <w:proofErr w:type="spellEnd"/>
      <w:r w:rsidRPr="002B7E9E">
        <w:rPr>
          <w:color w:val="000000"/>
          <w:szCs w:val="26"/>
        </w:rPr>
        <w:t>.</w:t>
      </w:r>
    </w:p>
    <w:p w14:paraId="3A4BDCAA" w14:textId="3F6C5D7E" w:rsidR="002B7E9E" w:rsidRPr="002B7E9E" w:rsidRDefault="002B7E9E" w:rsidP="002B7E9E">
      <w:pPr>
        <w:shd w:val="clear" w:color="auto" w:fill="FFFFFF"/>
        <w:spacing w:before="100" w:beforeAutospacing="1" w:after="100" w:afterAutospacing="1" w:line="240" w:lineRule="auto"/>
        <w:ind w:left="720" w:firstLine="0"/>
        <w:rPr>
          <w:color w:val="000000"/>
          <w:szCs w:val="26"/>
        </w:rPr>
      </w:pPr>
      <w:r w:rsidRPr="002B7E9E">
        <w:rPr>
          <w:color w:val="000000"/>
          <w:szCs w:val="26"/>
        </w:rPr>
        <w:t>.</w:t>
      </w:r>
    </w:p>
    <w:p w14:paraId="17A2C8A8" w14:textId="77777777" w:rsidR="002B7E9E" w:rsidRPr="002B7E9E" w:rsidRDefault="002B7E9E" w:rsidP="002B7E9E">
      <w:p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</w:p>
    <w:p w14:paraId="501286CB" w14:textId="77777777" w:rsidR="002B7E9E" w:rsidRPr="00D65698" w:rsidRDefault="002B7E9E" w:rsidP="00AC4643">
      <w:pPr>
        <w:rPr>
          <w:szCs w:val="26"/>
        </w:rPr>
      </w:pPr>
    </w:p>
    <w:p w14:paraId="7FFB035A" w14:textId="77777777" w:rsidR="00AC4643" w:rsidRPr="00AC4643" w:rsidRDefault="00AC4643" w:rsidP="00AC4643"/>
    <w:p w14:paraId="76201BCE" w14:textId="77777777" w:rsidR="00AC4643" w:rsidRPr="00AC4643" w:rsidRDefault="00AC4643" w:rsidP="00AC4643"/>
    <w:p w14:paraId="2199906C" w14:textId="77777777" w:rsidR="00AC4643" w:rsidRDefault="00AC4643" w:rsidP="00AC4643">
      <w:pPr>
        <w:shd w:val="clear" w:color="auto" w:fill="FFFFFF"/>
        <w:spacing w:before="0" w:line="240" w:lineRule="auto"/>
        <w:ind w:left="1020" w:firstLine="0"/>
        <w:jc w:val="left"/>
        <w:rPr>
          <w:color w:val="000000"/>
        </w:rPr>
      </w:pPr>
    </w:p>
    <w:p w14:paraId="314F1294" w14:textId="6FB97711" w:rsidR="001E3F3A" w:rsidRPr="001E3F3A" w:rsidRDefault="001E3F3A" w:rsidP="001E3F3A">
      <w:pPr>
        <w:rPr>
          <w:color w:val="000000" w:themeColor="text1"/>
          <w:szCs w:val="26"/>
        </w:rPr>
      </w:pPr>
    </w:p>
    <w:p w14:paraId="4BE89C8E" w14:textId="4748B5DC" w:rsidR="00DB07BF" w:rsidRPr="001E3F3A" w:rsidRDefault="00DB07BF" w:rsidP="003510E3">
      <w:pPr>
        <w:rPr>
          <w:color w:val="000000" w:themeColor="text1"/>
        </w:rPr>
      </w:pPr>
    </w:p>
    <w:p w14:paraId="0984646C" w14:textId="252307A2" w:rsidR="00DB07BF" w:rsidRDefault="00DB07BF" w:rsidP="003510E3">
      <w:pPr>
        <w:sectPr w:rsidR="00DB07BF" w:rsidSect="009165B5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370D32AA" w14:textId="77777777" w:rsidR="00466B47" w:rsidRDefault="008D201A" w:rsidP="00461FA2">
      <w:pPr>
        <w:pStyle w:val="Heading1"/>
        <w:ind w:hanging="2591"/>
        <w:rPr>
          <w:color w:val="FF0000"/>
        </w:rPr>
      </w:pPr>
      <w:bookmarkStart w:id="48" w:name="_Toc67948247"/>
      <w:bookmarkStart w:id="49" w:name="_Toc169424247"/>
      <w:r>
        <w:lastRenderedPageBreak/>
        <w:t>: PHÂN TÍCH</w:t>
      </w:r>
      <w:bookmarkEnd w:id="48"/>
      <w:r w:rsidR="006F7F72">
        <w:t xml:space="preserve"> </w:t>
      </w:r>
    </w:p>
    <w:p w14:paraId="6D8889AD" w14:textId="404E0BCF" w:rsidR="001A08FA" w:rsidRDefault="00121EE7" w:rsidP="001A08FA">
      <w:pPr>
        <w:pStyle w:val="Heading2"/>
        <w:rPr>
          <w:i/>
          <w:iCs w:val="0"/>
        </w:rPr>
      </w:pPr>
      <w:bookmarkStart w:id="50" w:name="_Toc67948248"/>
      <w:bookmarkEnd w:id="49"/>
      <w:proofErr w:type="spellStart"/>
      <w:r>
        <w:rPr>
          <w:i/>
          <w:iCs w:val="0"/>
        </w:rPr>
        <w:t>Mô</w:t>
      </w:r>
      <w:proofErr w:type="spellEnd"/>
      <w:r>
        <w:rPr>
          <w:i/>
          <w:iCs w:val="0"/>
        </w:rPr>
        <w:t xml:space="preserve"> </w:t>
      </w:r>
      <w:proofErr w:type="spellStart"/>
      <w:r>
        <w:rPr>
          <w:i/>
          <w:iCs w:val="0"/>
        </w:rPr>
        <w:t>tả</w:t>
      </w:r>
      <w:proofErr w:type="spellEnd"/>
      <w:r>
        <w:rPr>
          <w:i/>
          <w:iCs w:val="0"/>
        </w:rPr>
        <w:t xml:space="preserve"> </w:t>
      </w:r>
      <w:proofErr w:type="spellStart"/>
      <w:r>
        <w:rPr>
          <w:i/>
          <w:iCs w:val="0"/>
        </w:rPr>
        <w:t>Tổng</w:t>
      </w:r>
      <w:proofErr w:type="spellEnd"/>
      <w:r>
        <w:rPr>
          <w:i/>
          <w:iCs w:val="0"/>
        </w:rPr>
        <w:t xml:space="preserve"> Quan </w:t>
      </w:r>
      <w:proofErr w:type="spellStart"/>
      <w:r>
        <w:rPr>
          <w:i/>
          <w:iCs w:val="0"/>
        </w:rPr>
        <w:t>Ứng</w:t>
      </w:r>
      <w:proofErr w:type="spellEnd"/>
      <w:r>
        <w:rPr>
          <w:i/>
          <w:iCs w:val="0"/>
        </w:rPr>
        <w:t xml:space="preserve"> </w:t>
      </w:r>
      <w:proofErr w:type="spellStart"/>
      <w:r>
        <w:rPr>
          <w:i/>
          <w:iCs w:val="0"/>
        </w:rPr>
        <w:t>Dụng</w:t>
      </w:r>
      <w:bookmarkEnd w:id="50"/>
      <w:proofErr w:type="spellEnd"/>
    </w:p>
    <w:p w14:paraId="0D27EC47" w14:textId="6D57472C" w:rsidR="00121EE7" w:rsidRDefault="00121EE7" w:rsidP="00121EE7">
      <w:pPr>
        <w:pStyle w:val="Heading3"/>
      </w:pPr>
      <w:bookmarkStart w:id="51" w:name="_Toc67948249"/>
      <w:r>
        <w:t xml:space="preserve">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51"/>
      <w:proofErr w:type="spellEnd"/>
    </w:p>
    <w:p w14:paraId="4852656F" w14:textId="1C0A364F" w:rsidR="00121EE7" w:rsidRPr="00121EE7" w:rsidRDefault="00121EE7" w:rsidP="00D001DF">
      <w:pPr>
        <w:ind w:left="-576"/>
      </w:pPr>
      <w:r w:rsidRPr="001C4891">
        <w:rPr>
          <w:noProof/>
        </w:rPr>
        <w:drawing>
          <wp:inline distT="0" distB="0" distL="0" distR="0" wp14:anchorId="4ED22627" wp14:editId="4A2061C6">
            <wp:extent cx="5105400" cy="6502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971" cy="650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89A0" w14:textId="77777777" w:rsidR="00121EE7" w:rsidRPr="00121EE7" w:rsidRDefault="00121EE7" w:rsidP="00121EE7"/>
    <w:p w14:paraId="15AC4407" w14:textId="547C5176" w:rsidR="00585E33" w:rsidRDefault="00585E33" w:rsidP="00585E33"/>
    <w:p w14:paraId="7961732A" w14:textId="20C675D2" w:rsidR="00585E33" w:rsidRPr="00585E33" w:rsidRDefault="00585E33" w:rsidP="00585E33">
      <w:proofErr w:type="spellStart"/>
      <w:r>
        <w:lastRenderedPageBreak/>
        <w:t>Lưu</w:t>
      </w:r>
      <w:proofErr w:type="spellEnd"/>
      <w:r>
        <w:t xml:space="preserve"> ý: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1C4891">
        <w:t>.</w:t>
      </w:r>
    </w:p>
    <w:p w14:paraId="2A169235" w14:textId="1A4D0B9E" w:rsidR="001A08FA" w:rsidRDefault="001C4891" w:rsidP="001A08FA">
      <w:pPr>
        <w:pStyle w:val="Heading3"/>
      </w:pPr>
      <w:bookmarkStart w:id="52" w:name="_Toc6794825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Use case</w:t>
      </w:r>
      <w:bookmarkEnd w:id="52"/>
      <w:r w:rsidR="006F7F72">
        <w:t xml:space="preserve"> </w:t>
      </w:r>
    </w:p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1329"/>
        <w:gridCol w:w="2418"/>
        <w:gridCol w:w="3129"/>
        <w:gridCol w:w="2120"/>
        <w:gridCol w:w="772"/>
      </w:tblGrid>
      <w:tr w:rsidR="00B65C1D" w14:paraId="6DFB1565" w14:textId="77777777" w:rsidTr="00D001DF">
        <w:trPr>
          <w:trHeight w:val="496"/>
        </w:trPr>
        <w:tc>
          <w:tcPr>
            <w:tcW w:w="1329" w:type="dxa"/>
            <w:vAlign w:val="top"/>
          </w:tcPr>
          <w:p w14:paraId="0CC96E14" w14:textId="53C9E448" w:rsidR="0098237E" w:rsidRDefault="0098237E" w:rsidP="00D001DF">
            <w:pPr>
              <w:spacing w:before="100"/>
              <w:ind w:left="-108" w:firstLine="108"/>
            </w:pPr>
            <w:r w:rsidRPr="00D6383E">
              <w:rPr>
                <w:b/>
                <w:color w:val="000000"/>
                <w:szCs w:val="26"/>
              </w:rPr>
              <w:t>ID</w:t>
            </w:r>
          </w:p>
        </w:tc>
        <w:tc>
          <w:tcPr>
            <w:tcW w:w="2418" w:type="dxa"/>
            <w:vAlign w:val="top"/>
          </w:tcPr>
          <w:p w14:paraId="26909B42" w14:textId="034785DC" w:rsidR="0098237E" w:rsidRDefault="0098237E" w:rsidP="00D001DF">
            <w:pPr>
              <w:spacing w:before="100"/>
              <w:ind w:firstLine="0"/>
            </w:pPr>
            <w:proofErr w:type="spellStart"/>
            <w:r w:rsidRPr="005931FE">
              <w:rPr>
                <w:b/>
                <w:color w:val="000000"/>
                <w:szCs w:val="26"/>
              </w:rPr>
              <w:t>Tên</w:t>
            </w:r>
            <w:proofErr w:type="spellEnd"/>
            <w:r w:rsidRPr="005931FE">
              <w:rPr>
                <w:b/>
                <w:color w:val="000000"/>
                <w:szCs w:val="26"/>
              </w:rPr>
              <w:t xml:space="preserve"> Use case</w:t>
            </w:r>
          </w:p>
        </w:tc>
        <w:tc>
          <w:tcPr>
            <w:tcW w:w="3129" w:type="dxa"/>
            <w:vAlign w:val="top"/>
          </w:tcPr>
          <w:p w14:paraId="14A0E9FA" w14:textId="69E70B62" w:rsidR="0098237E" w:rsidRDefault="0098237E" w:rsidP="00D001DF">
            <w:pPr>
              <w:spacing w:before="100"/>
              <w:ind w:firstLine="0"/>
            </w:pPr>
            <w:proofErr w:type="spellStart"/>
            <w:r w:rsidRPr="00D6383E">
              <w:rPr>
                <w:b/>
                <w:color w:val="000000"/>
                <w:szCs w:val="26"/>
              </w:rPr>
              <w:t>Mô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D6383E">
              <w:rPr>
                <w:b/>
                <w:color w:val="000000"/>
                <w:szCs w:val="26"/>
              </w:rPr>
              <w:t>tả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D6383E">
              <w:rPr>
                <w:b/>
                <w:color w:val="000000"/>
                <w:szCs w:val="26"/>
              </w:rPr>
              <w:t>ngắn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D6383E">
              <w:rPr>
                <w:b/>
                <w:color w:val="000000"/>
                <w:szCs w:val="26"/>
              </w:rPr>
              <w:t>gọn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Use case</w:t>
            </w:r>
          </w:p>
        </w:tc>
        <w:tc>
          <w:tcPr>
            <w:tcW w:w="2120" w:type="dxa"/>
            <w:vAlign w:val="top"/>
          </w:tcPr>
          <w:p w14:paraId="7C3CDBBB" w14:textId="5FAC8CDD" w:rsidR="0098237E" w:rsidRDefault="0098237E" w:rsidP="00D001DF">
            <w:pPr>
              <w:spacing w:before="100"/>
              <w:ind w:firstLine="0"/>
            </w:pPr>
            <w:proofErr w:type="spellStart"/>
            <w:r w:rsidRPr="00D6383E">
              <w:rPr>
                <w:b/>
                <w:color w:val="000000"/>
                <w:szCs w:val="26"/>
              </w:rPr>
              <w:t>Chức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D6383E">
              <w:rPr>
                <w:b/>
                <w:color w:val="000000"/>
                <w:szCs w:val="26"/>
              </w:rPr>
              <w:t>năng</w:t>
            </w:r>
            <w:proofErr w:type="spellEnd"/>
          </w:p>
        </w:tc>
        <w:tc>
          <w:tcPr>
            <w:tcW w:w="772" w:type="dxa"/>
            <w:vAlign w:val="top"/>
          </w:tcPr>
          <w:p w14:paraId="45C692D0" w14:textId="79A4D818" w:rsidR="0098237E" w:rsidRDefault="0098237E" w:rsidP="00D001DF">
            <w:pPr>
              <w:spacing w:before="100"/>
              <w:ind w:firstLine="0"/>
            </w:pPr>
            <w:proofErr w:type="spellStart"/>
            <w:r w:rsidRPr="00D6383E">
              <w:rPr>
                <w:b/>
                <w:color w:val="000000"/>
                <w:szCs w:val="26"/>
              </w:rPr>
              <w:t>Ghi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D6383E">
              <w:rPr>
                <w:b/>
                <w:color w:val="000000"/>
                <w:szCs w:val="26"/>
              </w:rPr>
              <w:t>chú</w:t>
            </w:r>
            <w:proofErr w:type="spellEnd"/>
          </w:p>
        </w:tc>
      </w:tr>
      <w:tr w:rsidR="00B65C1D" w14:paraId="7F295AC9" w14:textId="77777777" w:rsidTr="00D001DF">
        <w:trPr>
          <w:trHeight w:val="1003"/>
        </w:trPr>
        <w:tc>
          <w:tcPr>
            <w:tcW w:w="1329" w:type="dxa"/>
            <w:vAlign w:val="top"/>
          </w:tcPr>
          <w:p w14:paraId="6973F90E" w14:textId="266521F3" w:rsidR="00B65C1D" w:rsidRDefault="00B65C1D" w:rsidP="00D001DF">
            <w:pPr>
              <w:spacing w:before="100"/>
              <w:ind w:firstLine="0"/>
              <w:rPr>
                <w:szCs w:val="26"/>
              </w:rPr>
            </w:pPr>
            <w:r>
              <w:rPr>
                <w:szCs w:val="26"/>
              </w:rPr>
              <w:t>UC001</w:t>
            </w:r>
          </w:p>
        </w:tc>
        <w:tc>
          <w:tcPr>
            <w:tcW w:w="2418" w:type="dxa"/>
            <w:vAlign w:val="top"/>
          </w:tcPr>
          <w:p w14:paraId="21267F9B" w14:textId="10D43FB2" w:rsidR="00B65C1D" w:rsidRDefault="00B65C1D" w:rsidP="00D001DF">
            <w:pPr>
              <w:spacing w:before="100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</w:p>
        </w:tc>
        <w:tc>
          <w:tcPr>
            <w:tcW w:w="3129" w:type="dxa"/>
          </w:tcPr>
          <w:p w14:paraId="5CFA17E7" w14:textId="5E6A93E4" w:rsidR="00B65C1D" w:rsidRDefault="00502D9F" w:rsidP="00D001DF">
            <w:pPr>
              <w:spacing w:before="100"/>
              <w:ind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</w:p>
        </w:tc>
        <w:tc>
          <w:tcPr>
            <w:tcW w:w="2120" w:type="dxa"/>
            <w:vAlign w:val="top"/>
          </w:tcPr>
          <w:p w14:paraId="0173D469" w14:textId="205679BF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</w:p>
        </w:tc>
        <w:tc>
          <w:tcPr>
            <w:tcW w:w="772" w:type="dxa"/>
          </w:tcPr>
          <w:p w14:paraId="53A86B4D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7FD5308B" w14:textId="77777777" w:rsidTr="00D001DF">
        <w:trPr>
          <w:trHeight w:val="1665"/>
        </w:trPr>
        <w:tc>
          <w:tcPr>
            <w:tcW w:w="1329" w:type="dxa"/>
            <w:vAlign w:val="top"/>
          </w:tcPr>
          <w:p w14:paraId="5470A9BE" w14:textId="2E28417F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UC002</w:t>
            </w:r>
          </w:p>
        </w:tc>
        <w:tc>
          <w:tcPr>
            <w:tcW w:w="2418" w:type="dxa"/>
            <w:vAlign w:val="top"/>
          </w:tcPr>
          <w:p w14:paraId="012CC727" w14:textId="5965814C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</w:p>
        </w:tc>
        <w:tc>
          <w:tcPr>
            <w:tcW w:w="3129" w:type="dxa"/>
          </w:tcPr>
          <w:p w14:paraId="2DE0D093" w14:textId="19713C8A" w:rsidR="00B65C1D" w:rsidRDefault="00502D9F" w:rsidP="00D001DF">
            <w:pPr>
              <w:spacing w:before="100"/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tin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…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  <w:tc>
          <w:tcPr>
            <w:tcW w:w="2120" w:type="dxa"/>
            <w:vAlign w:val="top"/>
          </w:tcPr>
          <w:p w14:paraId="24AE7418" w14:textId="30894684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</w:p>
        </w:tc>
        <w:tc>
          <w:tcPr>
            <w:tcW w:w="772" w:type="dxa"/>
          </w:tcPr>
          <w:p w14:paraId="53A86FC8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4750CC" w14:paraId="39356EAC" w14:textId="77777777" w:rsidTr="00D001DF">
        <w:trPr>
          <w:trHeight w:val="1676"/>
        </w:trPr>
        <w:tc>
          <w:tcPr>
            <w:tcW w:w="1329" w:type="dxa"/>
            <w:vAlign w:val="top"/>
          </w:tcPr>
          <w:p w14:paraId="78774DD2" w14:textId="29693C9B" w:rsidR="004750CC" w:rsidRDefault="004750CC" w:rsidP="00D001DF">
            <w:pPr>
              <w:spacing w:before="100"/>
              <w:ind w:firstLine="0"/>
              <w:rPr>
                <w:szCs w:val="26"/>
              </w:rPr>
            </w:pPr>
            <w:r>
              <w:rPr>
                <w:szCs w:val="26"/>
              </w:rPr>
              <w:t>UC003</w:t>
            </w:r>
          </w:p>
        </w:tc>
        <w:tc>
          <w:tcPr>
            <w:tcW w:w="2418" w:type="dxa"/>
            <w:vAlign w:val="top"/>
          </w:tcPr>
          <w:p w14:paraId="13F172B1" w14:textId="33BBAFE7" w:rsidR="004750CC" w:rsidRDefault="004750CC" w:rsidP="00D001DF">
            <w:pPr>
              <w:spacing w:before="100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</w:p>
        </w:tc>
        <w:tc>
          <w:tcPr>
            <w:tcW w:w="3129" w:type="dxa"/>
          </w:tcPr>
          <w:p w14:paraId="30C9BE74" w14:textId="2505E3D9" w:rsidR="004750CC" w:rsidRDefault="004750CC" w:rsidP="00D001DF">
            <w:pPr>
              <w:spacing w:before="100"/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hay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469C2CED" w14:textId="7297F240" w:rsidR="004750CC" w:rsidRDefault="00ED4481" w:rsidP="00D001DF">
            <w:pPr>
              <w:spacing w:before="100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</w:p>
        </w:tc>
        <w:tc>
          <w:tcPr>
            <w:tcW w:w="772" w:type="dxa"/>
          </w:tcPr>
          <w:p w14:paraId="70745032" w14:textId="77777777" w:rsidR="004750CC" w:rsidRDefault="004750CC" w:rsidP="00D001DF">
            <w:pPr>
              <w:spacing w:before="100"/>
              <w:ind w:firstLine="0"/>
            </w:pPr>
          </w:p>
        </w:tc>
      </w:tr>
      <w:tr w:rsidR="00B65C1D" w14:paraId="13BDB9E3" w14:textId="77777777" w:rsidTr="00D001DF">
        <w:trPr>
          <w:trHeight w:val="1003"/>
        </w:trPr>
        <w:tc>
          <w:tcPr>
            <w:tcW w:w="1329" w:type="dxa"/>
            <w:vAlign w:val="top"/>
          </w:tcPr>
          <w:p w14:paraId="30B447C6" w14:textId="7BE1DF34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4</w:t>
            </w:r>
          </w:p>
        </w:tc>
        <w:tc>
          <w:tcPr>
            <w:tcW w:w="2418" w:type="dxa"/>
            <w:vAlign w:val="top"/>
          </w:tcPr>
          <w:p w14:paraId="0F323366" w14:textId="1D53DA69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3129" w:type="dxa"/>
          </w:tcPr>
          <w:p w14:paraId="13EA99F0" w14:textId="5B15C261" w:rsidR="00B65C1D" w:rsidRDefault="00502D9F" w:rsidP="00D001DF">
            <w:pPr>
              <w:spacing w:before="100"/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website</w:t>
            </w:r>
          </w:p>
        </w:tc>
        <w:tc>
          <w:tcPr>
            <w:tcW w:w="2120" w:type="dxa"/>
            <w:vAlign w:val="top"/>
          </w:tcPr>
          <w:p w14:paraId="2A204369" w14:textId="1D62FD4A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772" w:type="dxa"/>
          </w:tcPr>
          <w:p w14:paraId="32C6E7F7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1F95706F" w14:textId="77777777" w:rsidTr="00D001DF">
        <w:trPr>
          <w:trHeight w:val="1003"/>
        </w:trPr>
        <w:tc>
          <w:tcPr>
            <w:tcW w:w="1329" w:type="dxa"/>
            <w:vAlign w:val="top"/>
          </w:tcPr>
          <w:p w14:paraId="7090F40E" w14:textId="299F17D6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5</w:t>
            </w:r>
          </w:p>
        </w:tc>
        <w:tc>
          <w:tcPr>
            <w:tcW w:w="2418" w:type="dxa"/>
            <w:vAlign w:val="top"/>
          </w:tcPr>
          <w:p w14:paraId="03EFBEF1" w14:textId="0C01A351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Xóa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3129" w:type="dxa"/>
          </w:tcPr>
          <w:p w14:paraId="1F7CCEC9" w14:textId="55768DE0" w:rsidR="00B65C1D" w:rsidRDefault="00502D9F" w:rsidP="00D001DF">
            <w:pPr>
              <w:spacing w:before="100"/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website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1215C772" w14:textId="799BB05C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Xóa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772" w:type="dxa"/>
          </w:tcPr>
          <w:p w14:paraId="68910C65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56DA9ECC" w14:textId="77777777" w:rsidTr="00D001DF">
        <w:trPr>
          <w:trHeight w:val="1344"/>
        </w:trPr>
        <w:tc>
          <w:tcPr>
            <w:tcW w:w="1329" w:type="dxa"/>
            <w:vAlign w:val="top"/>
          </w:tcPr>
          <w:p w14:paraId="430721D3" w14:textId="6B8BE9BA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6</w:t>
            </w:r>
          </w:p>
        </w:tc>
        <w:tc>
          <w:tcPr>
            <w:tcW w:w="2418" w:type="dxa"/>
            <w:vAlign w:val="top"/>
          </w:tcPr>
          <w:p w14:paraId="03A96AC8" w14:textId="6BDC463D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</w:p>
        </w:tc>
        <w:tc>
          <w:tcPr>
            <w:tcW w:w="3129" w:type="dxa"/>
          </w:tcPr>
          <w:p w14:paraId="157226F1" w14:textId="1F08D3EB" w:rsidR="00B65C1D" w:rsidRDefault="00502D9F" w:rsidP="00D001DF">
            <w:pPr>
              <w:spacing w:before="100"/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web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, email.</w:t>
            </w:r>
          </w:p>
        </w:tc>
        <w:tc>
          <w:tcPr>
            <w:tcW w:w="2120" w:type="dxa"/>
            <w:vAlign w:val="top"/>
          </w:tcPr>
          <w:p w14:paraId="574CAC70" w14:textId="64C9A744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</w:p>
        </w:tc>
        <w:tc>
          <w:tcPr>
            <w:tcW w:w="772" w:type="dxa"/>
          </w:tcPr>
          <w:p w14:paraId="33802A11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26CC5DA4" w14:textId="77777777" w:rsidTr="00D001DF">
        <w:trPr>
          <w:trHeight w:val="1003"/>
        </w:trPr>
        <w:tc>
          <w:tcPr>
            <w:tcW w:w="1329" w:type="dxa"/>
            <w:vAlign w:val="top"/>
          </w:tcPr>
          <w:p w14:paraId="1C0AE309" w14:textId="1BBD5FF6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7</w:t>
            </w:r>
          </w:p>
        </w:tc>
        <w:tc>
          <w:tcPr>
            <w:tcW w:w="2418" w:type="dxa"/>
            <w:vAlign w:val="top"/>
          </w:tcPr>
          <w:p w14:paraId="68B48B76" w14:textId="1BD8F73A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Thay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đổi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khẩu</w:t>
            </w:r>
            <w:proofErr w:type="spellEnd"/>
          </w:p>
        </w:tc>
        <w:tc>
          <w:tcPr>
            <w:tcW w:w="3129" w:type="dxa"/>
          </w:tcPr>
          <w:p w14:paraId="71571ABC" w14:textId="3E5B45AA" w:rsidR="00B65C1D" w:rsidRDefault="00502D9F" w:rsidP="00D001DF">
            <w:pPr>
              <w:spacing w:before="100"/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120" w:type="dxa"/>
            <w:vAlign w:val="top"/>
          </w:tcPr>
          <w:p w14:paraId="35A99B94" w14:textId="2722C0A2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Thay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đổi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khẩu</w:t>
            </w:r>
            <w:proofErr w:type="spellEnd"/>
          </w:p>
        </w:tc>
        <w:tc>
          <w:tcPr>
            <w:tcW w:w="772" w:type="dxa"/>
          </w:tcPr>
          <w:p w14:paraId="46C24B37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2FCC70CF" w14:textId="77777777" w:rsidTr="00D001DF">
        <w:trPr>
          <w:trHeight w:val="993"/>
        </w:trPr>
        <w:tc>
          <w:tcPr>
            <w:tcW w:w="1329" w:type="dxa"/>
            <w:vAlign w:val="top"/>
          </w:tcPr>
          <w:p w14:paraId="09311C32" w14:textId="4EE29CD5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8</w:t>
            </w:r>
          </w:p>
        </w:tc>
        <w:tc>
          <w:tcPr>
            <w:tcW w:w="2418" w:type="dxa"/>
            <w:vAlign w:val="top"/>
          </w:tcPr>
          <w:p w14:paraId="3C1365CF" w14:textId="338834B9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3129" w:type="dxa"/>
          </w:tcPr>
          <w:p w14:paraId="4F358027" w14:textId="66A76647" w:rsidR="00B65C1D" w:rsidRDefault="00502D9F" w:rsidP="00D001DF">
            <w:pPr>
              <w:spacing w:before="100"/>
              <w:ind w:firstLine="0"/>
            </w:pPr>
            <w:r>
              <w:t xml:space="preserve">Admin website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website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thamkhảo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120" w:type="dxa"/>
            <w:vAlign w:val="top"/>
          </w:tcPr>
          <w:p w14:paraId="52823CB9" w14:textId="7B44D406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lastRenderedPageBreak/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772" w:type="dxa"/>
          </w:tcPr>
          <w:p w14:paraId="696055E7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68B444C5" w14:textId="77777777" w:rsidTr="00D001DF">
        <w:trPr>
          <w:trHeight w:val="1003"/>
        </w:trPr>
        <w:tc>
          <w:tcPr>
            <w:tcW w:w="1329" w:type="dxa"/>
            <w:vAlign w:val="top"/>
          </w:tcPr>
          <w:p w14:paraId="511092A2" w14:textId="36AC203A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9</w:t>
            </w:r>
          </w:p>
        </w:tc>
        <w:tc>
          <w:tcPr>
            <w:tcW w:w="2418" w:type="dxa"/>
            <w:vAlign w:val="top"/>
          </w:tcPr>
          <w:p w14:paraId="03D63E1A" w14:textId="4BAE5EAA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</w:p>
        </w:tc>
        <w:tc>
          <w:tcPr>
            <w:tcW w:w="3129" w:type="dxa"/>
          </w:tcPr>
          <w:p w14:paraId="4D19187A" w14:textId="3C88F000" w:rsidR="00B65C1D" w:rsidRDefault="00502D9F" w:rsidP="00D001DF">
            <w:pPr>
              <w:spacing w:before="100"/>
              <w:ind w:firstLine="0"/>
            </w:pPr>
            <w:r>
              <w:t xml:space="preserve">Admin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….</w:t>
            </w:r>
          </w:p>
        </w:tc>
        <w:tc>
          <w:tcPr>
            <w:tcW w:w="2120" w:type="dxa"/>
            <w:vAlign w:val="top"/>
          </w:tcPr>
          <w:p w14:paraId="56CCE087" w14:textId="1A86EDD5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</w:p>
        </w:tc>
        <w:tc>
          <w:tcPr>
            <w:tcW w:w="772" w:type="dxa"/>
          </w:tcPr>
          <w:p w14:paraId="0CCE7D94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430BDD1A" w14:textId="77777777" w:rsidTr="00D001DF">
        <w:trPr>
          <w:trHeight w:val="1676"/>
        </w:trPr>
        <w:tc>
          <w:tcPr>
            <w:tcW w:w="1329" w:type="dxa"/>
            <w:vAlign w:val="top"/>
          </w:tcPr>
          <w:p w14:paraId="66BF27A2" w14:textId="652D9887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</w:t>
            </w:r>
            <w:r w:rsidR="004750CC">
              <w:rPr>
                <w:szCs w:val="26"/>
              </w:rPr>
              <w:t>10</w:t>
            </w:r>
          </w:p>
        </w:tc>
        <w:tc>
          <w:tcPr>
            <w:tcW w:w="2418" w:type="dxa"/>
            <w:vAlign w:val="top"/>
          </w:tcPr>
          <w:p w14:paraId="4E606B89" w14:textId="7C022572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3129" w:type="dxa"/>
          </w:tcPr>
          <w:p w14:paraId="640A4002" w14:textId="1FE499AA" w:rsidR="00B65C1D" w:rsidRDefault="00502D9F" w:rsidP="00D001DF">
            <w:pPr>
              <w:spacing w:before="100"/>
              <w:ind w:firstLine="0"/>
            </w:pPr>
            <w:r>
              <w:t xml:space="preserve">Admin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,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78467360" w14:textId="455EBD66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772" w:type="dxa"/>
          </w:tcPr>
          <w:p w14:paraId="41C5243C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7166DD32" w14:textId="77777777" w:rsidTr="00D001DF">
        <w:trPr>
          <w:trHeight w:val="1334"/>
        </w:trPr>
        <w:tc>
          <w:tcPr>
            <w:tcW w:w="1329" w:type="dxa"/>
            <w:vAlign w:val="top"/>
          </w:tcPr>
          <w:p w14:paraId="392DF6FA" w14:textId="634BB375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1</w:t>
            </w:r>
          </w:p>
        </w:tc>
        <w:tc>
          <w:tcPr>
            <w:tcW w:w="2418" w:type="dxa"/>
            <w:vAlign w:val="top"/>
          </w:tcPr>
          <w:p w14:paraId="3368A811" w14:textId="3662CD49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</w:p>
        </w:tc>
        <w:tc>
          <w:tcPr>
            <w:tcW w:w="3129" w:type="dxa"/>
          </w:tcPr>
          <w:p w14:paraId="51046672" w14:textId="396B887C" w:rsidR="00B65C1D" w:rsidRDefault="00502D9F" w:rsidP="00D001DF">
            <w:pPr>
              <w:spacing w:before="100"/>
              <w:ind w:firstLine="0"/>
            </w:pPr>
            <w:r>
              <w:t xml:space="preserve">Admin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30DB0E30" w14:textId="5E94D4A9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</w:p>
        </w:tc>
        <w:tc>
          <w:tcPr>
            <w:tcW w:w="772" w:type="dxa"/>
          </w:tcPr>
          <w:p w14:paraId="5EBC1B0E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67534F38" w14:textId="77777777" w:rsidTr="00D001DF">
        <w:trPr>
          <w:trHeight w:val="1003"/>
        </w:trPr>
        <w:tc>
          <w:tcPr>
            <w:tcW w:w="1329" w:type="dxa"/>
            <w:vAlign w:val="top"/>
          </w:tcPr>
          <w:p w14:paraId="1240C3B3" w14:textId="62D53222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2</w:t>
            </w:r>
          </w:p>
        </w:tc>
        <w:tc>
          <w:tcPr>
            <w:tcW w:w="2418" w:type="dxa"/>
            <w:vAlign w:val="top"/>
          </w:tcPr>
          <w:p w14:paraId="59A0594E" w14:textId="12EECEDD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Xóa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</w:p>
        </w:tc>
        <w:tc>
          <w:tcPr>
            <w:tcW w:w="3129" w:type="dxa"/>
          </w:tcPr>
          <w:p w14:paraId="778EF6C6" w14:textId="66102667" w:rsidR="00B65C1D" w:rsidRDefault="00502D9F" w:rsidP="00D001DF">
            <w:pPr>
              <w:spacing w:before="100"/>
              <w:ind w:firstLine="0"/>
            </w:pPr>
            <w:r>
              <w:t xml:space="preserve">Admin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website</w:t>
            </w:r>
          </w:p>
        </w:tc>
        <w:tc>
          <w:tcPr>
            <w:tcW w:w="2120" w:type="dxa"/>
            <w:vAlign w:val="top"/>
          </w:tcPr>
          <w:p w14:paraId="429E0A48" w14:textId="0EAF32BC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Xóa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</w:p>
        </w:tc>
        <w:tc>
          <w:tcPr>
            <w:tcW w:w="772" w:type="dxa"/>
          </w:tcPr>
          <w:p w14:paraId="43FD4BD7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0A0848C3" w14:textId="77777777" w:rsidTr="00D001DF">
        <w:trPr>
          <w:trHeight w:val="1676"/>
        </w:trPr>
        <w:tc>
          <w:tcPr>
            <w:tcW w:w="1329" w:type="dxa"/>
            <w:vAlign w:val="top"/>
          </w:tcPr>
          <w:p w14:paraId="02130891" w14:textId="69FB3CA4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3</w:t>
            </w:r>
          </w:p>
        </w:tc>
        <w:tc>
          <w:tcPr>
            <w:tcW w:w="2418" w:type="dxa"/>
            <w:vAlign w:val="top"/>
          </w:tcPr>
          <w:p w14:paraId="2F3C4166" w14:textId="27284178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3129" w:type="dxa"/>
          </w:tcPr>
          <w:p w14:paraId="35A5ABAB" w14:textId="29EF118D" w:rsidR="00B65C1D" w:rsidRDefault="00502D9F" w:rsidP="00D001DF">
            <w:pPr>
              <w:spacing w:before="100"/>
              <w:ind w:firstLine="0"/>
            </w:pPr>
            <w:r>
              <w:t xml:space="preserve">Admin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2FB77FC9" w14:textId="723A19E1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772" w:type="dxa"/>
          </w:tcPr>
          <w:p w14:paraId="2DAE127E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5A763B57" w14:textId="77777777" w:rsidTr="00D001DF">
        <w:trPr>
          <w:trHeight w:val="1003"/>
        </w:trPr>
        <w:tc>
          <w:tcPr>
            <w:tcW w:w="1329" w:type="dxa"/>
            <w:vAlign w:val="top"/>
          </w:tcPr>
          <w:p w14:paraId="7ADC2446" w14:textId="4F47387B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4</w:t>
            </w:r>
          </w:p>
        </w:tc>
        <w:tc>
          <w:tcPr>
            <w:tcW w:w="2418" w:type="dxa"/>
            <w:vAlign w:val="top"/>
          </w:tcPr>
          <w:p w14:paraId="6A687D8D" w14:textId="7ABB49B4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goi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3129" w:type="dxa"/>
          </w:tcPr>
          <w:p w14:paraId="45A56842" w14:textId="6F3547AC" w:rsidR="00B65C1D" w:rsidRDefault="00502D9F" w:rsidP="00D001DF">
            <w:pPr>
              <w:spacing w:before="100"/>
              <w:ind w:firstLine="0"/>
            </w:pPr>
            <w:r>
              <w:t xml:space="preserve">Admin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  <w:tc>
          <w:tcPr>
            <w:tcW w:w="2120" w:type="dxa"/>
            <w:vAlign w:val="top"/>
          </w:tcPr>
          <w:p w14:paraId="759D843D" w14:textId="39FFC6CC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goi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772" w:type="dxa"/>
          </w:tcPr>
          <w:p w14:paraId="36E71750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1F232B45" w14:textId="77777777" w:rsidTr="00D001DF">
        <w:trPr>
          <w:trHeight w:val="1344"/>
        </w:trPr>
        <w:tc>
          <w:tcPr>
            <w:tcW w:w="1329" w:type="dxa"/>
            <w:vAlign w:val="top"/>
          </w:tcPr>
          <w:p w14:paraId="04CF6C4C" w14:textId="33F5976C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5</w:t>
            </w:r>
          </w:p>
        </w:tc>
        <w:tc>
          <w:tcPr>
            <w:tcW w:w="2418" w:type="dxa"/>
            <w:vAlign w:val="top"/>
          </w:tcPr>
          <w:p w14:paraId="247A6478" w14:textId="02454B50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 xml:space="preserve">Thanh </w:t>
            </w:r>
            <w:proofErr w:type="spellStart"/>
            <w:r>
              <w:rPr>
                <w:szCs w:val="26"/>
              </w:rPr>
              <w:t>toán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3129" w:type="dxa"/>
          </w:tcPr>
          <w:p w14:paraId="066D26AA" w14:textId="2AD91B08" w:rsidR="00B65C1D" w:rsidRDefault="00502D9F" w:rsidP="00D001DF">
            <w:pPr>
              <w:spacing w:before="100"/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Website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2470FDC8" w14:textId="247A55E7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 xml:space="preserve">Thanh </w:t>
            </w:r>
            <w:proofErr w:type="spellStart"/>
            <w:r>
              <w:rPr>
                <w:szCs w:val="26"/>
              </w:rPr>
              <w:t>toán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772" w:type="dxa"/>
          </w:tcPr>
          <w:p w14:paraId="1DC4BA13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0545EA4A" w14:textId="77777777" w:rsidTr="00D001DF">
        <w:trPr>
          <w:trHeight w:val="1334"/>
        </w:trPr>
        <w:tc>
          <w:tcPr>
            <w:tcW w:w="1329" w:type="dxa"/>
            <w:vAlign w:val="top"/>
          </w:tcPr>
          <w:p w14:paraId="233FAAAB" w14:textId="0A3D7332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6</w:t>
            </w:r>
          </w:p>
        </w:tc>
        <w:tc>
          <w:tcPr>
            <w:tcW w:w="2418" w:type="dxa"/>
            <w:vAlign w:val="top"/>
          </w:tcPr>
          <w:p w14:paraId="5C83293A" w14:textId="021A5D28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</w:p>
        </w:tc>
        <w:tc>
          <w:tcPr>
            <w:tcW w:w="3129" w:type="dxa"/>
          </w:tcPr>
          <w:p w14:paraId="2ED17E5F" w14:textId="30FD0F10" w:rsidR="00B65C1D" w:rsidRDefault="00502D9F" w:rsidP="00D001DF">
            <w:pPr>
              <w:spacing w:before="100"/>
              <w:ind w:firstLine="0"/>
            </w:pPr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email.</w:t>
            </w:r>
          </w:p>
        </w:tc>
        <w:tc>
          <w:tcPr>
            <w:tcW w:w="2120" w:type="dxa"/>
            <w:vAlign w:val="top"/>
          </w:tcPr>
          <w:p w14:paraId="35E9D65B" w14:textId="043E57F0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</w:p>
        </w:tc>
        <w:tc>
          <w:tcPr>
            <w:tcW w:w="772" w:type="dxa"/>
          </w:tcPr>
          <w:p w14:paraId="66D144B6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0C4C7934" w14:textId="77777777" w:rsidTr="00D001DF">
        <w:trPr>
          <w:trHeight w:val="662"/>
        </w:trPr>
        <w:tc>
          <w:tcPr>
            <w:tcW w:w="1329" w:type="dxa"/>
            <w:vAlign w:val="top"/>
          </w:tcPr>
          <w:p w14:paraId="6639C922" w14:textId="2900D98F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lastRenderedPageBreak/>
              <w:t>UC01</w:t>
            </w:r>
            <w:r w:rsidR="004750CC">
              <w:rPr>
                <w:szCs w:val="26"/>
              </w:rPr>
              <w:t>7</w:t>
            </w:r>
          </w:p>
        </w:tc>
        <w:tc>
          <w:tcPr>
            <w:tcW w:w="2418" w:type="dxa"/>
            <w:vAlign w:val="top"/>
          </w:tcPr>
          <w:p w14:paraId="51E61CA7" w14:textId="38AB2160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tài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khoản</w:t>
            </w:r>
            <w:proofErr w:type="spellEnd"/>
          </w:p>
        </w:tc>
        <w:tc>
          <w:tcPr>
            <w:tcW w:w="3129" w:type="dxa"/>
          </w:tcPr>
          <w:p w14:paraId="03E623D0" w14:textId="76EA2890" w:rsidR="00B65C1D" w:rsidRDefault="008968CF" w:rsidP="00D001DF">
            <w:pPr>
              <w:spacing w:before="100"/>
              <w:ind w:firstLine="0"/>
            </w:pPr>
            <w:r>
              <w:t xml:space="preserve">Admin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ra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2EF8A0AE" w14:textId="66C03D92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tài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khoản</w:t>
            </w:r>
            <w:proofErr w:type="spellEnd"/>
          </w:p>
        </w:tc>
        <w:tc>
          <w:tcPr>
            <w:tcW w:w="772" w:type="dxa"/>
          </w:tcPr>
          <w:p w14:paraId="1338FCF2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1D475849" w14:textId="77777777" w:rsidTr="00D001DF">
        <w:trPr>
          <w:trHeight w:val="331"/>
        </w:trPr>
        <w:tc>
          <w:tcPr>
            <w:tcW w:w="1329" w:type="dxa"/>
            <w:vAlign w:val="top"/>
          </w:tcPr>
          <w:p w14:paraId="6CD27696" w14:textId="42426E82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8</w:t>
            </w:r>
          </w:p>
        </w:tc>
        <w:tc>
          <w:tcPr>
            <w:tcW w:w="2418" w:type="dxa"/>
            <w:vAlign w:val="top"/>
          </w:tcPr>
          <w:p w14:paraId="611C4942" w14:textId="715ECDCA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  <w:tc>
          <w:tcPr>
            <w:tcW w:w="3129" w:type="dxa"/>
          </w:tcPr>
          <w:p w14:paraId="1533510E" w14:textId="77777777" w:rsidR="00B65C1D" w:rsidRDefault="00B65C1D" w:rsidP="00D001DF">
            <w:pPr>
              <w:spacing w:before="100"/>
              <w:ind w:firstLine="0"/>
            </w:pPr>
          </w:p>
        </w:tc>
        <w:tc>
          <w:tcPr>
            <w:tcW w:w="2120" w:type="dxa"/>
            <w:vAlign w:val="top"/>
          </w:tcPr>
          <w:p w14:paraId="6CB94506" w14:textId="7806EA65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  <w:tc>
          <w:tcPr>
            <w:tcW w:w="772" w:type="dxa"/>
          </w:tcPr>
          <w:p w14:paraId="1A99E733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14C38F36" w14:textId="77777777" w:rsidTr="00D001DF">
        <w:trPr>
          <w:trHeight w:val="672"/>
        </w:trPr>
        <w:tc>
          <w:tcPr>
            <w:tcW w:w="1329" w:type="dxa"/>
            <w:vAlign w:val="top"/>
          </w:tcPr>
          <w:p w14:paraId="5512AA4E" w14:textId="6643576A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9</w:t>
            </w:r>
          </w:p>
        </w:tc>
        <w:tc>
          <w:tcPr>
            <w:tcW w:w="2418" w:type="dxa"/>
            <w:vAlign w:val="top"/>
          </w:tcPr>
          <w:p w14:paraId="481C5E9B" w14:textId="5A8DCA7A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  <w:tc>
          <w:tcPr>
            <w:tcW w:w="3129" w:type="dxa"/>
          </w:tcPr>
          <w:p w14:paraId="03664C36" w14:textId="77777777" w:rsidR="00B65C1D" w:rsidRDefault="00B65C1D" w:rsidP="00D001DF">
            <w:pPr>
              <w:spacing w:before="100"/>
              <w:ind w:firstLine="0"/>
            </w:pPr>
          </w:p>
        </w:tc>
        <w:tc>
          <w:tcPr>
            <w:tcW w:w="2120" w:type="dxa"/>
            <w:vAlign w:val="top"/>
          </w:tcPr>
          <w:p w14:paraId="06865650" w14:textId="3C5B1529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  <w:tc>
          <w:tcPr>
            <w:tcW w:w="772" w:type="dxa"/>
          </w:tcPr>
          <w:p w14:paraId="6AA9F25B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5D9FA7AD" w14:textId="77777777" w:rsidTr="00D001DF">
        <w:trPr>
          <w:trHeight w:val="1003"/>
        </w:trPr>
        <w:tc>
          <w:tcPr>
            <w:tcW w:w="1329" w:type="dxa"/>
            <w:vAlign w:val="top"/>
          </w:tcPr>
          <w:p w14:paraId="2D59D1A7" w14:textId="5FDF1747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</w:t>
            </w:r>
            <w:r w:rsidR="004750CC">
              <w:rPr>
                <w:szCs w:val="26"/>
              </w:rPr>
              <w:t>20</w:t>
            </w:r>
          </w:p>
        </w:tc>
        <w:tc>
          <w:tcPr>
            <w:tcW w:w="2418" w:type="dxa"/>
            <w:vAlign w:val="top"/>
          </w:tcPr>
          <w:p w14:paraId="69CCAEA2" w14:textId="160E5A97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ký</w:t>
            </w:r>
            <w:proofErr w:type="spellEnd"/>
          </w:p>
        </w:tc>
        <w:tc>
          <w:tcPr>
            <w:tcW w:w="3129" w:type="dxa"/>
          </w:tcPr>
          <w:p w14:paraId="6C547B2E" w14:textId="34BFE0EB" w:rsidR="00B65C1D" w:rsidRDefault="008968CF" w:rsidP="00D001DF">
            <w:pPr>
              <w:spacing w:before="100"/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Email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000676FF" w14:textId="0D47921A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ký</w:t>
            </w:r>
            <w:proofErr w:type="spellEnd"/>
          </w:p>
        </w:tc>
        <w:tc>
          <w:tcPr>
            <w:tcW w:w="772" w:type="dxa"/>
          </w:tcPr>
          <w:p w14:paraId="130FBBAD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59775568" w14:textId="77777777" w:rsidTr="00D001DF">
        <w:trPr>
          <w:trHeight w:val="1003"/>
        </w:trPr>
        <w:tc>
          <w:tcPr>
            <w:tcW w:w="1329" w:type="dxa"/>
            <w:vAlign w:val="top"/>
          </w:tcPr>
          <w:p w14:paraId="50F07873" w14:textId="73AC332A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UC02</w:t>
            </w:r>
            <w:r w:rsidR="004750CC">
              <w:rPr>
                <w:szCs w:val="26"/>
              </w:rPr>
              <w:t>1</w:t>
            </w:r>
          </w:p>
        </w:tc>
        <w:tc>
          <w:tcPr>
            <w:tcW w:w="2418" w:type="dxa"/>
            <w:vAlign w:val="top"/>
          </w:tcPr>
          <w:p w14:paraId="3449AAEC" w14:textId="45E413A1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</w:p>
        </w:tc>
        <w:tc>
          <w:tcPr>
            <w:tcW w:w="3129" w:type="dxa"/>
          </w:tcPr>
          <w:p w14:paraId="092EDCBB" w14:textId="073231E1" w:rsidR="00B65C1D" w:rsidRDefault="008968CF" w:rsidP="00D001DF">
            <w:pPr>
              <w:spacing w:before="100"/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2120" w:type="dxa"/>
            <w:vAlign w:val="top"/>
          </w:tcPr>
          <w:p w14:paraId="65D69FDD" w14:textId="0DBC9882" w:rsidR="00B65C1D" w:rsidRDefault="00B65C1D" w:rsidP="00D001DF">
            <w:pPr>
              <w:spacing w:before="100"/>
              <w:ind w:firstLine="0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</w:p>
        </w:tc>
        <w:tc>
          <w:tcPr>
            <w:tcW w:w="772" w:type="dxa"/>
          </w:tcPr>
          <w:p w14:paraId="75BFC862" w14:textId="77777777" w:rsidR="00B65C1D" w:rsidRDefault="00B65C1D" w:rsidP="00D001DF">
            <w:pPr>
              <w:spacing w:before="100"/>
              <w:ind w:firstLine="0"/>
            </w:pPr>
          </w:p>
        </w:tc>
      </w:tr>
    </w:tbl>
    <w:p w14:paraId="18C3638C" w14:textId="77777777" w:rsidR="001C4891" w:rsidRPr="001C4891" w:rsidRDefault="001C4891" w:rsidP="001C4891"/>
    <w:p w14:paraId="28ECE64B" w14:textId="356899A7" w:rsidR="001A08FA" w:rsidRDefault="00121EE7" w:rsidP="001A08FA">
      <w:pPr>
        <w:pStyle w:val="Heading3"/>
      </w:pPr>
      <w:bookmarkStart w:id="53" w:name="_Toc67948251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bookmarkEnd w:id="53"/>
      <w:proofErr w:type="spellEnd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043"/>
        <w:gridCol w:w="4374"/>
        <w:gridCol w:w="2485"/>
      </w:tblGrid>
      <w:tr w:rsidR="00121EE7" w:rsidRPr="001F4C0E" w14:paraId="73EC812F" w14:textId="77777777" w:rsidTr="00D001DF">
        <w:tc>
          <w:tcPr>
            <w:tcW w:w="1147" w:type="pct"/>
          </w:tcPr>
          <w:p w14:paraId="6EC1B43A" w14:textId="77777777" w:rsidR="00121EE7" w:rsidRPr="001F4C0E" w:rsidRDefault="00121EE7" w:rsidP="00733B2E">
            <w:pPr>
              <w:pStyle w:val="StyleTabletextBoldCentered"/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1F4C0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457" w:type="pct"/>
          </w:tcPr>
          <w:p w14:paraId="182C1799" w14:textId="77777777" w:rsidR="00121EE7" w:rsidRPr="001F4C0E" w:rsidRDefault="00121EE7" w:rsidP="00733B2E">
            <w:pPr>
              <w:pStyle w:val="StyleTabletextBoldCentered"/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1F4C0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 w:rsidRPr="001F4C0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1F4C0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396" w:type="pct"/>
          </w:tcPr>
          <w:p w14:paraId="6E920C3D" w14:textId="77777777" w:rsidR="00121EE7" w:rsidRPr="001F4C0E" w:rsidRDefault="00121EE7" w:rsidP="00733B2E">
            <w:pPr>
              <w:pStyle w:val="StyleTabletextBoldCentered"/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1F4C0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121EE7" w:rsidRPr="001F4C0E" w14:paraId="53D9C035" w14:textId="77777777" w:rsidTr="00D001DF">
        <w:trPr>
          <w:trHeight w:val="1287"/>
        </w:trPr>
        <w:tc>
          <w:tcPr>
            <w:tcW w:w="1147" w:type="pct"/>
          </w:tcPr>
          <w:p w14:paraId="5324E02F" w14:textId="50C6B349" w:rsidR="00121EE7" w:rsidRPr="001F4C0E" w:rsidRDefault="00121EE7" w:rsidP="00733B2E">
            <w:pPr>
              <w:spacing w:beforeLines="60" w:before="144" w:afterLines="60" w:after="144"/>
              <w:ind w:firstLine="0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</w:p>
        </w:tc>
        <w:tc>
          <w:tcPr>
            <w:tcW w:w="2457" w:type="pct"/>
          </w:tcPr>
          <w:p w14:paraId="48B94B82" w14:textId="3D3B3D31" w:rsidR="00121EE7" w:rsidRPr="001F4C0E" w:rsidRDefault="00121EE7" w:rsidP="007D7687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Lines="60" w:before="144" w:afterLines="60" w:after="144"/>
              <w:jc w:val="left"/>
              <w:rPr>
                <w:szCs w:val="26"/>
              </w:rPr>
            </w:pPr>
            <w:proofErr w:type="spellStart"/>
            <w:r w:rsidRPr="001F4C0E">
              <w:rPr>
                <w:szCs w:val="26"/>
              </w:rPr>
              <w:t>Quản</w:t>
            </w:r>
            <w:proofErr w:type="spellEnd"/>
            <w:r w:rsidRPr="001F4C0E">
              <w:rPr>
                <w:szCs w:val="26"/>
              </w:rPr>
              <w:t xml:space="preserve"> </w:t>
            </w:r>
            <w:proofErr w:type="spellStart"/>
            <w:r w:rsidRPr="001F4C0E">
              <w:rPr>
                <w:szCs w:val="26"/>
              </w:rPr>
              <w:t>l</w:t>
            </w:r>
            <w:r w:rsidR="002508A1">
              <w:rPr>
                <w:szCs w:val="26"/>
              </w:rPr>
              <w:t>ý</w:t>
            </w:r>
            <w:proofErr w:type="spellEnd"/>
            <w:r w:rsidRPr="001F4C0E">
              <w:rPr>
                <w:szCs w:val="26"/>
              </w:rPr>
              <w:t xml:space="preserve"> </w:t>
            </w:r>
            <w:proofErr w:type="spellStart"/>
            <w:r w:rsidRPr="001F4C0E">
              <w:rPr>
                <w:szCs w:val="26"/>
              </w:rPr>
              <w:t>các</w:t>
            </w:r>
            <w:proofErr w:type="spellEnd"/>
            <w:r w:rsidRPr="001F4C0E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để</w:t>
            </w:r>
            <w:proofErr w:type="spellEnd"/>
          </w:p>
          <w:p w14:paraId="07928B4E" w14:textId="62287E59" w:rsidR="00121EE7" w:rsidRPr="001F4C0E" w:rsidRDefault="00121EE7" w:rsidP="007D7687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Lines="60" w:before="144" w:afterLines="60" w:after="144"/>
              <w:jc w:val="left"/>
              <w:rPr>
                <w:szCs w:val="26"/>
              </w:rPr>
            </w:pPr>
            <w:proofErr w:type="spellStart"/>
            <w:r w:rsidRPr="001F4C0E">
              <w:rPr>
                <w:szCs w:val="26"/>
              </w:rPr>
              <w:t>Quản</w:t>
            </w:r>
            <w:proofErr w:type="spellEnd"/>
            <w:r w:rsidRPr="001F4C0E">
              <w:rPr>
                <w:szCs w:val="26"/>
              </w:rPr>
              <w:t xml:space="preserve"> </w:t>
            </w:r>
            <w:proofErr w:type="spellStart"/>
            <w:r w:rsidR="002508A1" w:rsidRPr="001F4C0E">
              <w:rPr>
                <w:szCs w:val="26"/>
              </w:rPr>
              <w:t>l</w:t>
            </w:r>
            <w:r w:rsidR="002508A1">
              <w:rPr>
                <w:szCs w:val="26"/>
              </w:rPr>
              <w:t>ý</w:t>
            </w:r>
            <w:proofErr w:type="spellEnd"/>
            <w:r w:rsidR="002508A1" w:rsidRPr="001F4C0E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 w:rsidRPr="001F4C0E">
              <w:rPr>
                <w:szCs w:val="26"/>
              </w:rPr>
              <w:t>.</w:t>
            </w:r>
          </w:p>
          <w:p w14:paraId="11B28AFF" w14:textId="77777777" w:rsidR="00121EE7" w:rsidRDefault="00121EE7" w:rsidP="007D7687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Lines="60" w:before="144" w:afterLines="60" w:after="144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  <w:r w:rsidRPr="001F4C0E">
              <w:rPr>
                <w:szCs w:val="26"/>
              </w:rPr>
              <w:t>.</w:t>
            </w:r>
          </w:p>
          <w:p w14:paraId="1BF6D0FB" w14:textId="689AA890" w:rsidR="00121EE7" w:rsidRPr="001F4C0E" w:rsidRDefault="00121EE7" w:rsidP="007D7687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Lines="60" w:before="144" w:afterLines="60" w:after="144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sự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kiện</w:t>
            </w:r>
            <w:proofErr w:type="spellEnd"/>
          </w:p>
        </w:tc>
        <w:tc>
          <w:tcPr>
            <w:tcW w:w="1396" w:type="pct"/>
          </w:tcPr>
          <w:p w14:paraId="66BBF603" w14:textId="77777777" w:rsidR="00121EE7" w:rsidRPr="001F4C0E" w:rsidRDefault="00121EE7" w:rsidP="00733B2E">
            <w:pPr>
              <w:spacing w:beforeLines="60" w:before="144" w:afterLines="60" w:after="144"/>
              <w:rPr>
                <w:szCs w:val="26"/>
              </w:rPr>
            </w:pPr>
          </w:p>
        </w:tc>
      </w:tr>
      <w:tr w:rsidR="00121EE7" w:rsidRPr="001F4C0E" w14:paraId="17F502B1" w14:textId="77777777" w:rsidTr="00D001DF">
        <w:tc>
          <w:tcPr>
            <w:tcW w:w="1147" w:type="pct"/>
          </w:tcPr>
          <w:p w14:paraId="63AF9967" w14:textId="0890D583" w:rsidR="00121EE7" w:rsidRPr="001F4C0E" w:rsidRDefault="00121EE7" w:rsidP="00733B2E">
            <w:pPr>
              <w:spacing w:beforeLines="60" w:before="144" w:afterLines="60" w:after="144"/>
              <w:ind w:firstLine="0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</w:p>
        </w:tc>
        <w:tc>
          <w:tcPr>
            <w:tcW w:w="2457" w:type="pct"/>
          </w:tcPr>
          <w:p w14:paraId="629CF0B0" w14:textId="5A0F9E30" w:rsidR="00121EE7" w:rsidRPr="001F4C0E" w:rsidRDefault="00121EE7" w:rsidP="007D768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Lines="60" w:before="144" w:afterLines="60" w:after="144"/>
              <w:jc w:val="left"/>
              <w:rPr>
                <w:szCs w:val="26"/>
                <w:lang w:val="en-GB" w:eastAsia="en-GB"/>
              </w:rPr>
            </w:pPr>
            <w:proofErr w:type="spellStart"/>
            <w:r w:rsidRPr="001F4C0E">
              <w:rPr>
                <w:szCs w:val="26"/>
                <w:lang w:val="en-GB" w:eastAsia="en-GB"/>
              </w:rPr>
              <w:t>Tìm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kiếm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, </w:t>
            </w:r>
            <w:proofErr w:type="spellStart"/>
            <w:r w:rsidRPr="001F4C0E">
              <w:rPr>
                <w:szCs w:val="26"/>
                <w:lang w:val="en-GB" w:eastAsia="en-GB"/>
              </w:rPr>
              <w:t>xem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thông</w:t>
            </w:r>
            <w:proofErr w:type="spellEnd"/>
            <w:r>
              <w:rPr>
                <w:szCs w:val="26"/>
                <w:lang w:val="en-GB" w:eastAsia="en-GB"/>
              </w:rPr>
              <w:t xml:space="preserve"> tin </w:t>
            </w:r>
            <w:proofErr w:type="spellStart"/>
            <w:r>
              <w:rPr>
                <w:szCs w:val="26"/>
                <w:lang w:val="en-GB" w:eastAsia="en-GB"/>
              </w:rPr>
              <w:t>các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dự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án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bất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động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sản</w:t>
            </w:r>
            <w:proofErr w:type="spellEnd"/>
          </w:p>
          <w:p w14:paraId="39CA7BD6" w14:textId="27769EC7" w:rsidR="00121EE7" w:rsidRPr="001F4C0E" w:rsidRDefault="00121EE7" w:rsidP="007D768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Lines="60" w:before="144" w:afterLines="60" w:after="144"/>
              <w:jc w:val="left"/>
              <w:rPr>
                <w:szCs w:val="26"/>
                <w:lang w:val="en-GB" w:eastAsia="en-GB"/>
              </w:rPr>
            </w:pPr>
            <w:proofErr w:type="spellStart"/>
            <w:r>
              <w:rPr>
                <w:szCs w:val="26"/>
                <w:lang w:val="en-GB" w:eastAsia="en-GB"/>
              </w:rPr>
              <w:t>Quản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lý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đăng</w:t>
            </w:r>
            <w:proofErr w:type="spellEnd"/>
            <w:r>
              <w:rPr>
                <w:szCs w:val="26"/>
                <w:lang w:val="en-GB" w:eastAsia="en-GB"/>
              </w:rPr>
              <w:t xml:space="preserve"> tin </w:t>
            </w:r>
          </w:p>
          <w:p w14:paraId="37A1455B" w14:textId="65507362" w:rsidR="00121EE7" w:rsidRPr="00121EE7" w:rsidRDefault="00121EE7" w:rsidP="007D768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Lines="60" w:before="144" w:afterLines="60" w:after="144"/>
              <w:jc w:val="left"/>
              <w:rPr>
                <w:szCs w:val="26"/>
                <w:lang w:val="en-GB" w:eastAsia="en-GB"/>
              </w:rPr>
            </w:pPr>
            <w:proofErr w:type="spellStart"/>
            <w:r w:rsidRPr="001F4C0E">
              <w:rPr>
                <w:szCs w:val="26"/>
                <w:lang w:val="en-GB" w:eastAsia="en-GB"/>
              </w:rPr>
              <w:t>Đăng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k</w:t>
            </w:r>
            <w:r w:rsidR="00720012">
              <w:rPr>
                <w:szCs w:val="26"/>
                <w:lang w:val="en-GB" w:eastAsia="en-GB"/>
              </w:rPr>
              <w:t>ý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và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quản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="00720012" w:rsidRPr="001F4C0E">
              <w:rPr>
                <w:szCs w:val="26"/>
              </w:rPr>
              <w:t>l</w:t>
            </w:r>
            <w:r w:rsidR="00720012">
              <w:rPr>
                <w:szCs w:val="26"/>
              </w:rPr>
              <w:t>ý</w:t>
            </w:r>
            <w:proofErr w:type="spellEnd"/>
            <w:r w:rsidR="00720012" w:rsidRPr="001F4C0E">
              <w:rPr>
                <w:szCs w:val="26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thông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tin </w:t>
            </w:r>
            <w:proofErr w:type="spellStart"/>
            <w:r w:rsidRPr="001F4C0E">
              <w:rPr>
                <w:szCs w:val="26"/>
                <w:lang w:val="en-GB" w:eastAsia="en-GB"/>
              </w:rPr>
              <w:t>tài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khoản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của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mình</w:t>
            </w:r>
            <w:proofErr w:type="spellEnd"/>
            <w:r w:rsidRPr="001F4C0E">
              <w:rPr>
                <w:szCs w:val="26"/>
                <w:lang w:val="en-GB" w:eastAsia="en-GB"/>
              </w:rPr>
              <w:t>.</w:t>
            </w:r>
          </w:p>
        </w:tc>
        <w:tc>
          <w:tcPr>
            <w:tcW w:w="1396" w:type="pct"/>
          </w:tcPr>
          <w:p w14:paraId="40EE7B17" w14:textId="77777777" w:rsidR="00121EE7" w:rsidRPr="001F4C0E" w:rsidRDefault="00121EE7" w:rsidP="00733B2E">
            <w:pPr>
              <w:spacing w:beforeLines="60" w:before="144" w:afterLines="60" w:after="144"/>
              <w:rPr>
                <w:szCs w:val="26"/>
              </w:rPr>
            </w:pPr>
          </w:p>
        </w:tc>
      </w:tr>
    </w:tbl>
    <w:p w14:paraId="08DB688C" w14:textId="77777777" w:rsidR="00121EE7" w:rsidRPr="00121EE7" w:rsidRDefault="00121EE7" w:rsidP="00121EE7"/>
    <w:p w14:paraId="2431FAE5" w14:textId="655C0B89" w:rsidR="001A08FA" w:rsidRDefault="00733B2E" w:rsidP="001A08FA">
      <w:pPr>
        <w:pStyle w:val="Heading2"/>
      </w:pPr>
      <w:bookmarkStart w:id="54" w:name="_Toc6794825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54"/>
      <w:proofErr w:type="spellEnd"/>
    </w:p>
    <w:p w14:paraId="2C72F28B" w14:textId="09CD2EAC" w:rsidR="001A08FA" w:rsidRDefault="00733B2E" w:rsidP="001A08FA">
      <w:pPr>
        <w:pStyle w:val="Heading3"/>
      </w:pPr>
      <w:bookmarkStart w:id="55" w:name="_Toc67948253"/>
      <w:r>
        <w:t xml:space="preserve">UC001_Tìm </w:t>
      </w:r>
      <w:proofErr w:type="spellStart"/>
      <w:r>
        <w:t>kiếm</w:t>
      </w:r>
      <w:bookmarkEnd w:id="55"/>
      <w:proofErr w:type="spellEnd"/>
    </w:p>
    <w:p w14:paraId="1F843CC6" w14:textId="49C94B5B" w:rsidR="008F5984" w:rsidRDefault="008F5984" w:rsidP="008F5984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EF6B6A3" w14:textId="70553464" w:rsidR="008F5984" w:rsidRDefault="008F5984" w:rsidP="008F5984"/>
    <w:p w14:paraId="0FC7D0CC" w14:textId="7FA1EE4F" w:rsidR="00804B0B" w:rsidRDefault="00804B0B" w:rsidP="008F5984"/>
    <w:p w14:paraId="0240427E" w14:textId="77777777" w:rsidR="00804B0B" w:rsidRPr="008F5984" w:rsidRDefault="00804B0B" w:rsidP="008F5984"/>
    <w:tbl>
      <w:tblPr>
        <w:tblW w:w="9598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4033"/>
      </w:tblGrid>
      <w:tr w:rsidR="008F5984" w14:paraId="3F465E92" w14:textId="77777777" w:rsidTr="00D001DF">
        <w:trPr>
          <w:trHeight w:val="620"/>
        </w:trPr>
        <w:tc>
          <w:tcPr>
            <w:tcW w:w="95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2C042" w14:textId="2A6B9DE6" w:rsidR="008F5984" w:rsidRPr="00577298" w:rsidRDefault="008F5984" w:rsidP="008F5984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 xml:space="preserve">UC001_Tìm </w:t>
            </w:r>
            <w:proofErr w:type="spellStart"/>
            <w:r>
              <w:rPr>
                <w:b/>
                <w:szCs w:val="26"/>
              </w:rPr>
              <w:t>Kiếm</w:t>
            </w:r>
            <w:proofErr w:type="spellEnd"/>
          </w:p>
        </w:tc>
      </w:tr>
      <w:tr w:rsidR="008F5984" w14:paraId="44CD5421" w14:textId="77777777" w:rsidTr="00D001DF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E288" w14:textId="77777777" w:rsidR="008F5984" w:rsidRPr="00577298" w:rsidRDefault="008F5984" w:rsidP="008F5984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34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D2690" w14:textId="47CD384F" w:rsidR="008F5984" w:rsidRPr="00577298" w:rsidRDefault="008F5984" w:rsidP="008F5984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Thực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hiện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việc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tìm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kiếm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liên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quan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bất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động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sản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8F5984" w14:paraId="0CB72140" w14:textId="77777777" w:rsidTr="00D001DF">
        <w:trPr>
          <w:trHeight w:val="1038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14C75" w14:textId="77777777" w:rsidR="008F5984" w:rsidRPr="00577298" w:rsidRDefault="008F5984" w:rsidP="008F5984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34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EEF81" w14:textId="56015F99" w:rsidR="008F5984" w:rsidRPr="00577298" w:rsidRDefault="008F5984" w:rsidP="008F5984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color w:val="000000"/>
                <w:szCs w:val="26"/>
              </w:rPr>
              <w:t xml:space="preserve">Use case </w:t>
            </w:r>
            <w:proofErr w:type="spellStart"/>
            <w:r>
              <w:rPr>
                <w:color w:val="000000"/>
                <w:szCs w:val="26"/>
              </w:rPr>
              <w:t>sẽ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giúp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người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dùng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thực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hiện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việc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tìm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Cs w:val="26"/>
              </w:rPr>
              <w:t>kiếm</w:t>
            </w:r>
            <w:proofErr w:type="spellEnd"/>
            <w:r>
              <w:rPr>
                <w:color w:val="000000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zCs w:val="26"/>
              </w:rPr>
              <w:t>của</w:t>
            </w:r>
            <w:proofErr w:type="spellEnd"/>
            <w:proofErr w:type="gram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mình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theo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yêu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cầu</w:t>
            </w:r>
            <w:proofErr w:type="spellEnd"/>
            <w:r>
              <w:rPr>
                <w:color w:val="000000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Cs w:val="26"/>
              </w:rPr>
              <w:t>người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dùng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nhập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vào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các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từ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khóa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mà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mình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muốn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tìm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kiếm</w:t>
            </w:r>
            <w:proofErr w:type="spellEnd"/>
            <w:r>
              <w:rPr>
                <w:color w:val="000000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Cs w:val="26"/>
              </w:rPr>
              <w:t>sau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đó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nhấn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tìm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kiếm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hệ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thống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sẽ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hiển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thị</w:t>
            </w:r>
            <w:proofErr w:type="spellEnd"/>
            <w:r>
              <w:rPr>
                <w:color w:val="000000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Cs w:val="26"/>
              </w:rPr>
              <w:t>các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thông</w:t>
            </w:r>
            <w:proofErr w:type="spellEnd"/>
            <w:r>
              <w:rPr>
                <w:color w:val="000000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Cs w:val="26"/>
              </w:rPr>
              <w:t>theo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yêu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cầu</w:t>
            </w:r>
            <w:proofErr w:type="spellEnd"/>
            <w:r>
              <w:rPr>
                <w:color w:val="000000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Cs w:val="26"/>
              </w:rPr>
              <w:t>nếu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không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có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thì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thông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báo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cho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người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dùng</w:t>
            </w:r>
            <w:proofErr w:type="spellEnd"/>
            <w:r>
              <w:rPr>
                <w:color w:val="000000"/>
                <w:szCs w:val="26"/>
              </w:rPr>
              <w:t>.</w:t>
            </w:r>
          </w:p>
        </w:tc>
      </w:tr>
      <w:tr w:rsidR="008F5984" w14:paraId="52F0C97B" w14:textId="77777777" w:rsidTr="00D001DF">
        <w:trPr>
          <w:trHeight w:val="500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519D" w14:textId="77777777" w:rsidR="008F5984" w:rsidRPr="00577298" w:rsidRDefault="008F5984" w:rsidP="008F5984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348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EEB2D" w14:textId="77777777" w:rsidR="008F5984" w:rsidRPr="00577298" w:rsidRDefault="008F5984" w:rsidP="008F5984">
            <w:pPr>
              <w:spacing w:after="240" w:line="276" w:lineRule="auto"/>
              <w:ind w:firstLine="0"/>
              <w:rPr>
                <w:bCs/>
                <w:szCs w:val="26"/>
              </w:rPr>
            </w:pPr>
            <w:r w:rsidRPr="00577298">
              <w:rPr>
                <w:bCs/>
                <w:szCs w:val="26"/>
              </w:rPr>
              <w:t>User</w:t>
            </w:r>
          </w:p>
        </w:tc>
      </w:tr>
      <w:tr w:rsidR="008F5984" w14:paraId="56B873ED" w14:textId="77777777" w:rsidTr="00D001DF">
        <w:trPr>
          <w:trHeight w:val="1002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E4CFF" w14:textId="77777777" w:rsidR="008F5984" w:rsidRPr="00577298" w:rsidRDefault="008F5984" w:rsidP="008F5984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34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C041" w14:textId="05CC4A46" w:rsidR="008F5984" w:rsidRPr="008F5984" w:rsidRDefault="008F5984" w:rsidP="008F5984">
            <w:pPr>
              <w:spacing w:after="240" w:line="276" w:lineRule="auto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Truy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Website</w:t>
            </w:r>
          </w:p>
        </w:tc>
      </w:tr>
      <w:tr w:rsidR="008F5984" w14:paraId="644307F5" w14:textId="77777777" w:rsidTr="00D001DF">
        <w:trPr>
          <w:trHeight w:val="975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41DBD" w14:textId="77777777" w:rsidR="008F5984" w:rsidRPr="00577298" w:rsidRDefault="008F5984" w:rsidP="008F5984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34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E946" w14:textId="22A3AD62" w:rsidR="008F5984" w:rsidRPr="00577298" w:rsidRDefault="008F5984" w:rsidP="008F5984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hiển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thị</w:t>
            </w:r>
            <w:proofErr w:type="spellEnd"/>
            <w:r>
              <w:rPr>
                <w:bCs/>
                <w:szCs w:val="26"/>
              </w:rPr>
              <w:t xml:space="preserve"> ra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tìm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kiếm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từ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khóa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tìm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thấy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8F5984" w14:paraId="1BAA2377" w14:textId="77777777" w:rsidTr="00D001DF">
        <w:trPr>
          <w:trHeight w:val="640"/>
        </w:trPr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5208F" w14:textId="19519EBE" w:rsidR="008F5984" w:rsidRPr="00577298" w:rsidRDefault="008F5984" w:rsidP="008F5984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16FE" w14:textId="77777777" w:rsidR="008F5984" w:rsidRPr="00577298" w:rsidRDefault="008F5984" w:rsidP="008F5984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1F0A7" w14:textId="77777777" w:rsidR="008F5984" w:rsidRPr="00577298" w:rsidRDefault="008F5984" w:rsidP="008F5984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8F5984" w14:paraId="69DBA1BD" w14:textId="77777777" w:rsidTr="00D001DF">
        <w:trPr>
          <w:trHeight w:val="1065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1F5C2D" w14:textId="77777777" w:rsidR="008F5984" w:rsidRPr="00577298" w:rsidRDefault="008F5984" w:rsidP="008F5984">
            <w:pPr>
              <w:rPr>
                <w:b/>
                <w:szCs w:val="26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EF43" w14:textId="21D41BAE" w:rsidR="008F5984" w:rsidRPr="00DE3075" w:rsidRDefault="00DE3075" w:rsidP="00DE3075">
            <w:pPr>
              <w:spacing w:after="12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1.</w:t>
            </w:r>
            <w:r w:rsidR="00BD5565" w:rsidRPr="00DE3075">
              <w:rPr>
                <w:szCs w:val="26"/>
              </w:rPr>
              <w:t xml:space="preserve">Người </w:t>
            </w:r>
            <w:proofErr w:type="spellStart"/>
            <w:r w:rsidR="00BD5565" w:rsidRPr="00DE3075">
              <w:rPr>
                <w:szCs w:val="26"/>
              </w:rPr>
              <w:t>dùng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chọn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chức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năng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tìm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kiếm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trên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màn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hình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hệ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thống</w:t>
            </w:r>
            <w:proofErr w:type="spellEnd"/>
            <w:r w:rsidR="00BD5565" w:rsidRPr="00DE3075">
              <w:rPr>
                <w:szCs w:val="26"/>
              </w:rPr>
              <w:t xml:space="preserve"> web</w:t>
            </w:r>
          </w:p>
          <w:p w14:paraId="255BB48F" w14:textId="77777777" w:rsidR="008F5984" w:rsidRPr="00577298" w:rsidRDefault="008F5984" w:rsidP="008F5984">
            <w:pPr>
              <w:spacing w:after="120" w:line="240" w:lineRule="auto"/>
              <w:jc w:val="left"/>
              <w:rPr>
                <w:szCs w:val="26"/>
              </w:rPr>
            </w:pPr>
          </w:p>
          <w:p w14:paraId="4A2A95E9" w14:textId="0083D97B" w:rsidR="008F5984" w:rsidRPr="00577298" w:rsidRDefault="00DE3075" w:rsidP="00DE3075">
            <w:pPr>
              <w:spacing w:after="120" w:line="240" w:lineRule="auto"/>
              <w:ind w:left="19" w:firstLine="0"/>
              <w:jc w:val="left"/>
              <w:rPr>
                <w:b/>
                <w:szCs w:val="26"/>
              </w:rPr>
            </w:pPr>
            <w:r>
              <w:rPr>
                <w:szCs w:val="26"/>
              </w:rPr>
              <w:t>3.</w:t>
            </w:r>
            <w:r w:rsidR="00BD5565">
              <w:rPr>
                <w:szCs w:val="26"/>
              </w:rPr>
              <w:t xml:space="preserve">Người </w:t>
            </w:r>
            <w:proofErr w:type="spellStart"/>
            <w:r w:rsidR="00BD5565">
              <w:rPr>
                <w:szCs w:val="26"/>
              </w:rPr>
              <w:t>dùng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chọn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các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tiêu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chí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cần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tìm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kiếm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rồi</w:t>
            </w:r>
            <w:proofErr w:type="spellEnd"/>
            <w:r w:rsidR="00BD5565">
              <w:rPr>
                <w:szCs w:val="26"/>
              </w:rPr>
              <w:t xml:space="preserve"> Click </w:t>
            </w:r>
            <w:proofErr w:type="spellStart"/>
            <w:r w:rsidR="00BD5565">
              <w:rPr>
                <w:szCs w:val="26"/>
              </w:rPr>
              <w:t>tìm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kiếm</w:t>
            </w:r>
            <w:proofErr w:type="spellEnd"/>
            <w:r w:rsidR="00BD5565">
              <w:rPr>
                <w:szCs w:val="26"/>
              </w:rPr>
              <w:t>.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DBD1" w14:textId="77777777" w:rsidR="008F5984" w:rsidRPr="00577298" w:rsidRDefault="008F5984" w:rsidP="008F5984">
            <w:pPr>
              <w:spacing w:after="240" w:line="276" w:lineRule="auto"/>
              <w:jc w:val="left"/>
              <w:rPr>
                <w:b/>
                <w:szCs w:val="26"/>
              </w:rPr>
            </w:pPr>
            <w:r w:rsidRPr="00577298">
              <w:rPr>
                <w:b/>
                <w:szCs w:val="26"/>
              </w:rPr>
              <w:t xml:space="preserve"> </w:t>
            </w:r>
          </w:p>
          <w:p w14:paraId="678EC866" w14:textId="6A52841A" w:rsidR="008F5984" w:rsidRPr="00577298" w:rsidRDefault="008F5984" w:rsidP="00DE307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577298">
              <w:rPr>
                <w:szCs w:val="26"/>
              </w:rPr>
              <w:t>2</w:t>
            </w:r>
            <w:r>
              <w:rPr>
                <w:szCs w:val="26"/>
              </w:rPr>
              <w:t xml:space="preserve">. </w:t>
            </w:r>
            <w:r w:rsidRPr="00577298">
              <w:rPr>
                <w:szCs w:val="26"/>
              </w:rPr>
              <w:t xml:space="preserve"> </w:t>
            </w:r>
            <w:bookmarkStart w:id="56" w:name="_heading=h.2mtgykxuqr3q"/>
            <w:bookmarkEnd w:id="56"/>
            <w:proofErr w:type="spellStart"/>
            <w:r w:rsidR="00BD5565">
              <w:rPr>
                <w:szCs w:val="26"/>
              </w:rPr>
              <w:t>Hệ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thống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h</w:t>
            </w:r>
            <w:r w:rsidR="00370EA8">
              <w:rPr>
                <w:szCs w:val="26"/>
              </w:rPr>
              <w:t>iện</w:t>
            </w:r>
            <w:proofErr w:type="spellEnd"/>
            <w:r w:rsidR="00BD5565">
              <w:rPr>
                <w:szCs w:val="26"/>
              </w:rPr>
              <w:t xml:space="preserve"> ra </w:t>
            </w:r>
            <w:proofErr w:type="spellStart"/>
            <w:r w:rsidR="00BD5565">
              <w:rPr>
                <w:szCs w:val="26"/>
              </w:rPr>
              <w:t>giao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diện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tìm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kiếm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cho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người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dùng</w:t>
            </w:r>
            <w:proofErr w:type="spellEnd"/>
            <w:r w:rsidR="00BD5565">
              <w:rPr>
                <w:szCs w:val="26"/>
              </w:rPr>
              <w:t>.</w:t>
            </w:r>
          </w:p>
          <w:p w14:paraId="6BAAEB56" w14:textId="77777777" w:rsidR="008F5984" w:rsidRPr="00577298" w:rsidRDefault="008F5984" w:rsidP="005F55D0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17132CDE" w14:textId="18DFBA9C" w:rsidR="008F5984" w:rsidRPr="00577298" w:rsidRDefault="008F5984" w:rsidP="00DE307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577298">
              <w:rPr>
                <w:szCs w:val="26"/>
              </w:rPr>
              <w:t>4</w:t>
            </w:r>
            <w:r>
              <w:rPr>
                <w:szCs w:val="26"/>
              </w:rPr>
              <w:t xml:space="preserve">. </w:t>
            </w:r>
            <w:r w:rsidRPr="00577298"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Hệ</w:t>
            </w:r>
            <w:proofErr w:type="spellEnd"/>
            <w:r w:rsidRPr="00577298"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thống</w:t>
            </w:r>
            <w:proofErr w:type="spellEnd"/>
            <w:r w:rsidRPr="00577298"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kiểm</w:t>
            </w:r>
            <w:proofErr w:type="spellEnd"/>
            <w:r w:rsidRPr="00577298"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tra</w:t>
            </w:r>
            <w:proofErr w:type="spellEnd"/>
            <w:r w:rsidRPr="00577298"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thông</w:t>
            </w:r>
            <w:proofErr w:type="spellEnd"/>
            <w:r w:rsidRPr="00577298">
              <w:rPr>
                <w:szCs w:val="26"/>
              </w:rPr>
              <w:t xml:space="preserve"> tin </w:t>
            </w:r>
            <w:proofErr w:type="spellStart"/>
            <w:r w:rsidR="00BD5565">
              <w:rPr>
                <w:szCs w:val="26"/>
              </w:rPr>
              <w:t>tìm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kiếm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của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người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dùng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rồi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đưa</w:t>
            </w:r>
            <w:proofErr w:type="spellEnd"/>
            <w:r w:rsidR="00BD5565">
              <w:rPr>
                <w:szCs w:val="26"/>
              </w:rPr>
              <w:t xml:space="preserve"> ra </w:t>
            </w:r>
            <w:proofErr w:type="spellStart"/>
            <w:r w:rsidR="00BD5565">
              <w:rPr>
                <w:szCs w:val="26"/>
              </w:rPr>
              <w:t>các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thông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báo</w:t>
            </w:r>
            <w:proofErr w:type="spellEnd"/>
          </w:p>
          <w:p w14:paraId="55AD0668" w14:textId="1A35775C" w:rsidR="008F5984" w:rsidRPr="00577298" w:rsidRDefault="00BD5565" w:rsidP="00DE3075">
            <w:pPr>
              <w:spacing w:after="240" w:line="276" w:lineRule="auto"/>
              <w:ind w:firstLine="0"/>
              <w:jc w:val="left"/>
              <w:rPr>
                <w:b/>
                <w:bCs/>
                <w:szCs w:val="26"/>
              </w:rPr>
            </w:pPr>
            <w:r>
              <w:rPr>
                <w:szCs w:val="26"/>
              </w:rPr>
              <w:t>4.1</w:t>
            </w:r>
            <w:r w:rsidR="008F5984">
              <w:rPr>
                <w:szCs w:val="26"/>
              </w:rPr>
              <w:t xml:space="preserve">. </w:t>
            </w:r>
            <w:r w:rsidR="008F5984" w:rsidRPr="00577298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Hiện</w:t>
            </w:r>
            <w:proofErr w:type="spellEnd"/>
            <w:r>
              <w:rPr>
                <w:szCs w:val="26"/>
              </w:rPr>
              <w:t xml:space="preserve"> ra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theo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yêu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cầu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8F5984" w14:paraId="396FC61B" w14:textId="77777777" w:rsidTr="00D001DF">
        <w:trPr>
          <w:trHeight w:val="2646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C753" w14:textId="77777777" w:rsidR="008F5984" w:rsidRPr="00577298" w:rsidRDefault="008F5984" w:rsidP="00F554DF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71B2" w14:textId="77777777" w:rsidR="008F5984" w:rsidRPr="00577298" w:rsidRDefault="008F5984" w:rsidP="008F5984">
            <w:pPr>
              <w:spacing w:line="240" w:lineRule="auto"/>
              <w:rPr>
                <w:szCs w:val="26"/>
              </w:rPr>
            </w:pPr>
          </w:p>
          <w:p w14:paraId="0E0DC2DC" w14:textId="77777777" w:rsidR="008F5984" w:rsidRPr="00577298" w:rsidRDefault="008F5984" w:rsidP="008F5984">
            <w:pPr>
              <w:spacing w:line="240" w:lineRule="auto"/>
              <w:rPr>
                <w:szCs w:val="26"/>
              </w:rPr>
            </w:pPr>
          </w:p>
          <w:p w14:paraId="40F93BE0" w14:textId="77777777" w:rsidR="008F5984" w:rsidRPr="00577298" w:rsidRDefault="008F5984" w:rsidP="008F5984">
            <w:pPr>
              <w:spacing w:line="240" w:lineRule="auto"/>
              <w:rPr>
                <w:szCs w:val="26"/>
              </w:rPr>
            </w:pPr>
          </w:p>
          <w:p w14:paraId="69AD4F28" w14:textId="4D43BB2E" w:rsidR="008F5984" w:rsidRPr="00577298" w:rsidRDefault="00BD5565" w:rsidP="00F554DF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5.Người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nhấn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nút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thoát</w:t>
            </w:r>
            <w:proofErr w:type="spellEnd"/>
            <w:r>
              <w:rPr>
                <w:szCs w:val="26"/>
              </w:rPr>
              <w:t xml:space="preserve">, quay </w:t>
            </w:r>
            <w:proofErr w:type="spellStart"/>
            <w:r>
              <w:rPr>
                <w:szCs w:val="26"/>
              </w:rPr>
              <w:t>trở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</w:p>
          <w:p w14:paraId="1E0443AC" w14:textId="20D344B1" w:rsidR="008F5984" w:rsidRPr="00577298" w:rsidRDefault="008F5984" w:rsidP="005F55D0">
            <w:pPr>
              <w:spacing w:line="240" w:lineRule="auto"/>
              <w:ind w:firstLine="0"/>
              <w:rPr>
                <w:b/>
                <w:szCs w:val="26"/>
              </w:rPr>
            </w:pP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E45E" w14:textId="5865623B" w:rsidR="008F5984" w:rsidRPr="00577298" w:rsidRDefault="008F5984" w:rsidP="00DE3075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>4.</w:t>
            </w:r>
            <w:r w:rsidR="00BD5565">
              <w:rPr>
                <w:szCs w:val="26"/>
              </w:rPr>
              <w:t xml:space="preserve">2. </w:t>
            </w:r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không</w:t>
            </w:r>
            <w:proofErr w:type="spellEnd"/>
            <w:r w:rsidRPr="00577298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tìm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thấy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kết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quả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theo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yêu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cầu</w:t>
            </w:r>
            <w:proofErr w:type="spellEnd"/>
            <w:r w:rsidR="00BD5565">
              <w:rPr>
                <w:szCs w:val="26"/>
              </w:rPr>
              <w:t>.</w:t>
            </w:r>
          </w:p>
          <w:p w14:paraId="10495DB5" w14:textId="77777777" w:rsidR="008F5984" w:rsidRPr="00577298" w:rsidRDefault="008F5984" w:rsidP="008F5984">
            <w:pPr>
              <w:spacing w:line="240" w:lineRule="auto"/>
              <w:rPr>
                <w:szCs w:val="26"/>
              </w:rPr>
            </w:pPr>
          </w:p>
          <w:p w14:paraId="699CA4EB" w14:textId="0DB6CBD4" w:rsidR="008F5984" w:rsidRPr="00577298" w:rsidRDefault="008F5984" w:rsidP="008F5984">
            <w:pPr>
              <w:spacing w:line="240" w:lineRule="auto"/>
              <w:rPr>
                <w:b/>
                <w:szCs w:val="26"/>
              </w:rPr>
            </w:pPr>
          </w:p>
        </w:tc>
      </w:tr>
    </w:tbl>
    <w:p w14:paraId="609179F2" w14:textId="6B230F13" w:rsidR="008F5984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1E20CB46" w14:textId="57F88B9D" w:rsidR="00F25BA2" w:rsidRPr="008F5984" w:rsidRDefault="00F25BA2" w:rsidP="00D001DF">
      <w:pPr>
        <w:ind w:hanging="180"/>
      </w:pPr>
      <w:r w:rsidRPr="00F25BA2">
        <w:rPr>
          <w:noProof/>
        </w:rPr>
        <w:drawing>
          <wp:inline distT="0" distB="0" distL="0" distR="0" wp14:anchorId="144DBE89" wp14:editId="66690D6E">
            <wp:extent cx="5580380" cy="38119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3776" w14:textId="6D4C2759" w:rsidR="001A08FA" w:rsidRDefault="00733B2E" w:rsidP="001A08FA">
      <w:pPr>
        <w:pStyle w:val="Heading3"/>
      </w:pPr>
      <w:bookmarkStart w:id="57" w:name="_Toc67948254"/>
      <w:r>
        <w:t>UC002_</w:t>
      </w:r>
      <w:r w:rsidR="00A97EAD">
        <w:t>Đăng tin</w:t>
      </w:r>
      <w:bookmarkEnd w:id="57"/>
    </w:p>
    <w:p w14:paraId="7CB8DB49" w14:textId="1431BCFA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5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786E0C" w14:paraId="226C4644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7FB30" w14:textId="6793E4F4" w:rsidR="00786E0C" w:rsidRPr="00577298" w:rsidRDefault="00786E0C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UC002_Đăng tin</w:t>
            </w:r>
          </w:p>
        </w:tc>
      </w:tr>
      <w:tr w:rsidR="00786E0C" w14:paraId="6A4F6151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072D9" w14:textId="77777777" w:rsidR="00786E0C" w:rsidRPr="00577298" w:rsidRDefault="00786E0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C800" w14:textId="3C419D59" w:rsidR="00786E0C" w:rsidRPr="00577298" w:rsidRDefault="00786E0C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liên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quan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bất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động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786E0C" w14:paraId="07FFC4C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55EE9" w14:textId="77777777" w:rsidR="00786E0C" w:rsidRPr="00577298" w:rsidRDefault="00786E0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6B523" w14:textId="69CB9B35" w:rsidR="00786E0C" w:rsidRPr="00577298" w:rsidRDefault="00786E0C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thiết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một</w:t>
            </w:r>
            <w:proofErr w:type="spellEnd"/>
            <w:r>
              <w:rPr>
                <w:bCs/>
                <w:szCs w:val="26"/>
              </w:rPr>
              <w:t xml:space="preserve"> tin,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lên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trữ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quay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giao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diên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</w:t>
            </w:r>
          </w:p>
        </w:tc>
      </w:tr>
      <w:tr w:rsidR="00786E0C" w14:paraId="050B9FB8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DC915" w14:textId="77777777" w:rsidR="00786E0C" w:rsidRPr="00577298" w:rsidRDefault="00786E0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817F3" w14:textId="261047EC" w:rsidR="00786E0C" w:rsidRPr="00577298" w:rsidRDefault="00786E0C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</w:t>
            </w:r>
          </w:p>
        </w:tc>
      </w:tr>
      <w:tr w:rsidR="00786E0C" w14:paraId="2BD348CF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128A" w14:textId="77777777" w:rsidR="00786E0C" w:rsidRPr="00577298" w:rsidRDefault="00786E0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2F08E" w14:textId="10E152CC" w:rsidR="00786E0C" w:rsidRPr="008F5984" w:rsidRDefault="00786E0C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User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786E0C" w14:paraId="0679F36A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D0324" w14:textId="77777777" w:rsidR="00786E0C" w:rsidRPr="00577298" w:rsidRDefault="00786E0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E6308" w14:textId="352CFF4A" w:rsidR="00786E0C" w:rsidRPr="00577298" w:rsidRDefault="00786E0C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786E0C" w14:paraId="1BDBD031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BE441" w14:textId="77777777" w:rsidR="00786E0C" w:rsidRPr="00577298" w:rsidRDefault="00786E0C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54AD" w14:textId="77777777" w:rsidR="00786E0C" w:rsidRPr="00577298" w:rsidRDefault="00786E0C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D3A22" w14:textId="77777777" w:rsidR="00786E0C" w:rsidRPr="00577298" w:rsidRDefault="00786E0C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786E0C" w14:paraId="2539039E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EB739" w14:textId="77777777" w:rsidR="00786E0C" w:rsidRPr="00577298" w:rsidRDefault="00786E0C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F43A" w14:textId="7DDD9E43" w:rsidR="00786E0C" w:rsidRPr="00D30A89" w:rsidRDefault="00786E0C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30A89">
              <w:rPr>
                <w:bCs/>
                <w:szCs w:val="26"/>
              </w:rPr>
              <w:t xml:space="preserve">1.Người </w:t>
            </w:r>
            <w:proofErr w:type="spellStart"/>
            <w:r w:rsidRPr="00D30A89">
              <w:rPr>
                <w:bCs/>
                <w:szCs w:val="26"/>
              </w:rPr>
              <w:t>dùng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chọn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chức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14412BD7" w14:textId="77777777" w:rsidR="00786E0C" w:rsidRDefault="00786E0C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233B979F" w14:textId="77777777" w:rsidR="00786E0C" w:rsidRDefault="00786E0C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034714C" w14:textId="6771BC26" w:rsidR="00786E0C" w:rsidRPr="00D30A89" w:rsidRDefault="00786E0C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30A89">
              <w:rPr>
                <w:bCs/>
                <w:szCs w:val="26"/>
              </w:rPr>
              <w:t>3.</w:t>
            </w:r>
            <w:r>
              <w:rPr>
                <w:bCs/>
                <w:szCs w:val="26"/>
              </w:rPr>
              <w:t xml:space="preserve">Người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nhập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các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thông</w:t>
            </w:r>
            <w:proofErr w:type="spellEnd"/>
            <w:r w:rsidR="006C6F9E">
              <w:rPr>
                <w:bCs/>
                <w:szCs w:val="26"/>
              </w:rPr>
              <w:t xml:space="preserve"> tin </w:t>
            </w:r>
            <w:proofErr w:type="spellStart"/>
            <w:r w:rsidR="006C6F9E">
              <w:rPr>
                <w:bCs/>
                <w:szCs w:val="26"/>
              </w:rPr>
              <w:t>trong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các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danh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mục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của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giao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diện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đăng</w:t>
            </w:r>
            <w:proofErr w:type="spellEnd"/>
            <w:r w:rsidR="006C6F9E">
              <w:rPr>
                <w:bCs/>
                <w:szCs w:val="26"/>
              </w:rPr>
              <w:t xml:space="preserve"> tin </w:t>
            </w:r>
            <w:proofErr w:type="spellStart"/>
            <w:r w:rsidR="006C6F9E">
              <w:rPr>
                <w:bCs/>
                <w:szCs w:val="26"/>
              </w:rPr>
              <w:t>trong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hệ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thống</w:t>
            </w:r>
            <w:proofErr w:type="spellEnd"/>
            <w:r w:rsidR="006C6F9E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5D7" w14:textId="77777777" w:rsidR="00786E0C" w:rsidRDefault="00786E0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7D48DBCA" w14:textId="77777777" w:rsidR="00786E0C" w:rsidRDefault="00786E0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6F24C78C" w14:textId="77777777" w:rsidR="00786E0C" w:rsidRDefault="00786E0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710826BD" w14:textId="2ADAA1D2" w:rsidR="00786E0C" w:rsidRPr="00D30A89" w:rsidRDefault="00786E0C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t xml:space="preserve">2.Hệ </w:t>
            </w:r>
            <w:proofErr w:type="spellStart"/>
            <w:r w:rsidRPr="00D30A89">
              <w:rPr>
                <w:szCs w:val="26"/>
              </w:rPr>
              <w:t>thống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hiện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thị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giao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diện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>.</w:t>
            </w:r>
          </w:p>
          <w:p w14:paraId="60C31B9E" w14:textId="77777777" w:rsidR="00786E0C" w:rsidRPr="00D30A89" w:rsidRDefault="00786E0C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38075916" w14:textId="04DD99D6" w:rsidR="00786E0C" w:rsidRPr="00D30A89" w:rsidRDefault="00786E0C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t xml:space="preserve">4. </w:t>
            </w:r>
            <w:proofErr w:type="spellStart"/>
            <w:r w:rsidRPr="00D30A89">
              <w:rPr>
                <w:szCs w:val="26"/>
              </w:rPr>
              <w:t>Hệ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thống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kiểm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tra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thông</w:t>
            </w:r>
            <w:proofErr w:type="spellEnd"/>
            <w:r w:rsidRPr="00D30A89">
              <w:rPr>
                <w:szCs w:val="26"/>
              </w:rPr>
              <w:t xml:space="preserve"> tin </w:t>
            </w:r>
            <w:proofErr w:type="spellStart"/>
            <w:r w:rsidRPr="00D30A89">
              <w:rPr>
                <w:szCs w:val="26"/>
              </w:rPr>
              <w:t>mà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người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dùng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vào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để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đăng</w:t>
            </w:r>
            <w:proofErr w:type="spellEnd"/>
            <w:r w:rsidR="006C6F9E">
              <w:rPr>
                <w:szCs w:val="26"/>
              </w:rPr>
              <w:t xml:space="preserve"> tin </w:t>
            </w:r>
            <w:proofErr w:type="spellStart"/>
            <w:r w:rsidR="006C6F9E">
              <w:rPr>
                <w:szCs w:val="26"/>
              </w:rPr>
              <w:t>lên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hệ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thống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và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kiểm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tra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tài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khoản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người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dùng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có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được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phép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đăng</w:t>
            </w:r>
            <w:proofErr w:type="spellEnd"/>
            <w:r w:rsidR="006C6F9E">
              <w:rPr>
                <w:szCs w:val="26"/>
              </w:rPr>
              <w:t xml:space="preserve"> tin hay </w:t>
            </w:r>
            <w:proofErr w:type="spellStart"/>
            <w:r w:rsidR="006C6F9E">
              <w:rPr>
                <w:szCs w:val="26"/>
              </w:rPr>
              <w:t>không</w:t>
            </w:r>
            <w:proofErr w:type="spellEnd"/>
            <w:r w:rsidRPr="00D30A89">
              <w:rPr>
                <w:szCs w:val="26"/>
              </w:rPr>
              <w:t>.</w:t>
            </w:r>
          </w:p>
          <w:p w14:paraId="0CF16EEC" w14:textId="289A155D" w:rsidR="00786E0C" w:rsidRPr="00D30A89" w:rsidRDefault="00786E0C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t xml:space="preserve">5. </w:t>
            </w:r>
            <w:proofErr w:type="spellStart"/>
            <w:r w:rsidR="006C6F9E">
              <w:rPr>
                <w:szCs w:val="26"/>
              </w:rPr>
              <w:t>Hệ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thống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thông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báo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đăng</w:t>
            </w:r>
            <w:proofErr w:type="spellEnd"/>
            <w:r w:rsidR="006C6F9E">
              <w:rPr>
                <w:szCs w:val="26"/>
              </w:rPr>
              <w:t xml:space="preserve"> tin </w:t>
            </w:r>
            <w:proofErr w:type="spellStart"/>
            <w:r w:rsidR="006C6F9E">
              <w:rPr>
                <w:szCs w:val="26"/>
              </w:rPr>
              <w:t>thành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công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và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lưu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thông</w:t>
            </w:r>
            <w:proofErr w:type="spellEnd"/>
            <w:r w:rsidR="006C6F9E">
              <w:rPr>
                <w:szCs w:val="26"/>
              </w:rPr>
              <w:t xml:space="preserve"> tin </w:t>
            </w:r>
            <w:proofErr w:type="spellStart"/>
            <w:r w:rsidR="006C6F9E">
              <w:rPr>
                <w:szCs w:val="26"/>
              </w:rPr>
              <w:t>xuống</w:t>
            </w:r>
            <w:proofErr w:type="spellEnd"/>
            <w:r w:rsidR="006C6F9E">
              <w:rPr>
                <w:szCs w:val="26"/>
              </w:rPr>
              <w:t xml:space="preserve"> CSDL, quay </w:t>
            </w:r>
            <w:proofErr w:type="spellStart"/>
            <w:r w:rsidR="006C6F9E">
              <w:rPr>
                <w:szCs w:val="26"/>
              </w:rPr>
              <w:t>trở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lại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giao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diện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Quản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lý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Đăng</w:t>
            </w:r>
            <w:proofErr w:type="spellEnd"/>
            <w:r w:rsidR="006C6F9E">
              <w:rPr>
                <w:szCs w:val="26"/>
              </w:rPr>
              <w:t xml:space="preserve"> tin.</w:t>
            </w:r>
          </w:p>
        </w:tc>
      </w:tr>
      <w:tr w:rsidR="00786E0C" w14:paraId="72A5174A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7A80" w14:textId="77777777" w:rsidR="00786E0C" w:rsidRPr="00577298" w:rsidRDefault="00786E0C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3985" w14:textId="77777777" w:rsidR="00786E0C" w:rsidRPr="00577298" w:rsidRDefault="00786E0C" w:rsidP="00786E0C">
            <w:pPr>
              <w:spacing w:line="240" w:lineRule="auto"/>
              <w:rPr>
                <w:szCs w:val="26"/>
              </w:rPr>
            </w:pPr>
          </w:p>
          <w:p w14:paraId="0F8DC528" w14:textId="77777777" w:rsidR="00786E0C" w:rsidRDefault="00786E0C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Đăng</w:t>
            </w:r>
            <w:proofErr w:type="spellEnd"/>
            <w:r w:rsidR="006C6F9E">
              <w:rPr>
                <w:bCs/>
                <w:szCs w:val="26"/>
              </w:rPr>
              <w:t xml:space="preserve"> tin</w:t>
            </w:r>
          </w:p>
          <w:p w14:paraId="159997A8" w14:textId="77777777" w:rsidR="006C6F9E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</w:p>
          <w:p w14:paraId="1BD32947" w14:textId="77777777" w:rsidR="006C6F9E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</w:p>
          <w:p w14:paraId="41889256" w14:textId="77777777" w:rsidR="006C6F9E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</w:p>
          <w:p w14:paraId="7ED180E1" w14:textId="500509AF" w:rsidR="006C6F9E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4.2.1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Cancel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hủy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tin.</w:t>
            </w:r>
          </w:p>
          <w:p w14:paraId="791F85EB" w14:textId="25E8C019" w:rsidR="006C6F9E" w:rsidRPr="00EE6562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4.2.2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nhấn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nút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Mua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gói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đăng</w:t>
            </w:r>
            <w:proofErr w:type="spellEnd"/>
            <w:r w:rsidR="00820BF7">
              <w:rPr>
                <w:bCs/>
                <w:szCs w:val="26"/>
              </w:rPr>
              <w:t xml:space="preserve"> tin </w:t>
            </w:r>
            <w:proofErr w:type="spellStart"/>
            <w:r w:rsidR="00820BF7">
              <w:rPr>
                <w:bCs/>
                <w:szCs w:val="26"/>
              </w:rPr>
              <w:t>để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chuyển</w:t>
            </w:r>
            <w:proofErr w:type="spellEnd"/>
            <w:r w:rsidR="00820BF7">
              <w:rPr>
                <w:bCs/>
                <w:szCs w:val="26"/>
              </w:rPr>
              <w:t xml:space="preserve"> qua </w:t>
            </w:r>
            <w:proofErr w:type="spellStart"/>
            <w:r w:rsidR="00820BF7">
              <w:rPr>
                <w:bCs/>
                <w:szCs w:val="26"/>
              </w:rPr>
              <w:t>giao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diện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Quản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lý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gói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đăng</w:t>
            </w:r>
            <w:proofErr w:type="spellEnd"/>
            <w:r w:rsidR="00820BF7">
              <w:rPr>
                <w:bCs/>
                <w:szCs w:val="26"/>
              </w:rPr>
              <w:t xml:space="preserve"> tin.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8A12" w14:textId="77777777" w:rsidR="00786E0C" w:rsidRPr="00577298" w:rsidRDefault="00786E0C" w:rsidP="00786E0C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dung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</w:p>
          <w:p w14:paraId="3DFABE90" w14:textId="77777777" w:rsidR="00786E0C" w:rsidRDefault="00786E0C" w:rsidP="00786E0C">
            <w:pPr>
              <w:spacing w:line="240" w:lineRule="auto"/>
              <w:rPr>
                <w:b/>
                <w:szCs w:val="26"/>
              </w:rPr>
            </w:pPr>
          </w:p>
          <w:p w14:paraId="576D74FA" w14:textId="77777777" w:rsidR="00786E0C" w:rsidRDefault="00786E0C" w:rsidP="00786E0C">
            <w:pPr>
              <w:spacing w:line="240" w:lineRule="auto"/>
              <w:rPr>
                <w:b/>
                <w:szCs w:val="26"/>
              </w:rPr>
            </w:pPr>
          </w:p>
          <w:p w14:paraId="1D44453C" w14:textId="77777777" w:rsidR="00786E0C" w:rsidRDefault="00786E0C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4</w:t>
            </w:r>
          </w:p>
          <w:p w14:paraId="1D2D6C6B" w14:textId="72612E36" w:rsidR="006C6F9E" w:rsidRPr="00EE6562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4.2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phép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tin.</w:t>
            </w:r>
          </w:p>
        </w:tc>
      </w:tr>
    </w:tbl>
    <w:p w14:paraId="532B8308" w14:textId="77777777" w:rsidR="00D30A89" w:rsidRPr="00D30A89" w:rsidRDefault="00D30A89" w:rsidP="00D30A89"/>
    <w:p w14:paraId="4C532819" w14:textId="243658F6" w:rsidR="00F25BA2" w:rsidRDefault="00F25BA2" w:rsidP="00F941E7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3FF9D4C" w14:textId="0FE74F88" w:rsidR="00F02953" w:rsidRPr="00F02953" w:rsidRDefault="009D6427" w:rsidP="00D001DF">
      <w:pPr>
        <w:ind w:hanging="180"/>
      </w:pPr>
      <w:r w:rsidRPr="009D6427">
        <w:rPr>
          <w:noProof/>
        </w:rPr>
        <w:drawing>
          <wp:inline distT="0" distB="0" distL="0" distR="0" wp14:anchorId="509935A9" wp14:editId="25F55178">
            <wp:extent cx="5580380" cy="5883910"/>
            <wp:effectExtent l="0" t="0" r="12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CB54" w14:textId="6400AA3B" w:rsidR="00733B2E" w:rsidRDefault="00733B2E" w:rsidP="00733B2E">
      <w:pPr>
        <w:pStyle w:val="Heading3"/>
      </w:pPr>
      <w:bookmarkStart w:id="58" w:name="_Toc67948255"/>
      <w:r>
        <w:t xml:space="preserve">UC003_Cập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tin</w:t>
      </w:r>
      <w:bookmarkEnd w:id="58"/>
    </w:p>
    <w:p w14:paraId="088F7D64" w14:textId="70526995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tbl>
      <w:tblPr>
        <w:tblW w:w="9913" w:type="dxa"/>
        <w:tblInd w:w="-8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4348"/>
      </w:tblGrid>
      <w:tr w:rsidR="00DB07BF" w14:paraId="6D40E8EE" w14:textId="77777777" w:rsidTr="00D001DF">
        <w:trPr>
          <w:trHeight w:val="620"/>
        </w:trPr>
        <w:tc>
          <w:tcPr>
            <w:tcW w:w="99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FFCC6" w14:textId="0ED8E8A4" w:rsidR="00DB07BF" w:rsidRPr="00577298" w:rsidRDefault="00DB07BF" w:rsidP="00BC3031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UC003_Cập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của</w:t>
            </w:r>
            <w:proofErr w:type="spellEnd"/>
            <w:r>
              <w:rPr>
                <w:b/>
                <w:szCs w:val="26"/>
              </w:rPr>
              <w:t xml:space="preserve"> tin</w:t>
            </w:r>
          </w:p>
        </w:tc>
      </w:tr>
      <w:tr w:rsidR="00DB07BF" w14:paraId="2A3F9DE3" w14:textId="77777777" w:rsidTr="00D001DF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4EAB8" w14:textId="77777777" w:rsidR="00DB07BF" w:rsidRPr="00577298" w:rsidRDefault="00DB07BF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8336" w14:textId="1EF5E596" w:rsidR="00DB07BF" w:rsidRPr="00577298" w:rsidRDefault="00DB07BF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đã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web.</w:t>
            </w:r>
          </w:p>
        </w:tc>
      </w:tr>
      <w:tr w:rsidR="00DB07BF" w14:paraId="5DFD51C4" w14:textId="77777777" w:rsidTr="00D001DF">
        <w:trPr>
          <w:trHeight w:val="1038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8DD43" w14:textId="77777777" w:rsidR="00DB07BF" w:rsidRPr="00577298" w:rsidRDefault="00DB07BF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D3E57" w14:textId="4BD7226A" w:rsidR="00DB07BF" w:rsidRPr="00577298" w:rsidRDefault="00DB07BF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nhât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tin,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proofErr w:type="gram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tiến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DB07BF" w14:paraId="55445AC0" w14:textId="77777777" w:rsidTr="00D001DF">
        <w:trPr>
          <w:trHeight w:val="500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6B4F4" w14:textId="77777777" w:rsidR="00DB07BF" w:rsidRPr="00577298" w:rsidRDefault="00DB07BF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CBEE" w14:textId="77777777" w:rsidR="00DB07BF" w:rsidRPr="00577298" w:rsidRDefault="00DB07BF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r w:rsidRPr="00577298">
              <w:rPr>
                <w:bCs/>
                <w:szCs w:val="26"/>
              </w:rPr>
              <w:t>User</w:t>
            </w:r>
          </w:p>
        </w:tc>
      </w:tr>
      <w:tr w:rsidR="00DB07BF" w14:paraId="71DBC391" w14:textId="77777777" w:rsidTr="00D001DF">
        <w:trPr>
          <w:trHeight w:val="1002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A6A2B" w14:textId="77777777" w:rsidR="00DB07BF" w:rsidRPr="00577298" w:rsidRDefault="00DB07BF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7B51C" w14:textId="7838677A" w:rsidR="00DB07BF" w:rsidRPr="008F5984" w:rsidRDefault="00DB07BF" w:rsidP="00BC3031">
            <w:pPr>
              <w:spacing w:after="240" w:line="276" w:lineRule="auto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có</w:t>
            </w:r>
            <w:proofErr w:type="spellEnd"/>
            <w:r w:rsidR="00A03393">
              <w:rPr>
                <w:szCs w:val="26"/>
              </w:rPr>
              <w:t xml:space="preserve"> tin </w:t>
            </w:r>
            <w:proofErr w:type="spellStart"/>
            <w:r w:rsidR="00A03393">
              <w:rPr>
                <w:szCs w:val="26"/>
              </w:rPr>
              <w:t>đã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đăng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lên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trong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mục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quản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lý</w:t>
            </w:r>
            <w:proofErr w:type="spellEnd"/>
            <w:r w:rsidR="00A03393">
              <w:rPr>
                <w:szCs w:val="26"/>
              </w:rPr>
              <w:t xml:space="preserve"> tin.</w:t>
            </w:r>
          </w:p>
        </w:tc>
      </w:tr>
      <w:tr w:rsidR="00DB07BF" w14:paraId="458C1B1C" w14:textId="77777777" w:rsidTr="00D001DF">
        <w:trPr>
          <w:trHeight w:val="975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A8E0F" w14:textId="77777777" w:rsidR="00DB07BF" w:rsidRPr="00577298" w:rsidRDefault="00DB07BF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9D02" w14:textId="44E1D235" w:rsidR="00DB07BF" w:rsidRPr="00577298" w:rsidRDefault="00A03393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DB07BF" w14:paraId="1004CF58" w14:textId="77777777" w:rsidTr="00D001DF">
        <w:trPr>
          <w:trHeight w:val="640"/>
        </w:trPr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8E2A8" w14:textId="77777777" w:rsidR="00DB07BF" w:rsidRPr="00577298" w:rsidRDefault="00DB07BF" w:rsidP="00BC3031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C0692" w14:textId="77777777" w:rsidR="00DB07BF" w:rsidRPr="00577298" w:rsidRDefault="00DB07BF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EA14" w14:textId="77777777" w:rsidR="00DB07BF" w:rsidRPr="00577298" w:rsidRDefault="00DB07BF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DB07BF" w14:paraId="65264AF3" w14:textId="77777777" w:rsidTr="00D001DF">
        <w:trPr>
          <w:trHeight w:val="1065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9320C9" w14:textId="77777777" w:rsidR="00DB07BF" w:rsidRPr="00577298" w:rsidRDefault="00DB07BF" w:rsidP="00BC3031">
            <w:pPr>
              <w:rPr>
                <w:b/>
                <w:szCs w:val="26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B9BE" w14:textId="0CB23813" w:rsidR="00DB07BF" w:rsidRDefault="00A03393" w:rsidP="00A03393">
            <w:pPr>
              <w:pStyle w:val="ListParagraph"/>
              <w:spacing w:after="120" w:line="240" w:lineRule="auto"/>
              <w:ind w:left="682"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1.Người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62A97BD4" w14:textId="77777777" w:rsidR="00A03393" w:rsidRDefault="00A03393" w:rsidP="00A03393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764FF560" w14:textId="77777777" w:rsidR="00A03393" w:rsidRDefault="00A03393" w:rsidP="00A03393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10AEF7D0" w14:textId="1FE6F7F7" w:rsidR="00A03393" w:rsidRPr="00A03393" w:rsidRDefault="00A03393" w:rsidP="00A03393">
            <w:pPr>
              <w:pStyle w:val="ListParagraph"/>
              <w:spacing w:after="120" w:line="240" w:lineRule="auto"/>
              <w:ind w:left="682"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3.Người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gramStart"/>
            <w:r>
              <w:rPr>
                <w:bCs/>
                <w:szCs w:val="26"/>
              </w:rPr>
              <w:t xml:space="preserve">tin 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tin.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DE43" w14:textId="77777777" w:rsidR="00DB07BF" w:rsidRDefault="00DB07BF" w:rsidP="00A0339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151C0F55" w14:textId="77777777" w:rsidR="00A03393" w:rsidRDefault="00A03393" w:rsidP="00A0339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37C4CCB1" w14:textId="77777777" w:rsidR="00A03393" w:rsidRDefault="00A03393" w:rsidP="00A0339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36A810F0" w14:textId="77777777" w:rsidR="00A03393" w:rsidRDefault="00A03393" w:rsidP="00A03393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2.Hệ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>.</w:t>
            </w:r>
          </w:p>
          <w:p w14:paraId="24AC0839" w14:textId="77777777" w:rsidR="00A03393" w:rsidRDefault="00A03393" w:rsidP="00A03393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601BD22C" w14:textId="77777777" w:rsidR="00A03393" w:rsidRDefault="00A03393" w:rsidP="00A03393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2631F239" w14:textId="69CCD7BC" w:rsidR="00A03393" w:rsidRPr="00A03393" w:rsidRDefault="00A03393" w:rsidP="00A03393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4.Hệ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lưu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xuống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cở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sở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dữ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liệu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quay </w:t>
            </w:r>
            <w:proofErr w:type="spellStart"/>
            <w:r>
              <w:rPr>
                <w:szCs w:val="26"/>
              </w:rPr>
              <w:t>lại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</w:p>
        </w:tc>
      </w:tr>
      <w:tr w:rsidR="00DB07BF" w14:paraId="50AD032A" w14:textId="77777777" w:rsidTr="00D001DF">
        <w:trPr>
          <w:trHeight w:val="2720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628BE" w14:textId="13BDE4F3" w:rsidR="00DB07BF" w:rsidRPr="00577298" w:rsidRDefault="00DB07BF" w:rsidP="00DB07BF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BA0C" w14:textId="77777777" w:rsidR="00DB07BF" w:rsidRPr="00577298" w:rsidRDefault="00DB07BF" w:rsidP="00BC3031">
            <w:pPr>
              <w:spacing w:line="240" w:lineRule="auto"/>
              <w:rPr>
                <w:szCs w:val="26"/>
              </w:rPr>
            </w:pPr>
          </w:p>
          <w:p w14:paraId="773D4C5F" w14:textId="77777777" w:rsidR="00DB07BF" w:rsidRPr="00577298" w:rsidRDefault="00DB07BF" w:rsidP="00DB07BF">
            <w:pPr>
              <w:spacing w:line="240" w:lineRule="auto"/>
              <w:ind w:firstLine="0"/>
              <w:rPr>
                <w:b/>
                <w:szCs w:val="26"/>
              </w:rPr>
            </w:pP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4433" w14:textId="77777777" w:rsidR="00DB07BF" w:rsidRPr="00577298" w:rsidRDefault="00DB07BF" w:rsidP="00BC3031">
            <w:pPr>
              <w:spacing w:line="240" w:lineRule="auto"/>
              <w:rPr>
                <w:szCs w:val="26"/>
              </w:rPr>
            </w:pPr>
          </w:p>
          <w:p w14:paraId="6F74033C" w14:textId="77777777" w:rsidR="00DB07BF" w:rsidRPr="00577298" w:rsidRDefault="00DB07BF" w:rsidP="00BC3031">
            <w:pPr>
              <w:spacing w:line="240" w:lineRule="auto"/>
              <w:rPr>
                <w:b/>
                <w:szCs w:val="26"/>
              </w:rPr>
            </w:pPr>
          </w:p>
        </w:tc>
      </w:tr>
    </w:tbl>
    <w:p w14:paraId="24A96AB9" w14:textId="77777777" w:rsidR="00DB07BF" w:rsidRPr="00DB07BF" w:rsidRDefault="00DB07BF" w:rsidP="00DB07BF"/>
    <w:p w14:paraId="678573D2" w14:textId="3A080DCC" w:rsid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BAEBFFD" w14:textId="54D7268D" w:rsidR="00F25BA2" w:rsidRPr="00F25BA2" w:rsidRDefault="0074287A" w:rsidP="00D001DF">
      <w:pPr>
        <w:ind w:hanging="90"/>
      </w:pPr>
      <w:r w:rsidRPr="0074287A">
        <w:rPr>
          <w:noProof/>
        </w:rPr>
        <w:drawing>
          <wp:inline distT="0" distB="0" distL="0" distR="0" wp14:anchorId="5B1C954B" wp14:editId="5C681522">
            <wp:extent cx="5580380" cy="35318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5A9C" w14:textId="638DE622" w:rsidR="00733B2E" w:rsidRDefault="00733B2E" w:rsidP="00733B2E">
      <w:pPr>
        <w:pStyle w:val="Heading3"/>
      </w:pPr>
      <w:bookmarkStart w:id="59" w:name="_Toc67948256"/>
      <w:r>
        <w:t>UC004_Xóa tin</w:t>
      </w:r>
      <w:bookmarkEnd w:id="59"/>
    </w:p>
    <w:p w14:paraId="55C280DD" w14:textId="1EA1BCBD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913" w:type="dxa"/>
        <w:tblInd w:w="-7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4348"/>
      </w:tblGrid>
      <w:tr w:rsidR="00D17B44" w14:paraId="4D153C1A" w14:textId="77777777" w:rsidTr="00D001DF">
        <w:trPr>
          <w:trHeight w:val="620"/>
        </w:trPr>
        <w:tc>
          <w:tcPr>
            <w:tcW w:w="99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2D295" w14:textId="6FA729A2" w:rsidR="00D17B44" w:rsidRPr="00577298" w:rsidRDefault="00D17B44" w:rsidP="00BC3031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UC00</w:t>
            </w:r>
            <w:r w:rsidR="0007789B">
              <w:rPr>
                <w:b/>
                <w:szCs w:val="26"/>
              </w:rPr>
              <w:t>4</w:t>
            </w:r>
            <w:r>
              <w:rPr>
                <w:b/>
                <w:szCs w:val="26"/>
              </w:rPr>
              <w:t>_</w:t>
            </w:r>
            <w:r w:rsidR="0007789B">
              <w:rPr>
                <w:b/>
                <w:szCs w:val="26"/>
              </w:rPr>
              <w:t xml:space="preserve">Xóa tin </w:t>
            </w:r>
          </w:p>
        </w:tc>
      </w:tr>
      <w:tr w:rsidR="00D17B44" w14:paraId="5543CDA5" w14:textId="77777777" w:rsidTr="00D001DF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F7E19" w14:textId="77777777" w:rsidR="00D17B44" w:rsidRPr="00577298" w:rsidRDefault="00D17B44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636A" w14:textId="77517B6E" w:rsidR="00D17B44" w:rsidRPr="00577298" w:rsidRDefault="0007789B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những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thiết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ra </w:t>
            </w:r>
            <w:proofErr w:type="spellStart"/>
            <w:r>
              <w:rPr>
                <w:bCs/>
                <w:szCs w:val="26"/>
              </w:rPr>
              <w:t>khỏi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D17B44" w14:paraId="689A3B82" w14:textId="77777777" w:rsidTr="00D001DF">
        <w:trPr>
          <w:trHeight w:val="1038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5219D" w14:textId="77777777" w:rsidR="00D17B44" w:rsidRPr="00577298" w:rsidRDefault="00D17B44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4261" w14:textId="1ADA8572" w:rsidR="00D17B44" w:rsidRPr="00577298" w:rsidRDefault="0007789B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tin,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hay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tiến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D17B44" w14:paraId="5F4ACA72" w14:textId="77777777" w:rsidTr="00D001DF">
        <w:trPr>
          <w:trHeight w:val="500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9D3E0" w14:textId="77777777" w:rsidR="00D17B44" w:rsidRPr="00577298" w:rsidRDefault="00D17B44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22D90" w14:textId="77777777" w:rsidR="00D17B44" w:rsidRPr="00577298" w:rsidRDefault="00D17B44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r w:rsidRPr="00577298">
              <w:rPr>
                <w:bCs/>
                <w:szCs w:val="26"/>
              </w:rPr>
              <w:t>User</w:t>
            </w:r>
          </w:p>
        </w:tc>
      </w:tr>
      <w:tr w:rsidR="00D17B44" w14:paraId="287C6049" w14:textId="77777777" w:rsidTr="00D001DF">
        <w:trPr>
          <w:trHeight w:val="1002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56F26" w14:textId="77777777" w:rsidR="00D17B44" w:rsidRPr="00577298" w:rsidRDefault="00D17B44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E8B0" w14:textId="77777777" w:rsidR="00D17B44" w:rsidRPr="008F5984" w:rsidRDefault="00D17B44" w:rsidP="00BC3031">
            <w:pPr>
              <w:spacing w:after="240" w:line="276" w:lineRule="auto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đã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mục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tin.</w:t>
            </w:r>
          </w:p>
        </w:tc>
      </w:tr>
      <w:tr w:rsidR="00D17B44" w14:paraId="6EC431D9" w14:textId="77777777" w:rsidTr="00D001DF">
        <w:trPr>
          <w:trHeight w:val="975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69AC6" w14:textId="77777777" w:rsidR="00D17B44" w:rsidRPr="00577298" w:rsidRDefault="00D17B44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C77FF" w14:textId="786DE8FF" w:rsidR="00D17B44" w:rsidRPr="00577298" w:rsidRDefault="0007789B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khỏi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danh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sách</w:t>
            </w:r>
            <w:proofErr w:type="spellEnd"/>
            <w:r>
              <w:rPr>
                <w:bCs/>
                <w:szCs w:val="26"/>
              </w:rPr>
              <w:t xml:space="preserve"> tin</w:t>
            </w:r>
            <w:r w:rsidR="00D17B44">
              <w:rPr>
                <w:bCs/>
                <w:szCs w:val="26"/>
              </w:rPr>
              <w:t xml:space="preserve"> </w:t>
            </w:r>
            <w:proofErr w:type="spellStart"/>
            <w:r w:rsidR="00D17B44">
              <w:rPr>
                <w:bCs/>
                <w:szCs w:val="26"/>
              </w:rPr>
              <w:t>và</w:t>
            </w:r>
            <w:proofErr w:type="spellEnd"/>
            <w:r w:rsidR="00D17B44">
              <w:rPr>
                <w:bCs/>
                <w:szCs w:val="26"/>
              </w:rPr>
              <w:t xml:space="preserve"> </w:t>
            </w:r>
            <w:proofErr w:type="spellStart"/>
            <w:r w:rsidR="00D17B44">
              <w:rPr>
                <w:bCs/>
                <w:szCs w:val="26"/>
              </w:rPr>
              <w:t>lưu</w:t>
            </w:r>
            <w:proofErr w:type="spellEnd"/>
            <w:r w:rsidR="00D17B44">
              <w:rPr>
                <w:bCs/>
                <w:szCs w:val="26"/>
              </w:rPr>
              <w:t xml:space="preserve"> </w:t>
            </w:r>
            <w:proofErr w:type="spellStart"/>
            <w:r w:rsidR="00D17B44">
              <w:rPr>
                <w:bCs/>
                <w:szCs w:val="26"/>
              </w:rPr>
              <w:t>xuống</w:t>
            </w:r>
            <w:proofErr w:type="spellEnd"/>
            <w:r w:rsidR="00D17B44">
              <w:rPr>
                <w:bCs/>
                <w:szCs w:val="26"/>
              </w:rPr>
              <w:t xml:space="preserve"> CSDL.</w:t>
            </w:r>
          </w:p>
        </w:tc>
      </w:tr>
      <w:tr w:rsidR="00D17B44" w14:paraId="4A572AF9" w14:textId="77777777" w:rsidTr="00D001DF">
        <w:trPr>
          <w:trHeight w:val="640"/>
        </w:trPr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94538" w14:textId="77777777" w:rsidR="00D17B44" w:rsidRPr="00577298" w:rsidRDefault="00D17B44" w:rsidP="00BC3031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6B0F" w14:textId="77777777" w:rsidR="00D17B44" w:rsidRPr="00577298" w:rsidRDefault="00D17B44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4DFB6" w14:textId="77777777" w:rsidR="00D17B44" w:rsidRPr="00577298" w:rsidRDefault="00D17B44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D17B44" w14:paraId="60E9F3A8" w14:textId="77777777" w:rsidTr="00D001DF">
        <w:trPr>
          <w:trHeight w:val="1065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1874D7" w14:textId="77777777" w:rsidR="00D17B44" w:rsidRPr="00577298" w:rsidRDefault="00D17B44" w:rsidP="00BC3031">
            <w:pPr>
              <w:rPr>
                <w:b/>
                <w:szCs w:val="26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2289" w14:textId="2593C55F" w:rsidR="00D17B44" w:rsidRPr="008D5F60" w:rsidRDefault="00D17B44" w:rsidP="008D5F60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8D5F60">
              <w:rPr>
                <w:bCs/>
                <w:szCs w:val="26"/>
              </w:rPr>
              <w:t xml:space="preserve">1.Người </w:t>
            </w:r>
            <w:proofErr w:type="spellStart"/>
            <w:r w:rsidRPr="008D5F60">
              <w:rPr>
                <w:bCs/>
                <w:szCs w:val="26"/>
              </w:rPr>
              <w:t>dùng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chọn</w:t>
            </w:r>
            <w:proofErr w:type="spellEnd"/>
            <w:r w:rsidR="0007789B" w:rsidRPr="008D5F60">
              <w:rPr>
                <w:bCs/>
                <w:szCs w:val="26"/>
              </w:rPr>
              <w:t xml:space="preserve"> tin </w:t>
            </w:r>
            <w:proofErr w:type="spellStart"/>
            <w:r w:rsidR="0007789B" w:rsidRPr="008D5F60">
              <w:rPr>
                <w:bCs/>
                <w:szCs w:val="26"/>
              </w:rPr>
              <w:t>và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chức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năng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="0007789B" w:rsidRPr="008D5F60">
              <w:rPr>
                <w:bCs/>
                <w:szCs w:val="26"/>
              </w:rPr>
              <w:t>xóa</w:t>
            </w:r>
            <w:proofErr w:type="spellEnd"/>
            <w:r w:rsidR="0007789B" w:rsidRPr="008D5F60">
              <w:rPr>
                <w:bCs/>
                <w:szCs w:val="26"/>
              </w:rPr>
              <w:t xml:space="preserve"> </w:t>
            </w:r>
            <w:proofErr w:type="gramStart"/>
            <w:r w:rsidRPr="008D5F60">
              <w:rPr>
                <w:bCs/>
                <w:szCs w:val="26"/>
              </w:rPr>
              <w:t xml:space="preserve">tin  </w:t>
            </w:r>
            <w:proofErr w:type="spellStart"/>
            <w:r w:rsidRPr="008D5F60">
              <w:rPr>
                <w:bCs/>
                <w:szCs w:val="26"/>
              </w:rPr>
              <w:t>trong</w:t>
            </w:r>
            <w:proofErr w:type="spellEnd"/>
            <w:proofErr w:type="gram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mục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quản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lý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đăng</w:t>
            </w:r>
            <w:proofErr w:type="spellEnd"/>
            <w:r w:rsidRPr="008D5F60">
              <w:rPr>
                <w:bCs/>
                <w:szCs w:val="26"/>
              </w:rPr>
              <w:t xml:space="preserve"> tin </w:t>
            </w:r>
            <w:proofErr w:type="spellStart"/>
            <w:r w:rsidRPr="008D5F60">
              <w:rPr>
                <w:bCs/>
                <w:szCs w:val="26"/>
              </w:rPr>
              <w:t>của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hệ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thống</w:t>
            </w:r>
            <w:proofErr w:type="spellEnd"/>
            <w:r w:rsidRPr="008D5F60">
              <w:rPr>
                <w:bCs/>
                <w:szCs w:val="26"/>
              </w:rPr>
              <w:t>.</w:t>
            </w:r>
          </w:p>
          <w:p w14:paraId="0A04D816" w14:textId="77777777" w:rsidR="00D17B44" w:rsidRDefault="00D17B44" w:rsidP="00BC3031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76E27046" w14:textId="77777777" w:rsidR="00D17B44" w:rsidRDefault="00D17B44" w:rsidP="00BC3031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67FA14AE" w14:textId="55F063A6" w:rsidR="00D17B44" w:rsidRPr="008D5F60" w:rsidRDefault="00D17B44" w:rsidP="008D5F60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8D5F60">
              <w:rPr>
                <w:bCs/>
                <w:szCs w:val="26"/>
              </w:rPr>
              <w:t xml:space="preserve">3.Người </w:t>
            </w:r>
            <w:proofErr w:type="spellStart"/>
            <w:r w:rsidRPr="008D5F60">
              <w:rPr>
                <w:bCs/>
                <w:szCs w:val="26"/>
              </w:rPr>
              <w:t>dùng</w:t>
            </w:r>
            <w:proofErr w:type="spellEnd"/>
            <w:r w:rsidR="0007789B" w:rsidRPr="008D5F60">
              <w:rPr>
                <w:bCs/>
                <w:szCs w:val="26"/>
              </w:rPr>
              <w:t xml:space="preserve"> </w:t>
            </w:r>
            <w:proofErr w:type="spellStart"/>
            <w:r w:rsidR="0007789B" w:rsidRPr="008D5F60">
              <w:rPr>
                <w:bCs/>
                <w:szCs w:val="26"/>
              </w:rPr>
              <w:t>chọn</w:t>
            </w:r>
            <w:proofErr w:type="spellEnd"/>
            <w:r w:rsidR="0007789B" w:rsidRPr="008D5F60">
              <w:rPr>
                <w:bCs/>
                <w:szCs w:val="26"/>
              </w:rPr>
              <w:t xml:space="preserve"> </w:t>
            </w:r>
            <w:proofErr w:type="spellStart"/>
            <w:r w:rsidR="0007789B" w:rsidRPr="008D5F60">
              <w:rPr>
                <w:bCs/>
                <w:szCs w:val="26"/>
              </w:rPr>
              <w:t>xóa</w:t>
            </w:r>
            <w:proofErr w:type="spellEnd"/>
            <w:r w:rsidR="0007789B" w:rsidRPr="008D5F60">
              <w:rPr>
                <w:bCs/>
                <w:szCs w:val="26"/>
              </w:rPr>
              <w:t xml:space="preserve"> tin </w:t>
            </w:r>
            <w:r w:rsidRPr="008D5F60">
              <w:rPr>
                <w:bCs/>
                <w:szCs w:val="26"/>
              </w:rPr>
              <w:t xml:space="preserve"> 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3CBC" w14:textId="77777777" w:rsidR="00D17B44" w:rsidRDefault="00D17B44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713EFD38" w14:textId="77777777" w:rsidR="00D17B44" w:rsidRDefault="00D17B44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1885302D" w14:textId="77777777" w:rsidR="00D17B44" w:rsidRDefault="00D17B44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12CB9BD" w14:textId="1FA27579" w:rsidR="00D17B44" w:rsidRDefault="00D17B44" w:rsidP="008D5F60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8D5F60">
              <w:rPr>
                <w:szCs w:val="26"/>
              </w:rPr>
              <w:t xml:space="preserve">2.Hệ </w:t>
            </w:r>
            <w:proofErr w:type="spellStart"/>
            <w:r w:rsidRPr="008D5F60">
              <w:rPr>
                <w:szCs w:val="26"/>
              </w:rPr>
              <w:t>thống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hiện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th</w:t>
            </w:r>
            <w:r w:rsidR="0007789B" w:rsidRPr="008D5F60">
              <w:rPr>
                <w:szCs w:val="26"/>
              </w:rPr>
              <w:t>ông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báo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người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dùng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có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muốn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xóa</w:t>
            </w:r>
            <w:proofErr w:type="spellEnd"/>
            <w:r w:rsidR="0007789B" w:rsidRPr="008D5F60">
              <w:rPr>
                <w:szCs w:val="26"/>
              </w:rPr>
              <w:t xml:space="preserve"> tin </w:t>
            </w:r>
            <w:proofErr w:type="spellStart"/>
            <w:r w:rsidR="0007789B" w:rsidRPr="008D5F60">
              <w:rPr>
                <w:szCs w:val="26"/>
              </w:rPr>
              <w:t>không</w:t>
            </w:r>
            <w:proofErr w:type="spellEnd"/>
            <w:r w:rsidR="0007789B" w:rsidRPr="008D5F60">
              <w:rPr>
                <w:szCs w:val="26"/>
              </w:rPr>
              <w:t>.</w:t>
            </w:r>
          </w:p>
          <w:p w14:paraId="36816379" w14:textId="77777777" w:rsidR="008D5F60" w:rsidRPr="008D5F60" w:rsidRDefault="008D5F60" w:rsidP="008D5F60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3BDE798D" w14:textId="78A4662A" w:rsidR="00D17B44" w:rsidRPr="008D5F60" w:rsidRDefault="00D17B44" w:rsidP="008D5F60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8D5F60">
              <w:rPr>
                <w:szCs w:val="26"/>
              </w:rPr>
              <w:t xml:space="preserve">4.Hệ </w:t>
            </w:r>
            <w:proofErr w:type="spellStart"/>
            <w:r w:rsidRPr="008D5F60">
              <w:rPr>
                <w:szCs w:val="26"/>
              </w:rPr>
              <w:t>thống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thông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báo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xóa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thành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công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và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lưu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thông</w:t>
            </w:r>
            <w:proofErr w:type="spellEnd"/>
            <w:r w:rsidRPr="008D5F60">
              <w:rPr>
                <w:szCs w:val="26"/>
              </w:rPr>
              <w:t xml:space="preserve"> tin </w:t>
            </w:r>
            <w:proofErr w:type="spellStart"/>
            <w:r w:rsidRPr="008D5F60">
              <w:rPr>
                <w:szCs w:val="26"/>
              </w:rPr>
              <w:t>xuống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cở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sở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dữ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liệu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và</w:t>
            </w:r>
            <w:proofErr w:type="spellEnd"/>
            <w:r w:rsidRPr="008D5F60">
              <w:rPr>
                <w:szCs w:val="26"/>
              </w:rPr>
              <w:t xml:space="preserve"> quay </w:t>
            </w:r>
            <w:proofErr w:type="spellStart"/>
            <w:r w:rsidRPr="008D5F60">
              <w:rPr>
                <w:szCs w:val="26"/>
              </w:rPr>
              <w:t>lại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giao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diện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quản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lý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đăng</w:t>
            </w:r>
            <w:proofErr w:type="spellEnd"/>
            <w:r w:rsidRPr="008D5F60">
              <w:rPr>
                <w:szCs w:val="26"/>
              </w:rPr>
              <w:t xml:space="preserve"> tin</w:t>
            </w:r>
          </w:p>
        </w:tc>
      </w:tr>
      <w:tr w:rsidR="00D17B44" w14:paraId="41EC8139" w14:textId="77777777" w:rsidTr="00D001DF">
        <w:trPr>
          <w:trHeight w:val="2720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56148" w14:textId="77777777" w:rsidR="00D17B44" w:rsidRPr="00577298" w:rsidRDefault="00D17B44" w:rsidP="00BC3031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B430" w14:textId="77777777" w:rsidR="00D17B44" w:rsidRPr="00577298" w:rsidRDefault="00D17B44" w:rsidP="00BC3031">
            <w:pPr>
              <w:spacing w:line="240" w:lineRule="auto"/>
              <w:rPr>
                <w:szCs w:val="26"/>
              </w:rPr>
            </w:pPr>
          </w:p>
          <w:p w14:paraId="39CA75A5" w14:textId="77777777" w:rsidR="00D17B44" w:rsidRPr="00577298" w:rsidRDefault="00D17B44" w:rsidP="00BC3031">
            <w:pPr>
              <w:spacing w:line="240" w:lineRule="auto"/>
              <w:ind w:firstLine="0"/>
              <w:rPr>
                <w:b/>
                <w:szCs w:val="26"/>
              </w:rPr>
            </w:pP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1D79" w14:textId="77777777" w:rsidR="00D17B44" w:rsidRPr="00577298" w:rsidRDefault="00D17B44" w:rsidP="00BC3031">
            <w:pPr>
              <w:spacing w:line="240" w:lineRule="auto"/>
              <w:rPr>
                <w:szCs w:val="26"/>
              </w:rPr>
            </w:pPr>
          </w:p>
          <w:p w14:paraId="30477F54" w14:textId="77777777" w:rsidR="00D17B44" w:rsidRPr="00577298" w:rsidRDefault="00D17B44" w:rsidP="00BC3031">
            <w:pPr>
              <w:spacing w:line="240" w:lineRule="auto"/>
              <w:rPr>
                <w:b/>
                <w:szCs w:val="26"/>
              </w:rPr>
            </w:pPr>
          </w:p>
        </w:tc>
      </w:tr>
    </w:tbl>
    <w:p w14:paraId="3DD26F0F" w14:textId="77777777" w:rsidR="00D17B44" w:rsidRPr="00D17B44" w:rsidRDefault="00D17B44" w:rsidP="00D17B44"/>
    <w:p w14:paraId="267E2FCF" w14:textId="361794F3" w:rsid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659978C" w14:textId="298603BF" w:rsidR="00F25BA2" w:rsidRDefault="003A4BA1" w:rsidP="00D001DF">
      <w:pPr>
        <w:ind w:hanging="270"/>
      </w:pPr>
      <w:r w:rsidRPr="003A4BA1">
        <w:rPr>
          <w:noProof/>
        </w:rPr>
        <w:drawing>
          <wp:inline distT="0" distB="0" distL="0" distR="0" wp14:anchorId="72CFB133" wp14:editId="2AC63986">
            <wp:extent cx="5580380" cy="371538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B572" w14:textId="3C0F13D2" w:rsidR="00B63934" w:rsidRPr="00F25BA2" w:rsidRDefault="00B63934" w:rsidP="00B63934">
      <w:pPr>
        <w:pStyle w:val="Heading3"/>
      </w:pPr>
      <w:bookmarkStart w:id="60" w:name="_Toc67948257"/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</w:t>
      </w:r>
      <w:bookmarkEnd w:id="60"/>
    </w:p>
    <w:p w14:paraId="1776FA7A" w14:textId="03573A5B" w:rsidR="00733B2E" w:rsidRDefault="00733B2E" w:rsidP="00733B2E">
      <w:pPr>
        <w:pStyle w:val="Heading3"/>
      </w:pPr>
      <w:bookmarkStart w:id="61" w:name="_Toc67948258"/>
      <w:proofErr w:type="spellStart"/>
      <w:r>
        <w:t>Cập</w:t>
      </w:r>
      <w:proofErr w:type="spellEnd"/>
      <w:r>
        <w:t xml:space="preserve"> </w:t>
      </w:r>
      <w:proofErr w:type="spellStart"/>
      <w:r>
        <w:t>nhậ</w:t>
      </w:r>
      <w:r w:rsidR="0039611F">
        <w:t>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61"/>
      <w:proofErr w:type="spellEnd"/>
    </w:p>
    <w:p w14:paraId="446654E7" w14:textId="69051F7E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5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BC3031" w14:paraId="365F08FF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2C93E" w14:textId="7EEB643B" w:rsidR="00BC3031" w:rsidRPr="00577298" w:rsidRDefault="00BC3031" w:rsidP="00BC3031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UC006_Cập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tài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khoản</w:t>
            </w:r>
            <w:proofErr w:type="spellEnd"/>
          </w:p>
        </w:tc>
      </w:tr>
      <w:tr w:rsidR="00BC3031" w14:paraId="21395AE6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8DE53" w14:textId="77777777" w:rsidR="00BC3031" w:rsidRPr="00577298" w:rsidRDefault="00BC3031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5FF20" w14:textId="6B416960" w:rsidR="00BC3031" w:rsidRPr="00577298" w:rsidRDefault="00BC3031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BC3031" w14:paraId="3652AFC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EF17" w14:textId="77777777" w:rsidR="00BC3031" w:rsidRPr="00577298" w:rsidRDefault="00BC3031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0E6A" w14:textId="2AEA8E6E" w:rsidR="00BC3031" w:rsidRPr="00577298" w:rsidRDefault="00BC3031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tiến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BC3031" w14:paraId="350F71DD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4DA0" w14:textId="77777777" w:rsidR="00BC3031" w:rsidRPr="00577298" w:rsidRDefault="00BC3031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1BA28" w14:textId="77777777" w:rsidR="00BC3031" w:rsidRPr="00577298" w:rsidRDefault="00BC3031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r w:rsidRPr="00577298">
              <w:rPr>
                <w:bCs/>
                <w:szCs w:val="26"/>
              </w:rPr>
              <w:t>User</w:t>
            </w:r>
          </w:p>
        </w:tc>
      </w:tr>
      <w:tr w:rsidR="00BC3031" w14:paraId="54B0DBBB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0341" w14:textId="77777777" w:rsidR="00BC3031" w:rsidRPr="00577298" w:rsidRDefault="00BC3031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9188" w14:textId="09A29467" w:rsidR="00BC3031" w:rsidRPr="008F5984" w:rsidRDefault="00BC3031" w:rsidP="00BC3031">
            <w:pPr>
              <w:spacing w:after="240" w:line="276" w:lineRule="auto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BC3031" w14:paraId="6C37AAF7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A8029" w14:textId="77777777" w:rsidR="00BC3031" w:rsidRPr="00577298" w:rsidRDefault="00BC3031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3559A" w14:textId="77777777" w:rsidR="00BC3031" w:rsidRPr="00577298" w:rsidRDefault="00BC3031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BC3031" w14:paraId="501C43BD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C483" w14:textId="77777777" w:rsidR="00BC3031" w:rsidRPr="00577298" w:rsidRDefault="00BC3031" w:rsidP="00BC3031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AD08" w14:textId="77777777" w:rsidR="00BC3031" w:rsidRPr="00577298" w:rsidRDefault="00BC3031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E4C5" w14:textId="77777777" w:rsidR="00BC3031" w:rsidRPr="00577298" w:rsidRDefault="00BC3031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BC3031" w14:paraId="73F9CDFF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F9242" w14:textId="77777777" w:rsidR="00BC3031" w:rsidRPr="00577298" w:rsidRDefault="00BC3031" w:rsidP="00BC3031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DDB2" w14:textId="12FE4692" w:rsidR="00BC3031" w:rsidRPr="00B405CB" w:rsidRDefault="00BC3031" w:rsidP="00B405CB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B405CB">
              <w:rPr>
                <w:bCs/>
                <w:szCs w:val="26"/>
              </w:rPr>
              <w:t xml:space="preserve">1.Người </w:t>
            </w:r>
            <w:proofErr w:type="spellStart"/>
            <w:r w:rsidRPr="00B405CB">
              <w:rPr>
                <w:bCs/>
                <w:szCs w:val="26"/>
              </w:rPr>
              <w:t>dùng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chọn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chức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năng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cập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nhật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thông</w:t>
            </w:r>
            <w:proofErr w:type="spellEnd"/>
            <w:r w:rsidRPr="00B405CB">
              <w:rPr>
                <w:bCs/>
                <w:szCs w:val="26"/>
              </w:rPr>
              <w:t xml:space="preserve"> tin </w:t>
            </w:r>
            <w:proofErr w:type="spellStart"/>
            <w:proofErr w:type="gramStart"/>
            <w:r w:rsidRPr="00B405CB">
              <w:rPr>
                <w:bCs/>
                <w:szCs w:val="26"/>
              </w:rPr>
              <w:t>tài</w:t>
            </w:r>
            <w:proofErr w:type="spellEnd"/>
            <w:r w:rsidRPr="00B405CB">
              <w:rPr>
                <w:bCs/>
                <w:szCs w:val="26"/>
              </w:rPr>
              <w:t xml:space="preserve">  </w:t>
            </w:r>
            <w:proofErr w:type="spellStart"/>
            <w:r w:rsidRPr="00B405CB">
              <w:rPr>
                <w:bCs/>
                <w:szCs w:val="26"/>
              </w:rPr>
              <w:t>khoản</w:t>
            </w:r>
            <w:proofErr w:type="spellEnd"/>
            <w:proofErr w:type="gram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trong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mục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quản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lý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tài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khoản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của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hệ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thống</w:t>
            </w:r>
            <w:proofErr w:type="spellEnd"/>
            <w:r w:rsidRPr="00B405CB">
              <w:rPr>
                <w:bCs/>
                <w:szCs w:val="26"/>
              </w:rPr>
              <w:t>.</w:t>
            </w:r>
          </w:p>
          <w:p w14:paraId="7C97C8D5" w14:textId="77777777" w:rsidR="00BC3031" w:rsidRDefault="00BC3031" w:rsidP="00BC3031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6600850B" w14:textId="77777777" w:rsidR="00BC3031" w:rsidRDefault="00BC3031" w:rsidP="00BC3031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3CFCE5F7" w14:textId="319BA9AD" w:rsidR="00BC3031" w:rsidRPr="00B405CB" w:rsidRDefault="00BC3031" w:rsidP="00B405CB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B405CB">
              <w:rPr>
                <w:bCs/>
                <w:szCs w:val="26"/>
              </w:rPr>
              <w:t>3.</w:t>
            </w:r>
            <w:r w:rsidR="00451675" w:rsidRPr="00B405CB">
              <w:rPr>
                <w:bCs/>
                <w:szCs w:val="26"/>
              </w:rPr>
              <w:t xml:space="preserve">Người </w:t>
            </w:r>
            <w:proofErr w:type="spellStart"/>
            <w:r w:rsidR="00451675" w:rsidRPr="00B405CB">
              <w:rPr>
                <w:bCs/>
                <w:szCs w:val="26"/>
              </w:rPr>
              <w:t>dùng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tiến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hành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nhập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thông</w:t>
            </w:r>
            <w:proofErr w:type="spellEnd"/>
            <w:r w:rsidR="00451675" w:rsidRPr="00B405CB">
              <w:rPr>
                <w:bCs/>
                <w:szCs w:val="26"/>
              </w:rPr>
              <w:t xml:space="preserve"> tin </w:t>
            </w:r>
            <w:proofErr w:type="spellStart"/>
            <w:r w:rsidR="00451675" w:rsidRPr="00B405CB">
              <w:rPr>
                <w:bCs/>
                <w:szCs w:val="26"/>
              </w:rPr>
              <w:t>và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các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danh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mục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mà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mình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muốn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thay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đổi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sau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đố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nhấn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nút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Lưu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cập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nhật</w:t>
            </w:r>
            <w:proofErr w:type="spellEnd"/>
            <w:r w:rsidR="00451675" w:rsidRPr="00B405CB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0EF2" w14:textId="77777777" w:rsidR="00BC3031" w:rsidRDefault="00BC3031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5BD2810" w14:textId="77777777" w:rsidR="00BC3031" w:rsidRDefault="00BC3031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4B6D8F6" w14:textId="77777777" w:rsidR="00BC3031" w:rsidRDefault="00BC3031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05AE2578" w14:textId="1F98F1C7" w:rsidR="00BC3031" w:rsidRPr="00B405CB" w:rsidRDefault="00BC3031" w:rsidP="00B405CB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B405CB">
              <w:rPr>
                <w:szCs w:val="26"/>
              </w:rPr>
              <w:t xml:space="preserve">2.Hệ </w:t>
            </w:r>
            <w:proofErr w:type="spellStart"/>
            <w:r w:rsidRPr="00B405CB">
              <w:rPr>
                <w:szCs w:val="26"/>
              </w:rPr>
              <w:t>thống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hiện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thị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giao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diện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cập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nhật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thông</w:t>
            </w:r>
            <w:proofErr w:type="spellEnd"/>
            <w:r w:rsidRPr="00B405CB">
              <w:rPr>
                <w:szCs w:val="26"/>
              </w:rPr>
              <w:t xml:space="preserve"> tin</w:t>
            </w:r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tài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khoản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cho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người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dùng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cập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nhật</w:t>
            </w:r>
            <w:proofErr w:type="spellEnd"/>
            <w:r w:rsidR="00451675" w:rsidRPr="00B405CB">
              <w:rPr>
                <w:szCs w:val="26"/>
              </w:rPr>
              <w:t>.</w:t>
            </w:r>
          </w:p>
          <w:p w14:paraId="04E026BE" w14:textId="77777777" w:rsidR="00BC3031" w:rsidRDefault="00BC3031" w:rsidP="00BC3031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263AF8B4" w14:textId="3BC90DDE" w:rsidR="00BC3031" w:rsidRDefault="00BC3031" w:rsidP="00BC3031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2B25C415" w14:textId="77777777" w:rsidR="00451675" w:rsidRDefault="00451675" w:rsidP="00BC3031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7CE7A35A" w14:textId="77777777" w:rsidR="00BC3031" w:rsidRPr="00B405CB" w:rsidRDefault="00BC3031" w:rsidP="00B405CB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B405CB">
              <w:rPr>
                <w:szCs w:val="26"/>
              </w:rPr>
              <w:t xml:space="preserve">4. </w:t>
            </w:r>
            <w:proofErr w:type="spellStart"/>
            <w:r w:rsidR="00451675" w:rsidRPr="00B405CB">
              <w:rPr>
                <w:szCs w:val="26"/>
              </w:rPr>
              <w:t>Hệ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thống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kiểm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tra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thông</w:t>
            </w:r>
            <w:proofErr w:type="spellEnd"/>
            <w:r w:rsidR="00451675" w:rsidRPr="00B405CB">
              <w:rPr>
                <w:szCs w:val="26"/>
              </w:rPr>
              <w:t xml:space="preserve"> tin </w:t>
            </w:r>
            <w:proofErr w:type="spellStart"/>
            <w:r w:rsidR="00451675" w:rsidRPr="00B405CB">
              <w:rPr>
                <w:szCs w:val="26"/>
              </w:rPr>
              <w:t>mà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người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dùng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nhập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vào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khi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cập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nhật</w:t>
            </w:r>
            <w:proofErr w:type="spellEnd"/>
            <w:r w:rsidR="00451675" w:rsidRPr="00B405CB">
              <w:rPr>
                <w:szCs w:val="26"/>
              </w:rPr>
              <w:t>.</w:t>
            </w:r>
          </w:p>
          <w:p w14:paraId="3F63D547" w14:textId="5F7D000E" w:rsidR="00EE6562" w:rsidRPr="00B405CB" w:rsidRDefault="00EE6562" w:rsidP="00B405CB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B405CB">
              <w:rPr>
                <w:szCs w:val="26"/>
              </w:rPr>
              <w:t xml:space="preserve">5. </w:t>
            </w:r>
            <w:proofErr w:type="spellStart"/>
            <w:r w:rsidRPr="00B405CB">
              <w:rPr>
                <w:szCs w:val="26"/>
              </w:rPr>
              <w:t>Hệ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thống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thông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báo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thông</w:t>
            </w:r>
            <w:proofErr w:type="spellEnd"/>
            <w:r w:rsidRPr="00B405CB">
              <w:rPr>
                <w:szCs w:val="26"/>
              </w:rPr>
              <w:t xml:space="preserve"> tin </w:t>
            </w:r>
            <w:proofErr w:type="spellStart"/>
            <w:r w:rsidRPr="00B405CB">
              <w:rPr>
                <w:szCs w:val="26"/>
              </w:rPr>
              <w:t>được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cập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nhật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thành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công</w:t>
            </w:r>
            <w:proofErr w:type="spellEnd"/>
            <w:r w:rsidRPr="00B405CB">
              <w:rPr>
                <w:szCs w:val="26"/>
              </w:rPr>
              <w:t xml:space="preserve">, </w:t>
            </w:r>
            <w:proofErr w:type="spellStart"/>
            <w:r w:rsidRPr="00B405CB">
              <w:rPr>
                <w:szCs w:val="26"/>
              </w:rPr>
              <w:t>lưu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xuống</w:t>
            </w:r>
            <w:proofErr w:type="spellEnd"/>
            <w:r w:rsidRPr="00B405CB">
              <w:rPr>
                <w:szCs w:val="26"/>
              </w:rPr>
              <w:t xml:space="preserve"> CSDL, quay </w:t>
            </w:r>
            <w:proofErr w:type="spellStart"/>
            <w:r w:rsidRPr="00B405CB">
              <w:rPr>
                <w:szCs w:val="26"/>
              </w:rPr>
              <w:t>lại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giao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diện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quản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lý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tài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khoản</w:t>
            </w:r>
            <w:proofErr w:type="spellEnd"/>
            <w:r w:rsidRPr="00B405CB">
              <w:rPr>
                <w:szCs w:val="26"/>
              </w:rPr>
              <w:t>.</w:t>
            </w:r>
          </w:p>
        </w:tc>
      </w:tr>
      <w:tr w:rsidR="00BC3031" w14:paraId="0DBAE024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09B3C" w14:textId="77777777" w:rsidR="00BC3031" w:rsidRPr="00577298" w:rsidRDefault="00BC3031" w:rsidP="00BC3031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2059" w14:textId="77777777" w:rsidR="00BC3031" w:rsidRPr="00577298" w:rsidRDefault="00BC3031" w:rsidP="00BC3031">
            <w:pPr>
              <w:spacing w:line="240" w:lineRule="auto"/>
              <w:rPr>
                <w:szCs w:val="26"/>
              </w:rPr>
            </w:pPr>
          </w:p>
          <w:p w14:paraId="0B5597C1" w14:textId="4F6A8CC1" w:rsidR="00BC3031" w:rsidRPr="00EE6562" w:rsidRDefault="00EE6562" w:rsidP="00BC3031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7B0A" w14:textId="75EC7F01" w:rsidR="00BC3031" w:rsidRPr="00577298" w:rsidRDefault="00EE6562" w:rsidP="00B405CB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dung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</w:p>
          <w:p w14:paraId="22F95253" w14:textId="77777777" w:rsidR="00BC3031" w:rsidRDefault="00BC3031" w:rsidP="00BC3031">
            <w:pPr>
              <w:spacing w:line="240" w:lineRule="auto"/>
              <w:rPr>
                <w:b/>
                <w:szCs w:val="26"/>
              </w:rPr>
            </w:pPr>
          </w:p>
          <w:p w14:paraId="683EF78F" w14:textId="77777777" w:rsidR="00EE6562" w:rsidRDefault="00EE6562" w:rsidP="00BC3031">
            <w:pPr>
              <w:spacing w:line="240" w:lineRule="auto"/>
              <w:rPr>
                <w:b/>
                <w:szCs w:val="26"/>
              </w:rPr>
            </w:pPr>
          </w:p>
          <w:p w14:paraId="669C1ABE" w14:textId="7D21565B" w:rsidR="00EE6562" w:rsidRPr="00EE6562" w:rsidRDefault="00EE6562" w:rsidP="00B405CB">
            <w:pPr>
              <w:spacing w:line="240" w:lineRule="auto"/>
              <w:ind w:firstLine="0"/>
              <w:rPr>
                <w:bCs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4</w:t>
            </w:r>
          </w:p>
        </w:tc>
      </w:tr>
    </w:tbl>
    <w:p w14:paraId="04960B0E" w14:textId="77777777" w:rsidR="00BC3031" w:rsidRPr="00BC3031" w:rsidRDefault="00BC3031" w:rsidP="00BC3031"/>
    <w:p w14:paraId="426F0777" w14:textId="1DEAB078" w:rsid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5475DEB" w14:textId="4597BAB3" w:rsidR="00F25BA2" w:rsidRPr="00F25BA2" w:rsidRDefault="0074287A" w:rsidP="00D001DF">
      <w:pPr>
        <w:ind w:hanging="180"/>
      </w:pPr>
      <w:r w:rsidRPr="0074287A">
        <w:rPr>
          <w:noProof/>
        </w:rPr>
        <w:drawing>
          <wp:inline distT="0" distB="0" distL="0" distR="0" wp14:anchorId="68E23366" wp14:editId="3EEEB45E">
            <wp:extent cx="5580380" cy="480314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2A22" w14:textId="3FD541D4" w:rsidR="00733B2E" w:rsidRDefault="00733B2E" w:rsidP="00733B2E">
      <w:pPr>
        <w:pStyle w:val="Heading3"/>
      </w:pPr>
      <w:bookmarkStart w:id="62" w:name="_Toc67948259"/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62"/>
      <w:proofErr w:type="spellEnd"/>
    </w:p>
    <w:p w14:paraId="671A526A" w14:textId="727CDAB4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B63934" w14:paraId="62E1BD1D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A4764" w14:textId="0E1A8F6B" w:rsidR="00B63934" w:rsidRPr="00577298" w:rsidRDefault="00B63934" w:rsidP="00260503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UC00</w:t>
            </w:r>
            <w:r w:rsidR="006177B3">
              <w:rPr>
                <w:b/>
                <w:szCs w:val="26"/>
              </w:rPr>
              <w:t>7</w:t>
            </w:r>
            <w:r>
              <w:rPr>
                <w:b/>
                <w:szCs w:val="26"/>
              </w:rPr>
              <w:t xml:space="preserve">_Thay </w:t>
            </w:r>
            <w:proofErr w:type="spellStart"/>
            <w:r>
              <w:rPr>
                <w:b/>
                <w:szCs w:val="26"/>
              </w:rPr>
              <w:t>đổi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mật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khẩu</w:t>
            </w:r>
            <w:proofErr w:type="spellEnd"/>
          </w:p>
        </w:tc>
      </w:tr>
      <w:tr w:rsidR="00B63934" w14:paraId="3320D513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0F00F" w14:textId="77777777" w:rsidR="00B63934" w:rsidRPr="00577298" w:rsidRDefault="00B63934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1FDA" w14:textId="198311B0" w:rsidR="00B63934" w:rsidRPr="00577298" w:rsidRDefault="006177B3" w:rsidP="00260503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thay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đổi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khẩu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B63934" w14:paraId="7B61AF0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AFC71" w14:textId="77777777" w:rsidR="00B63934" w:rsidRPr="00577298" w:rsidRDefault="00B63934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339EB" w14:textId="2017F228" w:rsidR="00B63934" w:rsidRPr="00577298" w:rsidRDefault="006177B3" w:rsidP="00260503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đổi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khẩu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khẩu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khẩu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lastRenderedPageBreak/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kiểm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B63934" w14:paraId="0D585BF3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59F40" w14:textId="77777777" w:rsidR="00B63934" w:rsidRPr="00577298" w:rsidRDefault="00B63934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3B22" w14:textId="77777777" w:rsidR="00B63934" w:rsidRPr="00577298" w:rsidRDefault="00B63934" w:rsidP="00260503">
            <w:pPr>
              <w:spacing w:after="240" w:line="276" w:lineRule="auto"/>
              <w:ind w:firstLine="0"/>
              <w:rPr>
                <w:bCs/>
                <w:szCs w:val="26"/>
              </w:rPr>
            </w:pPr>
            <w:r w:rsidRPr="00577298">
              <w:rPr>
                <w:bCs/>
                <w:szCs w:val="26"/>
              </w:rPr>
              <w:t>User</w:t>
            </w:r>
          </w:p>
        </w:tc>
      </w:tr>
      <w:tr w:rsidR="00B63934" w14:paraId="255A7B5E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C2F87" w14:textId="77777777" w:rsidR="00B63934" w:rsidRPr="00577298" w:rsidRDefault="00B63934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81500" w14:textId="77777777" w:rsidR="00B63934" w:rsidRPr="008F5984" w:rsidRDefault="00B63934" w:rsidP="00260503">
            <w:pPr>
              <w:spacing w:after="240" w:line="276" w:lineRule="auto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B63934" w14:paraId="2B34CB38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B7AE0" w14:textId="77777777" w:rsidR="00B63934" w:rsidRPr="00577298" w:rsidRDefault="00B63934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59FEB" w14:textId="78058248" w:rsidR="00B63934" w:rsidRPr="00577298" w:rsidRDefault="006177B3" w:rsidP="00260503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Mật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khẩu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được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cập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nhật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theo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yêu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cầu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và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lưu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xuống</w:t>
            </w:r>
            <w:proofErr w:type="spellEnd"/>
            <w:r w:rsidR="00B63934">
              <w:rPr>
                <w:bCs/>
                <w:szCs w:val="26"/>
              </w:rPr>
              <w:t xml:space="preserve"> CSDL.</w:t>
            </w:r>
          </w:p>
        </w:tc>
      </w:tr>
      <w:tr w:rsidR="00B63934" w14:paraId="3E325481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4FCCF" w14:textId="77777777" w:rsidR="00B63934" w:rsidRPr="00577298" w:rsidRDefault="00B63934" w:rsidP="00260503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6664" w14:textId="77777777" w:rsidR="00B63934" w:rsidRPr="00577298" w:rsidRDefault="00B63934" w:rsidP="00260503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BF852" w14:textId="77777777" w:rsidR="00B63934" w:rsidRPr="00577298" w:rsidRDefault="00B63934" w:rsidP="00260503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B63934" w14:paraId="21C113FE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0B63A" w14:textId="77777777" w:rsidR="00B63934" w:rsidRPr="00577298" w:rsidRDefault="00B63934" w:rsidP="00260503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8EFB" w14:textId="73466D74" w:rsidR="00B63934" w:rsidRPr="006177B3" w:rsidRDefault="00B63934" w:rsidP="006177B3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6177B3">
              <w:rPr>
                <w:bCs/>
                <w:szCs w:val="26"/>
              </w:rPr>
              <w:t xml:space="preserve">1.Người </w:t>
            </w:r>
            <w:proofErr w:type="spellStart"/>
            <w:r w:rsidRPr="006177B3">
              <w:rPr>
                <w:bCs/>
                <w:szCs w:val="26"/>
              </w:rPr>
              <w:t>dùng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chọn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chức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năng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đổi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mật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khẩu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trong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mục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quản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lý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tài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khoản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của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hệ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thống</w:t>
            </w:r>
            <w:proofErr w:type="spellEnd"/>
            <w:r w:rsidRPr="006177B3">
              <w:rPr>
                <w:bCs/>
                <w:szCs w:val="26"/>
              </w:rPr>
              <w:t>.</w:t>
            </w:r>
          </w:p>
          <w:p w14:paraId="44693110" w14:textId="77777777" w:rsidR="00B63934" w:rsidRDefault="00B63934" w:rsidP="00260503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128C12A6" w14:textId="77777777" w:rsidR="00B63934" w:rsidRDefault="00B63934" w:rsidP="00260503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22B429FF" w14:textId="7C0522AC" w:rsidR="00B63934" w:rsidRPr="006177B3" w:rsidRDefault="00B63934" w:rsidP="006177B3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6177B3">
              <w:rPr>
                <w:bCs/>
                <w:szCs w:val="26"/>
              </w:rPr>
              <w:t>3.</w:t>
            </w:r>
            <w:r w:rsidR="006177B3" w:rsidRPr="006177B3">
              <w:rPr>
                <w:bCs/>
                <w:szCs w:val="26"/>
              </w:rPr>
              <w:t xml:space="preserve">Người </w:t>
            </w:r>
            <w:proofErr w:type="spellStart"/>
            <w:r w:rsidR="006177B3" w:rsidRPr="006177B3">
              <w:rPr>
                <w:bCs/>
                <w:szCs w:val="26"/>
              </w:rPr>
              <w:t>dùng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nhập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mật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khẩu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mới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và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nhập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lại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mật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khẩu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mới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vào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giao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diện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đổi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mật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khẩu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và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nhất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nút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thay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đổi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mật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khẩu</w:t>
            </w:r>
            <w:proofErr w:type="spellEnd"/>
            <w:r w:rsidR="006177B3" w:rsidRPr="006177B3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DE3F" w14:textId="77777777" w:rsidR="00B63934" w:rsidRDefault="00B63934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664A0315" w14:textId="77777777" w:rsidR="00B63934" w:rsidRDefault="00B63934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4065218F" w14:textId="77777777" w:rsidR="00B63934" w:rsidRDefault="00B63934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02C53821" w14:textId="0A7644EB" w:rsidR="00B63934" w:rsidRPr="006177B3" w:rsidRDefault="00B63934" w:rsidP="006177B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6177B3">
              <w:rPr>
                <w:szCs w:val="26"/>
              </w:rPr>
              <w:t xml:space="preserve">2.Hệ </w:t>
            </w:r>
            <w:proofErr w:type="spellStart"/>
            <w:r w:rsidRPr="006177B3">
              <w:rPr>
                <w:szCs w:val="26"/>
              </w:rPr>
              <w:t>thống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hiện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thị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giao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diện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đổi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mật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khẩu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cho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người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dùng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cập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nhật</w:t>
            </w:r>
            <w:proofErr w:type="spellEnd"/>
            <w:r w:rsidRPr="006177B3">
              <w:rPr>
                <w:szCs w:val="26"/>
              </w:rPr>
              <w:t>.</w:t>
            </w:r>
          </w:p>
          <w:p w14:paraId="630700E9" w14:textId="77777777" w:rsidR="00B63934" w:rsidRDefault="00B63934" w:rsidP="00260503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1EBAC9F5" w14:textId="77777777" w:rsidR="00B63934" w:rsidRDefault="00B63934" w:rsidP="00260503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7EE28847" w14:textId="77777777" w:rsidR="00B63934" w:rsidRDefault="00B63934" w:rsidP="00260503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5393088C" w14:textId="5EE72D3C" w:rsidR="00B63934" w:rsidRPr="006177B3" w:rsidRDefault="00B63934" w:rsidP="006177B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6177B3">
              <w:rPr>
                <w:szCs w:val="26"/>
              </w:rPr>
              <w:t xml:space="preserve">4. </w:t>
            </w:r>
            <w:proofErr w:type="spellStart"/>
            <w:r w:rsidRPr="006177B3">
              <w:rPr>
                <w:szCs w:val="26"/>
              </w:rPr>
              <w:t>Hệ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thống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kiểm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tra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thông</w:t>
            </w:r>
            <w:proofErr w:type="spellEnd"/>
            <w:r w:rsidRPr="006177B3">
              <w:rPr>
                <w:szCs w:val="26"/>
              </w:rPr>
              <w:t xml:space="preserve"> tin </w:t>
            </w:r>
            <w:proofErr w:type="spellStart"/>
            <w:r w:rsidR="006177B3" w:rsidRPr="006177B3">
              <w:rPr>
                <w:szCs w:val="26"/>
              </w:rPr>
              <w:t>mật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khẩu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mà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người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dùng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nhập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vào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</w:p>
          <w:p w14:paraId="4ABBCD55" w14:textId="074945C2" w:rsidR="00B63934" w:rsidRPr="006177B3" w:rsidRDefault="00B63934" w:rsidP="006177B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6177B3">
              <w:rPr>
                <w:szCs w:val="26"/>
              </w:rPr>
              <w:t xml:space="preserve">5. </w:t>
            </w:r>
            <w:proofErr w:type="spellStart"/>
            <w:r w:rsidRPr="006177B3">
              <w:rPr>
                <w:szCs w:val="26"/>
              </w:rPr>
              <w:t>Hệ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thống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thông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báo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mật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khẩu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được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thay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đổi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thành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công</w:t>
            </w:r>
            <w:proofErr w:type="spellEnd"/>
            <w:r w:rsidRPr="006177B3">
              <w:rPr>
                <w:szCs w:val="26"/>
              </w:rPr>
              <w:t xml:space="preserve">, </w:t>
            </w:r>
            <w:proofErr w:type="spellStart"/>
            <w:r w:rsidRPr="006177B3">
              <w:rPr>
                <w:szCs w:val="26"/>
              </w:rPr>
              <w:t>lưu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xuống</w:t>
            </w:r>
            <w:proofErr w:type="spellEnd"/>
            <w:r w:rsidRPr="006177B3">
              <w:rPr>
                <w:szCs w:val="26"/>
              </w:rPr>
              <w:t xml:space="preserve"> CSDL, quay </w:t>
            </w:r>
            <w:proofErr w:type="spellStart"/>
            <w:r w:rsidRPr="006177B3">
              <w:rPr>
                <w:szCs w:val="26"/>
              </w:rPr>
              <w:t>lại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giao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diện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quản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lý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tài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khoản</w:t>
            </w:r>
            <w:proofErr w:type="spellEnd"/>
            <w:r w:rsidRPr="006177B3">
              <w:rPr>
                <w:szCs w:val="26"/>
              </w:rPr>
              <w:t>.</w:t>
            </w:r>
          </w:p>
        </w:tc>
      </w:tr>
      <w:tr w:rsidR="00B63934" w14:paraId="3960119F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8B026" w14:textId="77777777" w:rsidR="00B63934" w:rsidRPr="00577298" w:rsidRDefault="00B63934" w:rsidP="00260503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501C" w14:textId="77777777" w:rsidR="00B63934" w:rsidRPr="00577298" w:rsidRDefault="00B63934" w:rsidP="00260503">
            <w:pPr>
              <w:spacing w:line="240" w:lineRule="auto"/>
              <w:rPr>
                <w:szCs w:val="26"/>
              </w:rPr>
            </w:pPr>
          </w:p>
          <w:p w14:paraId="23E025C1" w14:textId="33E36466" w:rsidR="00B63934" w:rsidRPr="00EE6562" w:rsidRDefault="00B63934" w:rsidP="00260503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mật</w:t>
            </w:r>
            <w:proofErr w:type="spellEnd"/>
            <w:r w:rsidR="006177B3"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khẩu</w:t>
            </w:r>
            <w:proofErr w:type="spellEnd"/>
            <w:r w:rsidR="006177B3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thay</w:t>
            </w:r>
            <w:proofErr w:type="spellEnd"/>
            <w:r w:rsidR="006177B3"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đổi</w:t>
            </w:r>
            <w:proofErr w:type="spellEnd"/>
            <w:r w:rsidR="006177B3"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mật</w:t>
            </w:r>
            <w:proofErr w:type="spellEnd"/>
            <w:r w:rsidR="006177B3"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khẩu</w:t>
            </w:r>
            <w:proofErr w:type="spellEnd"/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FF2" w14:textId="17494B0F" w:rsidR="00B63934" w:rsidRPr="00577298" w:rsidRDefault="00B63934" w:rsidP="00260503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dung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6177B3">
              <w:rPr>
                <w:szCs w:val="26"/>
              </w:rPr>
              <w:t>mật</w:t>
            </w:r>
            <w:proofErr w:type="spellEnd"/>
            <w:r w:rsidR="006177B3">
              <w:rPr>
                <w:szCs w:val="26"/>
              </w:rPr>
              <w:t xml:space="preserve"> </w:t>
            </w:r>
            <w:proofErr w:type="spellStart"/>
            <w:proofErr w:type="gramStart"/>
            <w:r w:rsidR="006177B3">
              <w:rPr>
                <w:szCs w:val="26"/>
              </w:rPr>
              <w:t>khẩu</w:t>
            </w:r>
            <w:proofErr w:type="spellEnd"/>
            <w:r w:rsidR="006177B3">
              <w:rPr>
                <w:szCs w:val="26"/>
              </w:rPr>
              <w:t>(</w:t>
            </w:r>
            <w:proofErr w:type="spellStart"/>
            <w:proofErr w:type="gramEnd"/>
            <w:r w:rsidR="006177B3">
              <w:rPr>
                <w:szCs w:val="26"/>
              </w:rPr>
              <w:t>mật</w:t>
            </w:r>
            <w:proofErr w:type="spellEnd"/>
            <w:r w:rsidR="006177B3">
              <w:rPr>
                <w:szCs w:val="26"/>
              </w:rPr>
              <w:t xml:space="preserve"> </w:t>
            </w:r>
            <w:proofErr w:type="spellStart"/>
            <w:r w:rsidR="006177B3">
              <w:rPr>
                <w:szCs w:val="26"/>
              </w:rPr>
              <w:t>khẩu</w:t>
            </w:r>
            <w:proofErr w:type="spellEnd"/>
            <w:r w:rsidR="006177B3">
              <w:rPr>
                <w:szCs w:val="26"/>
              </w:rPr>
              <w:t xml:space="preserve"> </w:t>
            </w:r>
            <w:proofErr w:type="spellStart"/>
            <w:r w:rsidR="006177B3">
              <w:rPr>
                <w:szCs w:val="26"/>
              </w:rPr>
              <w:t>không</w:t>
            </w:r>
            <w:proofErr w:type="spellEnd"/>
            <w:r w:rsidR="006177B3">
              <w:rPr>
                <w:szCs w:val="26"/>
              </w:rPr>
              <w:t xml:space="preserve"> </w:t>
            </w:r>
            <w:proofErr w:type="spellStart"/>
            <w:r w:rsidR="006177B3">
              <w:rPr>
                <w:szCs w:val="26"/>
              </w:rPr>
              <w:t>trùng</w:t>
            </w:r>
            <w:proofErr w:type="spellEnd"/>
            <w:r w:rsidR="006177B3">
              <w:rPr>
                <w:szCs w:val="26"/>
              </w:rPr>
              <w:t xml:space="preserve">, </w:t>
            </w:r>
            <w:proofErr w:type="spellStart"/>
            <w:r w:rsidR="006177B3">
              <w:rPr>
                <w:szCs w:val="26"/>
              </w:rPr>
              <w:t>lỗi</w:t>
            </w:r>
            <w:proofErr w:type="spellEnd"/>
            <w:r w:rsidR="006177B3">
              <w:rPr>
                <w:szCs w:val="26"/>
              </w:rPr>
              <w:t>)</w:t>
            </w:r>
          </w:p>
          <w:p w14:paraId="6A778803" w14:textId="77777777" w:rsidR="00B63934" w:rsidRDefault="00B63934" w:rsidP="00260503">
            <w:pPr>
              <w:spacing w:line="240" w:lineRule="auto"/>
              <w:rPr>
                <w:b/>
                <w:szCs w:val="26"/>
              </w:rPr>
            </w:pPr>
          </w:p>
          <w:p w14:paraId="06A9DA06" w14:textId="77777777" w:rsidR="00B63934" w:rsidRDefault="00B63934" w:rsidP="00260503">
            <w:pPr>
              <w:spacing w:line="240" w:lineRule="auto"/>
              <w:rPr>
                <w:b/>
                <w:szCs w:val="26"/>
              </w:rPr>
            </w:pPr>
          </w:p>
          <w:p w14:paraId="3D1DC01E" w14:textId="77777777" w:rsidR="00B63934" w:rsidRPr="00EE6562" w:rsidRDefault="00B63934" w:rsidP="00260503">
            <w:pPr>
              <w:spacing w:line="240" w:lineRule="auto"/>
              <w:rPr>
                <w:bCs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4</w:t>
            </w:r>
          </w:p>
        </w:tc>
      </w:tr>
    </w:tbl>
    <w:p w14:paraId="3ADF18F0" w14:textId="77777777" w:rsidR="00932DA3" w:rsidRPr="00932DA3" w:rsidRDefault="00932DA3" w:rsidP="00932DA3"/>
    <w:p w14:paraId="44CD8F63" w14:textId="456DDBC1" w:rsid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58B8B5A" w14:textId="26A781C8" w:rsidR="00F25BA2" w:rsidRPr="00F25BA2" w:rsidRDefault="00302728" w:rsidP="00D001DF">
      <w:pPr>
        <w:spacing w:before="0"/>
        <w:ind w:left="-720" w:firstLine="180"/>
        <w:jc w:val="center"/>
      </w:pPr>
      <w:r w:rsidRPr="00302728">
        <w:rPr>
          <w:noProof/>
        </w:rPr>
        <w:drawing>
          <wp:inline distT="0" distB="0" distL="0" distR="0" wp14:anchorId="5080B0D2" wp14:editId="21FD9F5B">
            <wp:extent cx="5580380" cy="4739640"/>
            <wp:effectExtent l="0" t="0" r="127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F4F6" w14:textId="34F93F43" w:rsidR="00733B2E" w:rsidRDefault="00733B2E" w:rsidP="00733B2E">
      <w:pPr>
        <w:pStyle w:val="Heading3"/>
      </w:pPr>
      <w:bookmarkStart w:id="63" w:name="_Toc67948260"/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bookmarkEnd w:id="63"/>
      <w:proofErr w:type="spellEnd"/>
    </w:p>
    <w:p w14:paraId="58FCBCEA" w14:textId="071059FD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8B5EEA" w14:paraId="14C875EC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D0AEA" w14:textId="5F894450" w:rsidR="008B5EEA" w:rsidRPr="00577298" w:rsidRDefault="008B5EEA" w:rsidP="00260503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UC013_Thêm </w:t>
            </w:r>
            <w:proofErr w:type="spellStart"/>
            <w:r>
              <w:rPr>
                <w:b/>
                <w:szCs w:val="26"/>
              </w:rPr>
              <w:t>các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chủ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đề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bất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động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sản</w:t>
            </w:r>
            <w:proofErr w:type="spellEnd"/>
          </w:p>
        </w:tc>
      </w:tr>
      <w:tr w:rsidR="008B5EEA" w14:paraId="3DC4A5CB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9A13" w14:textId="77777777" w:rsidR="008B5EEA" w:rsidRPr="00577298" w:rsidRDefault="008B5EEA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3C5B6" w14:textId="118EE19E" w:rsidR="008B5EEA" w:rsidRPr="00577298" w:rsidRDefault="008B5EEA" w:rsidP="00260503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bất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động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8B5EEA" w14:paraId="1FC86A2D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92BF2" w14:textId="77777777" w:rsidR="008B5EEA" w:rsidRPr="00577298" w:rsidRDefault="008B5EEA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7BC88" w14:textId="10B93E5D" w:rsidR="008B5EEA" w:rsidRPr="00577298" w:rsidRDefault="008B5EEA" w:rsidP="00260503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bất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động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chủ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đề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8B5EEA" w14:paraId="0C048929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FFBC" w14:textId="77777777" w:rsidR="008B5EEA" w:rsidRPr="00577298" w:rsidRDefault="008B5EEA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C2C3" w14:textId="77777777" w:rsidR="008B5EEA" w:rsidRPr="00577298" w:rsidRDefault="008B5EEA" w:rsidP="00260503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8B5EEA" w14:paraId="20933179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A6F7" w14:textId="77777777" w:rsidR="008B5EEA" w:rsidRPr="00577298" w:rsidRDefault="008B5EEA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806A1" w14:textId="77777777" w:rsidR="008B5EEA" w:rsidRPr="008F5984" w:rsidRDefault="008B5EEA" w:rsidP="00260503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8B5EEA" w14:paraId="3028DDFB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DA069" w14:textId="77777777" w:rsidR="008B5EEA" w:rsidRPr="00577298" w:rsidRDefault="008B5EEA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FB17D" w14:textId="188CC46A" w:rsidR="008B5EEA" w:rsidRPr="00577298" w:rsidRDefault="00BE6F7B" w:rsidP="00260503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mới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được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thêm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theo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yêu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cầu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và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lưu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xuống</w:t>
            </w:r>
            <w:proofErr w:type="spellEnd"/>
            <w:r w:rsidR="008B5EEA">
              <w:rPr>
                <w:bCs/>
                <w:szCs w:val="26"/>
              </w:rPr>
              <w:t xml:space="preserve"> CSDL.</w:t>
            </w:r>
          </w:p>
        </w:tc>
      </w:tr>
      <w:tr w:rsidR="008B5EEA" w14:paraId="52ECD0EA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8AA4C" w14:textId="77777777" w:rsidR="008B5EEA" w:rsidRPr="00577298" w:rsidRDefault="008B5EEA" w:rsidP="00260503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DD5B" w14:textId="77777777" w:rsidR="008B5EEA" w:rsidRPr="00577298" w:rsidRDefault="008B5EEA" w:rsidP="00260503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CB4A" w14:textId="77777777" w:rsidR="008B5EEA" w:rsidRPr="00577298" w:rsidRDefault="008B5EEA" w:rsidP="00260503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8B5EEA" w14:paraId="06B02A3F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1784BC" w14:textId="77777777" w:rsidR="008B5EEA" w:rsidRPr="00577298" w:rsidRDefault="008B5EEA" w:rsidP="00260503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176F" w14:textId="27C81F43" w:rsidR="008B5EEA" w:rsidRPr="00F70E1C" w:rsidRDefault="008B5EEA" w:rsidP="00260503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1.</w:t>
            </w:r>
            <w:r>
              <w:rPr>
                <w:bCs/>
                <w:szCs w:val="26"/>
              </w:rPr>
              <w:t>Admin</w:t>
            </w:r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chọn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chức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năng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thêm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chủ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trong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mục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Quản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chủ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đề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của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hệ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thống</w:t>
            </w:r>
            <w:proofErr w:type="spellEnd"/>
            <w:r w:rsidRPr="00F70E1C">
              <w:rPr>
                <w:bCs/>
                <w:szCs w:val="26"/>
              </w:rPr>
              <w:t>.</w:t>
            </w:r>
          </w:p>
          <w:p w14:paraId="712BCFD1" w14:textId="77777777" w:rsidR="008B5EEA" w:rsidRDefault="008B5EEA" w:rsidP="00260503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38D0849B" w14:textId="77777777" w:rsidR="008B5EEA" w:rsidRDefault="008B5EEA" w:rsidP="00260503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327BF591" w14:textId="26018623" w:rsidR="008B5EEA" w:rsidRPr="00F70E1C" w:rsidRDefault="008B5EEA" w:rsidP="00260503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3.</w:t>
            </w:r>
            <w:r w:rsidR="00BE6F7B">
              <w:rPr>
                <w:bCs/>
                <w:szCs w:val="26"/>
              </w:rPr>
              <w:t xml:space="preserve">Admin </w:t>
            </w:r>
            <w:proofErr w:type="spellStart"/>
            <w:r w:rsidR="00BE6F7B">
              <w:rPr>
                <w:bCs/>
                <w:szCs w:val="26"/>
              </w:rPr>
              <w:t>nhập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các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thông</w:t>
            </w:r>
            <w:proofErr w:type="spellEnd"/>
            <w:r w:rsidR="00BE6F7B">
              <w:rPr>
                <w:bCs/>
                <w:szCs w:val="26"/>
              </w:rPr>
              <w:t xml:space="preserve"> tin </w:t>
            </w:r>
            <w:proofErr w:type="spellStart"/>
            <w:r w:rsidR="00BE6F7B">
              <w:rPr>
                <w:bCs/>
                <w:szCs w:val="26"/>
              </w:rPr>
              <w:t>cần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thêm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của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chủ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đề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theo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giao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diện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đã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có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rồi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nhấn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nút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Lưu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chủ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đề</w:t>
            </w:r>
            <w:proofErr w:type="spellEnd"/>
            <w:r w:rsidR="00BE6F7B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8B8C" w14:textId="77777777" w:rsidR="008B5EEA" w:rsidRDefault="008B5EEA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095E6BD4" w14:textId="77777777" w:rsidR="008B5EEA" w:rsidRDefault="008B5EEA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065B620F" w14:textId="77777777" w:rsidR="008B5EEA" w:rsidRDefault="008B5EEA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7ACD9C35" w14:textId="70C14896" w:rsidR="008B5EEA" w:rsidRPr="00F70E1C" w:rsidRDefault="008B5EEA" w:rsidP="0026050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2.Hệ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hiện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thị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thêm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chủ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đề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mới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để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chủ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đề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mới</w:t>
            </w:r>
            <w:proofErr w:type="spellEnd"/>
          </w:p>
          <w:p w14:paraId="3CEE9763" w14:textId="77777777" w:rsidR="008B5EEA" w:rsidRPr="00F70E1C" w:rsidRDefault="008B5EEA" w:rsidP="0026050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28328DCE" w14:textId="77A8E634" w:rsidR="008B5EEA" w:rsidRPr="00F70E1C" w:rsidRDefault="008B5EEA" w:rsidP="0026050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4.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kiểm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tra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 </w:t>
            </w:r>
            <w:proofErr w:type="spellStart"/>
            <w:r w:rsidRPr="00F70E1C">
              <w:rPr>
                <w:szCs w:val="26"/>
              </w:rPr>
              <w:t>mà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nhập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vào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khi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chủ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lastRenderedPageBreak/>
              <w:t>đề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mới</w:t>
            </w:r>
            <w:proofErr w:type="spellEnd"/>
            <w:r>
              <w:rPr>
                <w:szCs w:val="26"/>
              </w:rPr>
              <w:t>.</w:t>
            </w:r>
          </w:p>
          <w:p w14:paraId="3676CD56" w14:textId="331AA8C0" w:rsidR="008B5EEA" w:rsidRPr="00F70E1C" w:rsidRDefault="008B5EEA" w:rsidP="0026050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5.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chủ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proofErr w:type="gramStart"/>
            <w:r w:rsidR="00BE6F7B">
              <w:rPr>
                <w:szCs w:val="26"/>
              </w:rPr>
              <w:t>đề</w:t>
            </w:r>
            <w:proofErr w:type="spellEnd"/>
            <w:r w:rsidR="00BE6F7B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  <w:proofErr w:type="gram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lưu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xuống</w:t>
            </w:r>
            <w:proofErr w:type="spellEnd"/>
            <w:r w:rsidRPr="00F70E1C">
              <w:rPr>
                <w:szCs w:val="26"/>
              </w:rPr>
              <w:t xml:space="preserve"> CSDL, quay </w:t>
            </w:r>
            <w:proofErr w:type="spellStart"/>
            <w:r w:rsidRPr="00F70E1C">
              <w:rPr>
                <w:szCs w:val="26"/>
              </w:rPr>
              <w:t>lại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Quản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lý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chủ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đề</w:t>
            </w:r>
            <w:proofErr w:type="spellEnd"/>
            <w:r w:rsidRPr="00F70E1C">
              <w:rPr>
                <w:szCs w:val="26"/>
              </w:rPr>
              <w:t>.</w:t>
            </w:r>
          </w:p>
        </w:tc>
      </w:tr>
      <w:tr w:rsidR="008B5EEA" w14:paraId="5AE85E47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69BC" w14:textId="77777777" w:rsidR="008B5EEA" w:rsidRPr="00577298" w:rsidRDefault="008B5EEA" w:rsidP="00260503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29A3" w14:textId="77777777" w:rsidR="008B5EEA" w:rsidRPr="00577298" w:rsidRDefault="008B5EEA" w:rsidP="00260503">
            <w:pPr>
              <w:spacing w:line="240" w:lineRule="auto"/>
              <w:rPr>
                <w:szCs w:val="26"/>
              </w:rPr>
            </w:pPr>
          </w:p>
          <w:p w14:paraId="281431FA" w14:textId="77777777" w:rsidR="008B5EEA" w:rsidRPr="00EE6562" w:rsidRDefault="008B5EEA" w:rsidP="00260503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FC8B" w14:textId="77777777" w:rsidR="008B5EEA" w:rsidRPr="00577298" w:rsidRDefault="008B5EEA" w:rsidP="00260503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phù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  <w:r>
              <w:rPr>
                <w:szCs w:val="26"/>
              </w:rPr>
              <w:t>.</w:t>
            </w:r>
          </w:p>
          <w:p w14:paraId="5E5E273A" w14:textId="77777777" w:rsidR="008B5EEA" w:rsidRDefault="008B5EEA" w:rsidP="00260503">
            <w:pPr>
              <w:spacing w:line="240" w:lineRule="auto"/>
              <w:ind w:firstLine="0"/>
              <w:rPr>
                <w:b/>
                <w:szCs w:val="26"/>
              </w:rPr>
            </w:pPr>
          </w:p>
          <w:p w14:paraId="5D13C7E4" w14:textId="77777777" w:rsidR="008B5EEA" w:rsidRPr="00F70E1C" w:rsidRDefault="008B5EEA" w:rsidP="00260503">
            <w:pPr>
              <w:spacing w:line="240" w:lineRule="auto"/>
              <w:ind w:firstLine="0"/>
              <w:rPr>
                <w:b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r>
              <w:rPr>
                <w:b/>
                <w:szCs w:val="26"/>
              </w:rPr>
              <w:t>4</w:t>
            </w:r>
          </w:p>
        </w:tc>
      </w:tr>
    </w:tbl>
    <w:p w14:paraId="1958F649" w14:textId="77777777" w:rsidR="008B5EEA" w:rsidRPr="008B5EEA" w:rsidRDefault="008B5EEA" w:rsidP="008B5EEA"/>
    <w:p w14:paraId="0ABF91A3" w14:textId="1346356F" w:rsid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77C8E30" w14:textId="1DD9B957" w:rsidR="0074287A" w:rsidRPr="0074287A" w:rsidRDefault="00E4589C" w:rsidP="00D001DF">
      <w:pPr>
        <w:ind w:hanging="180"/>
      </w:pPr>
      <w:r w:rsidRPr="00E4589C">
        <w:rPr>
          <w:noProof/>
        </w:rPr>
        <w:drawing>
          <wp:inline distT="0" distB="0" distL="0" distR="0" wp14:anchorId="004CA837" wp14:editId="3817379E">
            <wp:extent cx="5580380" cy="4337050"/>
            <wp:effectExtent l="0" t="0" r="127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2B08" w14:textId="5F1C2449" w:rsidR="00733B2E" w:rsidRDefault="00733B2E" w:rsidP="00733B2E">
      <w:pPr>
        <w:pStyle w:val="Heading3"/>
      </w:pPr>
      <w:bookmarkStart w:id="64" w:name="_Toc67948261"/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bookmarkEnd w:id="64"/>
      <w:proofErr w:type="spellEnd"/>
    </w:p>
    <w:p w14:paraId="55A8E267" w14:textId="49960336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35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65180A" w14:paraId="1E269415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89AD" w14:textId="3897CF4A" w:rsidR="0065180A" w:rsidRPr="00577298" w:rsidRDefault="0065180A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UC00</w:t>
            </w:r>
            <w:r w:rsidR="00932DA3">
              <w:rPr>
                <w:b/>
                <w:szCs w:val="26"/>
              </w:rPr>
              <w:t>9</w:t>
            </w:r>
            <w:r>
              <w:rPr>
                <w:b/>
                <w:szCs w:val="26"/>
              </w:rPr>
              <w:t xml:space="preserve">_Cập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các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chủ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đề</w:t>
            </w:r>
            <w:proofErr w:type="spellEnd"/>
          </w:p>
        </w:tc>
      </w:tr>
      <w:tr w:rsidR="0065180A" w14:paraId="5D828CBF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BA220" w14:textId="77777777" w:rsidR="0065180A" w:rsidRPr="00577298" w:rsidRDefault="0065180A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7DD0" w14:textId="12B825E2" w:rsidR="0065180A" w:rsidRPr="00577298" w:rsidRDefault="0065180A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65180A" w14:paraId="1A99BDE2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E62B6" w14:textId="77777777" w:rsidR="0065180A" w:rsidRPr="00577298" w:rsidRDefault="0065180A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DCC76" w14:textId="3EECA0A0" w:rsidR="0065180A" w:rsidRPr="00577298" w:rsidRDefault="0065180A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,</w:t>
            </w:r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tiến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65180A" w14:paraId="75331F43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659FA" w14:textId="77777777" w:rsidR="0065180A" w:rsidRPr="00577298" w:rsidRDefault="0065180A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67B40" w14:textId="3610193A" w:rsidR="0065180A" w:rsidRPr="00577298" w:rsidRDefault="0065180A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65180A" w14:paraId="73EF41B0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34573" w14:textId="77777777" w:rsidR="0065180A" w:rsidRPr="00577298" w:rsidRDefault="0065180A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C2D36" w14:textId="54657F36" w:rsidR="0065180A" w:rsidRPr="008F5984" w:rsidRDefault="0065180A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sẵn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65180A" w14:paraId="64965008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7EB4F" w14:textId="77777777" w:rsidR="0065180A" w:rsidRPr="00577298" w:rsidRDefault="0065180A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FE9A" w14:textId="77777777" w:rsidR="0065180A" w:rsidRPr="00577298" w:rsidRDefault="0065180A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65180A" w14:paraId="264D5EA6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926EF" w14:textId="77777777" w:rsidR="0065180A" w:rsidRPr="00577298" w:rsidRDefault="0065180A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78B79" w14:textId="77777777" w:rsidR="0065180A" w:rsidRPr="00577298" w:rsidRDefault="0065180A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E631F" w14:textId="77777777" w:rsidR="0065180A" w:rsidRPr="00577298" w:rsidRDefault="0065180A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65180A" w14:paraId="7ED80EAF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34DD9A" w14:textId="77777777" w:rsidR="0065180A" w:rsidRPr="00577298" w:rsidRDefault="0065180A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0182" w14:textId="7ED18C10" w:rsidR="0065180A" w:rsidRPr="00D30A89" w:rsidRDefault="0065180A" w:rsidP="00D30A89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30A89">
              <w:rPr>
                <w:bCs/>
                <w:szCs w:val="26"/>
              </w:rPr>
              <w:t xml:space="preserve">1.Người </w:t>
            </w:r>
            <w:proofErr w:type="spellStart"/>
            <w:r w:rsidRPr="00D30A89">
              <w:rPr>
                <w:bCs/>
                <w:szCs w:val="26"/>
              </w:rPr>
              <w:t>dùng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chọn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chức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năng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cập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nhật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thông</w:t>
            </w:r>
            <w:proofErr w:type="spellEnd"/>
            <w:r w:rsidRPr="00D30A89">
              <w:rPr>
                <w:bCs/>
                <w:szCs w:val="26"/>
              </w:rPr>
              <w:t xml:space="preserve"> tin </w:t>
            </w:r>
            <w:proofErr w:type="spellStart"/>
            <w:r w:rsidRPr="00D30A89">
              <w:rPr>
                <w:bCs/>
                <w:szCs w:val="26"/>
              </w:rPr>
              <w:t>chủ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đề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trong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mục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quản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lý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chủ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đề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của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hệ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thống</w:t>
            </w:r>
            <w:proofErr w:type="spellEnd"/>
            <w:r w:rsidRPr="00D30A89">
              <w:rPr>
                <w:bCs/>
                <w:szCs w:val="26"/>
              </w:rPr>
              <w:t>.</w:t>
            </w:r>
          </w:p>
          <w:p w14:paraId="2114CAA5" w14:textId="77777777" w:rsidR="0065180A" w:rsidRDefault="0065180A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35AEE8E5" w14:textId="77777777" w:rsidR="0065180A" w:rsidRDefault="0065180A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12296193" w14:textId="77777777" w:rsidR="0065180A" w:rsidRPr="00D30A89" w:rsidRDefault="0065180A" w:rsidP="00D30A89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30A89">
              <w:rPr>
                <w:bCs/>
                <w:szCs w:val="26"/>
              </w:rPr>
              <w:t xml:space="preserve">3.Người </w:t>
            </w:r>
            <w:proofErr w:type="spellStart"/>
            <w:r w:rsidRPr="00D30A89">
              <w:rPr>
                <w:bCs/>
                <w:szCs w:val="26"/>
              </w:rPr>
              <w:t>dùng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tiến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hành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nhập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thông</w:t>
            </w:r>
            <w:proofErr w:type="spellEnd"/>
            <w:r w:rsidRPr="00D30A89">
              <w:rPr>
                <w:bCs/>
                <w:szCs w:val="26"/>
              </w:rPr>
              <w:t xml:space="preserve"> tin </w:t>
            </w:r>
            <w:proofErr w:type="spellStart"/>
            <w:r w:rsidRPr="00D30A89">
              <w:rPr>
                <w:bCs/>
                <w:szCs w:val="26"/>
              </w:rPr>
              <w:t>và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các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danh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mục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mà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mình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muốn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thay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đổi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sau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đố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nhấn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nút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Lưu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lastRenderedPageBreak/>
              <w:t>cập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nhật</w:t>
            </w:r>
            <w:proofErr w:type="spellEnd"/>
            <w:r w:rsidRPr="00D30A89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09B6" w14:textId="77777777" w:rsidR="0065180A" w:rsidRDefault="0065180A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4F2E65A1" w14:textId="77777777" w:rsidR="0065180A" w:rsidRDefault="0065180A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41FDBB83" w14:textId="77777777" w:rsidR="0065180A" w:rsidRDefault="0065180A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3E0F6B41" w14:textId="388B5B72" w:rsidR="0065180A" w:rsidRPr="00D30A89" w:rsidRDefault="0065180A" w:rsidP="00D30A89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t xml:space="preserve">2.Hệ </w:t>
            </w:r>
            <w:proofErr w:type="spellStart"/>
            <w:r w:rsidRPr="00D30A89">
              <w:rPr>
                <w:szCs w:val="26"/>
              </w:rPr>
              <w:t>thống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hiện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thị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giao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diện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nhật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thông</w:t>
            </w:r>
            <w:proofErr w:type="spellEnd"/>
            <w:r w:rsidRPr="00D30A89">
              <w:rPr>
                <w:szCs w:val="26"/>
              </w:rPr>
              <w:t xml:space="preserve"> tin </w:t>
            </w:r>
            <w:proofErr w:type="spellStart"/>
            <w:r w:rsidRPr="00D30A89">
              <w:rPr>
                <w:szCs w:val="26"/>
              </w:rPr>
              <w:t>chủ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đề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cho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người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dùng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nhật</w:t>
            </w:r>
            <w:proofErr w:type="spellEnd"/>
            <w:r w:rsidRPr="00D30A89">
              <w:rPr>
                <w:szCs w:val="26"/>
              </w:rPr>
              <w:t>.</w:t>
            </w:r>
          </w:p>
          <w:p w14:paraId="1C91B1FB" w14:textId="77777777" w:rsidR="0065180A" w:rsidRPr="00D30A89" w:rsidRDefault="0065180A" w:rsidP="00D30A89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1C65B590" w14:textId="77777777" w:rsidR="0065180A" w:rsidRPr="00D30A89" w:rsidRDefault="0065180A" w:rsidP="00D30A89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t xml:space="preserve">4. </w:t>
            </w:r>
            <w:proofErr w:type="spellStart"/>
            <w:r w:rsidRPr="00D30A89">
              <w:rPr>
                <w:szCs w:val="26"/>
              </w:rPr>
              <w:t>Hệ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thống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kiểm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tra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thông</w:t>
            </w:r>
            <w:proofErr w:type="spellEnd"/>
            <w:r w:rsidRPr="00D30A89">
              <w:rPr>
                <w:szCs w:val="26"/>
              </w:rPr>
              <w:t xml:space="preserve"> tin </w:t>
            </w:r>
            <w:proofErr w:type="spellStart"/>
            <w:r w:rsidRPr="00D30A89">
              <w:rPr>
                <w:szCs w:val="26"/>
              </w:rPr>
              <w:t>mà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lastRenderedPageBreak/>
              <w:t>người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dùng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vào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khi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nhật</w:t>
            </w:r>
            <w:proofErr w:type="spellEnd"/>
            <w:r w:rsidRPr="00D30A89">
              <w:rPr>
                <w:szCs w:val="26"/>
              </w:rPr>
              <w:t>.</w:t>
            </w:r>
          </w:p>
          <w:p w14:paraId="04F324D1" w14:textId="52E7E18F" w:rsidR="0065180A" w:rsidRPr="00D30A89" w:rsidRDefault="0065180A" w:rsidP="00D30A89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t xml:space="preserve">5. </w:t>
            </w:r>
            <w:proofErr w:type="spellStart"/>
            <w:r w:rsidRPr="00D30A89">
              <w:rPr>
                <w:szCs w:val="26"/>
              </w:rPr>
              <w:t>Hệ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thống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thông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báo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thông</w:t>
            </w:r>
            <w:proofErr w:type="spellEnd"/>
            <w:r w:rsidRPr="00D30A89">
              <w:rPr>
                <w:szCs w:val="26"/>
              </w:rPr>
              <w:t xml:space="preserve"> tin </w:t>
            </w:r>
            <w:proofErr w:type="spellStart"/>
            <w:r w:rsidRPr="00D30A89">
              <w:rPr>
                <w:szCs w:val="26"/>
              </w:rPr>
              <w:t>được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nhật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thành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công</w:t>
            </w:r>
            <w:proofErr w:type="spellEnd"/>
            <w:r w:rsidRPr="00D30A89">
              <w:rPr>
                <w:szCs w:val="26"/>
              </w:rPr>
              <w:t xml:space="preserve">, </w:t>
            </w:r>
            <w:proofErr w:type="spellStart"/>
            <w:r w:rsidRPr="00D30A89">
              <w:rPr>
                <w:szCs w:val="26"/>
              </w:rPr>
              <w:t>lưu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xuống</w:t>
            </w:r>
            <w:proofErr w:type="spellEnd"/>
            <w:r w:rsidRPr="00D30A89">
              <w:rPr>
                <w:szCs w:val="26"/>
              </w:rPr>
              <w:t xml:space="preserve"> CSDL, quay </w:t>
            </w:r>
            <w:proofErr w:type="spellStart"/>
            <w:r w:rsidRPr="00D30A89">
              <w:rPr>
                <w:szCs w:val="26"/>
              </w:rPr>
              <w:t>lại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giao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diện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quản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lý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chủ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đề</w:t>
            </w:r>
            <w:proofErr w:type="spellEnd"/>
            <w:r w:rsidRPr="00D30A89">
              <w:rPr>
                <w:szCs w:val="26"/>
              </w:rPr>
              <w:t>.</w:t>
            </w:r>
          </w:p>
        </w:tc>
      </w:tr>
      <w:tr w:rsidR="0065180A" w14:paraId="3663E923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4895" w14:textId="77777777" w:rsidR="0065180A" w:rsidRPr="00577298" w:rsidRDefault="0065180A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6374" w14:textId="77777777" w:rsidR="0065180A" w:rsidRPr="00577298" w:rsidRDefault="0065180A" w:rsidP="00786E0C">
            <w:pPr>
              <w:spacing w:line="240" w:lineRule="auto"/>
              <w:rPr>
                <w:szCs w:val="26"/>
              </w:rPr>
            </w:pPr>
          </w:p>
          <w:p w14:paraId="1085457D" w14:textId="77777777" w:rsidR="0065180A" w:rsidRPr="00EE6562" w:rsidRDefault="0065180A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98E9" w14:textId="77777777" w:rsidR="0065180A" w:rsidRPr="00577298" w:rsidRDefault="0065180A" w:rsidP="005731C5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dung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</w:p>
          <w:p w14:paraId="7B420DF0" w14:textId="77777777" w:rsidR="0065180A" w:rsidRDefault="0065180A" w:rsidP="00786E0C">
            <w:pPr>
              <w:spacing w:line="240" w:lineRule="auto"/>
              <w:rPr>
                <w:b/>
                <w:szCs w:val="26"/>
              </w:rPr>
            </w:pPr>
          </w:p>
          <w:p w14:paraId="301DB496" w14:textId="77777777" w:rsidR="0065180A" w:rsidRDefault="0065180A" w:rsidP="00786E0C">
            <w:pPr>
              <w:spacing w:line="240" w:lineRule="auto"/>
              <w:rPr>
                <w:b/>
                <w:szCs w:val="26"/>
              </w:rPr>
            </w:pPr>
          </w:p>
          <w:p w14:paraId="7EA5B6D4" w14:textId="77777777" w:rsidR="0065180A" w:rsidRPr="00EE6562" w:rsidRDefault="0065180A" w:rsidP="005731C5">
            <w:pPr>
              <w:spacing w:line="240" w:lineRule="auto"/>
              <w:ind w:firstLine="0"/>
              <w:rPr>
                <w:bCs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4</w:t>
            </w:r>
          </w:p>
        </w:tc>
      </w:tr>
    </w:tbl>
    <w:p w14:paraId="1B06041D" w14:textId="77777777" w:rsidR="0065180A" w:rsidRPr="0065180A" w:rsidRDefault="0065180A" w:rsidP="0065180A"/>
    <w:p w14:paraId="4E254D97" w14:textId="261185D7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0AE9EDE" w14:textId="04D782AD" w:rsidR="00F25BA2" w:rsidRPr="00F25BA2" w:rsidRDefault="00C15E85" w:rsidP="00D001DF">
      <w:pPr>
        <w:ind w:hanging="270"/>
      </w:pPr>
      <w:r w:rsidRPr="00C15E85">
        <w:rPr>
          <w:noProof/>
        </w:rPr>
        <w:drawing>
          <wp:inline distT="0" distB="0" distL="0" distR="0" wp14:anchorId="0F718687" wp14:editId="419C2329">
            <wp:extent cx="5580380" cy="499935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4075" w14:textId="37950B3C" w:rsidR="00733B2E" w:rsidRDefault="00733B2E" w:rsidP="00733B2E">
      <w:pPr>
        <w:pStyle w:val="Heading3"/>
      </w:pPr>
      <w:bookmarkStart w:id="65" w:name="_Toc67948262"/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mới</w:t>
      </w:r>
      <w:bookmarkEnd w:id="65"/>
      <w:proofErr w:type="spellEnd"/>
    </w:p>
    <w:p w14:paraId="6BDCC746" w14:textId="57179683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5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FA5CA8" w14:paraId="1534B2AB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5C09" w14:textId="18AEB9E6" w:rsidR="00FA5CA8" w:rsidRPr="00577298" w:rsidRDefault="00FA5CA8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UC010_Thêm </w:t>
            </w:r>
            <w:proofErr w:type="spellStart"/>
            <w:r>
              <w:rPr>
                <w:b/>
                <w:szCs w:val="26"/>
              </w:rPr>
              <w:t>các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tức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mới</w:t>
            </w:r>
            <w:proofErr w:type="spellEnd"/>
          </w:p>
        </w:tc>
      </w:tr>
      <w:tr w:rsidR="00FA5CA8" w14:paraId="2D63FC12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0518" w14:textId="77777777" w:rsidR="00FA5CA8" w:rsidRPr="00577298" w:rsidRDefault="00FA5CA8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B1B53" w14:textId="6A5AA229" w:rsidR="00FA5CA8" w:rsidRPr="00577298" w:rsidRDefault="00FA5CA8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sự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kiện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FA5CA8" w14:paraId="74F13A5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A0BDD" w14:textId="77777777" w:rsidR="00FA5CA8" w:rsidRPr="00577298" w:rsidRDefault="00FA5CA8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0882" w14:textId="55CCA7E8" w:rsidR="00FA5CA8" w:rsidRPr="00577298" w:rsidRDefault="00FA5CA8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FA5CA8" w14:paraId="40E62D60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0B80" w14:textId="77777777" w:rsidR="00FA5CA8" w:rsidRPr="00577298" w:rsidRDefault="00FA5CA8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B284F" w14:textId="728A246E" w:rsidR="00FA5CA8" w:rsidRPr="00577298" w:rsidRDefault="00FA5CA8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FA5CA8" w14:paraId="1D2B7816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78B13" w14:textId="77777777" w:rsidR="00FA5CA8" w:rsidRPr="00577298" w:rsidRDefault="00FA5CA8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F3184" w14:textId="2DAA2D04" w:rsidR="00FA5CA8" w:rsidRPr="008F5984" w:rsidRDefault="00FA5CA8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FA5CA8" w14:paraId="3323409A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AA375" w14:textId="77777777" w:rsidR="00FA5CA8" w:rsidRPr="00577298" w:rsidRDefault="00FA5CA8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D9393" w14:textId="7ED32746" w:rsidR="00FA5CA8" w:rsidRPr="00577298" w:rsidRDefault="00FA5CA8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FA5CA8" w14:paraId="64DD6BAD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21162" w14:textId="77777777" w:rsidR="00FA5CA8" w:rsidRPr="00577298" w:rsidRDefault="00FA5CA8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DAB5" w14:textId="77777777" w:rsidR="00FA5CA8" w:rsidRPr="00577298" w:rsidRDefault="00FA5CA8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02022" w14:textId="77777777" w:rsidR="00FA5CA8" w:rsidRPr="00577298" w:rsidRDefault="00FA5CA8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FA5CA8" w14:paraId="55AB5A68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78B5F3" w14:textId="77777777" w:rsidR="00FA5CA8" w:rsidRPr="00577298" w:rsidRDefault="00FA5CA8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E68C" w14:textId="6B954093" w:rsidR="00FA5CA8" w:rsidRPr="00F70E1C" w:rsidRDefault="00FA5CA8" w:rsidP="00F70E1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 xml:space="preserve">1.Người </w:t>
            </w:r>
            <w:proofErr w:type="spellStart"/>
            <w:r w:rsidRPr="00F70E1C">
              <w:rPr>
                <w:bCs/>
                <w:szCs w:val="26"/>
              </w:rPr>
              <w:t>dùng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chọn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chức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năng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thêm</w:t>
            </w:r>
            <w:proofErr w:type="spellEnd"/>
            <w:r w:rsidR="006B3506" w:rsidRPr="00F70E1C">
              <w:rPr>
                <w:bCs/>
                <w:szCs w:val="26"/>
              </w:rPr>
              <w:t xml:space="preserve"> tin </w:t>
            </w:r>
            <w:proofErr w:type="spellStart"/>
            <w:r w:rsidR="006B3506" w:rsidRPr="00F70E1C">
              <w:rPr>
                <w:bCs/>
                <w:szCs w:val="26"/>
              </w:rPr>
              <w:t>tức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trong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mục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Q</w:t>
            </w:r>
            <w:r w:rsidRPr="00F70E1C">
              <w:rPr>
                <w:bCs/>
                <w:szCs w:val="26"/>
              </w:rPr>
              <w:t>uản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lý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r w:rsidR="006B3506" w:rsidRPr="00F70E1C">
              <w:rPr>
                <w:bCs/>
                <w:szCs w:val="26"/>
              </w:rPr>
              <w:t xml:space="preserve">tin </w:t>
            </w:r>
            <w:proofErr w:type="spellStart"/>
            <w:r w:rsidR="006B3506" w:rsidRPr="00F70E1C">
              <w:rPr>
                <w:bCs/>
                <w:szCs w:val="26"/>
              </w:rPr>
              <w:t>tức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của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hệ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thống</w:t>
            </w:r>
            <w:proofErr w:type="spellEnd"/>
            <w:r w:rsidRPr="00F70E1C">
              <w:rPr>
                <w:bCs/>
                <w:szCs w:val="26"/>
              </w:rPr>
              <w:t>.</w:t>
            </w:r>
          </w:p>
          <w:p w14:paraId="13E15657" w14:textId="77777777" w:rsidR="00FA5CA8" w:rsidRDefault="00FA5CA8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6B9F40A" w14:textId="77777777" w:rsidR="00FA5CA8" w:rsidRDefault="00FA5CA8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66D3F275" w14:textId="0C2C8491" w:rsidR="00FA5CA8" w:rsidRPr="00F70E1C" w:rsidRDefault="00FA5CA8" w:rsidP="00F70E1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3.</w:t>
            </w:r>
            <w:r w:rsidR="006B3506" w:rsidRPr="00F70E1C">
              <w:rPr>
                <w:bCs/>
                <w:szCs w:val="26"/>
              </w:rPr>
              <w:t xml:space="preserve">Người </w:t>
            </w:r>
            <w:proofErr w:type="spellStart"/>
            <w:r w:rsidR="006B3506" w:rsidRPr="00F70E1C">
              <w:rPr>
                <w:bCs/>
                <w:szCs w:val="26"/>
              </w:rPr>
              <w:t>dùng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chọn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loại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chủ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đề</w:t>
            </w:r>
            <w:proofErr w:type="spellEnd"/>
            <w:r w:rsidR="006B3506" w:rsidRPr="00F70E1C">
              <w:rPr>
                <w:bCs/>
                <w:szCs w:val="26"/>
              </w:rPr>
              <w:t xml:space="preserve"> tin </w:t>
            </w:r>
            <w:proofErr w:type="spellStart"/>
            <w:r w:rsidR="006B3506" w:rsidRPr="00F70E1C">
              <w:rPr>
                <w:bCs/>
                <w:szCs w:val="26"/>
              </w:rPr>
              <w:t>tức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mà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mình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cần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thêm</w:t>
            </w:r>
            <w:proofErr w:type="spellEnd"/>
            <w:r w:rsidR="006B3506" w:rsidRPr="00F70E1C">
              <w:rPr>
                <w:bCs/>
                <w:szCs w:val="26"/>
              </w:rPr>
              <w:t xml:space="preserve">, </w:t>
            </w:r>
            <w:proofErr w:type="spellStart"/>
            <w:r w:rsidR="006B3506" w:rsidRPr="00F70E1C">
              <w:rPr>
                <w:bCs/>
                <w:szCs w:val="26"/>
              </w:rPr>
              <w:t>nhập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thông</w:t>
            </w:r>
            <w:proofErr w:type="spellEnd"/>
            <w:r w:rsidR="006B3506" w:rsidRPr="00F70E1C">
              <w:rPr>
                <w:bCs/>
                <w:szCs w:val="26"/>
              </w:rPr>
              <w:t xml:space="preserve"> tin </w:t>
            </w:r>
            <w:proofErr w:type="spellStart"/>
            <w:r w:rsidR="006B3506" w:rsidRPr="00F70E1C">
              <w:rPr>
                <w:bCs/>
                <w:szCs w:val="26"/>
              </w:rPr>
              <w:t>cho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chủ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đề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đã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chọn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rồi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nhấn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nút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Thêm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4FA3" w14:textId="77777777" w:rsidR="00FA5CA8" w:rsidRDefault="00FA5CA8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3C4117F3" w14:textId="77777777" w:rsidR="00FA5CA8" w:rsidRDefault="00FA5CA8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840A94F" w14:textId="77777777" w:rsidR="00FA5CA8" w:rsidRDefault="00FA5CA8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3AC01FB" w14:textId="08B36964" w:rsidR="00FA5CA8" w:rsidRPr="00F70E1C" w:rsidRDefault="00FA5CA8" w:rsidP="00F70E1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2.Hệ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hiện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thị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r w:rsidR="006B3506" w:rsidRPr="00F70E1C">
              <w:rPr>
                <w:szCs w:val="26"/>
              </w:rPr>
              <w:t xml:space="preserve">tin </w:t>
            </w:r>
            <w:proofErr w:type="spellStart"/>
            <w:r w:rsidR="006B3506" w:rsidRPr="00F70E1C">
              <w:rPr>
                <w:szCs w:val="26"/>
              </w:rPr>
              <w:t>tức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để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người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dùng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thêm</w:t>
            </w:r>
            <w:proofErr w:type="spellEnd"/>
            <w:r w:rsidR="006B3506" w:rsidRPr="00F70E1C">
              <w:rPr>
                <w:szCs w:val="26"/>
              </w:rPr>
              <w:t xml:space="preserve"> tin </w:t>
            </w:r>
            <w:proofErr w:type="spellStart"/>
            <w:r w:rsidR="006B3506" w:rsidRPr="00F70E1C">
              <w:rPr>
                <w:szCs w:val="26"/>
              </w:rPr>
              <w:t>tức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mới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theo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từng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chủ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đề</w:t>
            </w:r>
            <w:proofErr w:type="spellEnd"/>
            <w:r w:rsidR="006B3506" w:rsidRPr="00F70E1C">
              <w:rPr>
                <w:szCs w:val="26"/>
              </w:rPr>
              <w:t>.</w:t>
            </w:r>
          </w:p>
          <w:p w14:paraId="454DB260" w14:textId="77777777" w:rsidR="00FA5CA8" w:rsidRPr="00F70E1C" w:rsidRDefault="00FA5CA8" w:rsidP="00F70E1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50C0D70E" w14:textId="4794E107" w:rsidR="00FA5CA8" w:rsidRPr="00F70E1C" w:rsidRDefault="00FA5CA8" w:rsidP="00F70E1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4.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kiểm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tra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 </w:t>
            </w:r>
            <w:proofErr w:type="spellStart"/>
            <w:r w:rsidRPr="00F70E1C">
              <w:rPr>
                <w:szCs w:val="26"/>
              </w:rPr>
              <w:t>mà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nhập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vào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khi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Thêm</w:t>
            </w:r>
            <w:proofErr w:type="spellEnd"/>
            <w:r w:rsidR="006B3506" w:rsidRPr="00F70E1C">
              <w:rPr>
                <w:szCs w:val="26"/>
              </w:rPr>
              <w:t xml:space="preserve"> tin </w:t>
            </w:r>
            <w:proofErr w:type="spellStart"/>
            <w:r w:rsidR="006B3506" w:rsidRPr="00F70E1C">
              <w:rPr>
                <w:szCs w:val="26"/>
              </w:rPr>
              <w:t>tức</w:t>
            </w:r>
            <w:proofErr w:type="spellEnd"/>
            <w:r w:rsidRPr="00F70E1C">
              <w:rPr>
                <w:szCs w:val="26"/>
              </w:rPr>
              <w:t>.</w:t>
            </w:r>
          </w:p>
          <w:p w14:paraId="1107072F" w14:textId="10CDB691" w:rsidR="00FA5CA8" w:rsidRPr="00F70E1C" w:rsidRDefault="00FA5CA8" w:rsidP="00F70E1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5.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báo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 </w:t>
            </w:r>
            <w:proofErr w:type="spellStart"/>
            <w:r w:rsidRPr="00F70E1C">
              <w:rPr>
                <w:szCs w:val="26"/>
              </w:rPr>
              <w:t>được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thành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công</w:t>
            </w:r>
            <w:proofErr w:type="spellEnd"/>
            <w:r w:rsidRPr="00F70E1C">
              <w:rPr>
                <w:szCs w:val="26"/>
              </w:rPr>
              <w:t xml:space="preserve">, </w:t>
            </w:r>
            <w:proofErr w:type="spellStart"/>
            <w:r w:rsidRPr="00F70E1C">
              <w:rPr>
                <w:szCs w:val="26"/>
              </w:rPr>
              <w:t>lưu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xuống</w:t>
            </w:r>
            <w:proofErr w:type="spellEnd"/>
            <w:r w:rsidRPr="00F70E1C">
              <w:rPr>
                <w:szCs w:val="26"/>
              </w:rPr>
              <w:t xml:space="preserve"> CSDL, quay </w:t>
            </w:r>
            <w:proofErr w:type="spellStart"/>
            <w:r w:rsidRPr="00F70E1C">
              <w:rPr>
                <w:szCs w:val="26"/>
              </w:rPr>
              <w:t>lại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Quản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lý</w:t>
            </w:r>
            <w:proofErr w:type="spellEnd"/>
            <w:r w:rsidR="006B3506" w:rsidRPr="00F70E1C">
              <w:rPr>
                <w:szCs w:val="26"/>
              </w:rPr>
              <w:t xml:space="preserve"> tin </w:t>
            </w:r>
            <w:proofErr w:type="spellStart"/>
            <w:r w:rsidR="006B3506" w:rsidRPr="00F70E1C">
              <w:rPr>
                <w:szCs w:val="26"/>
              </w:rPr>
              <w:t>tức</w:t>
            </w:r>
            <w:proofErr w:type="spellEnd"/>
            <w:r w:rsidRPr="00F70E1C">
              <w:rPr>
                <w:szCs w:val="26"/>
              </w:rPr>
              <w:t>.</w:t>
            </w:r>
          </w:p>
        </w:tc>
      </w:tr>
      <w:tr w:rsidR="00FA5CA8" w14:paraId="51C460A7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83ACC" w14:textId="77777777" w:rsidR="00FA5CA8" w:rsidRPr="00577298" w:rsidRDefault="00FA5CA8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76FC" w14:textId="77777777" w:rsidR="00FA5CA8" w:rsidRPr="00577298" w:rsidRDefault="00FA5CA8" w:rsidP="00786E0C">
            <w:pPr>
              <w:spacing w:line="240" w:lineRule="auto"/>
              <w:rPr>
                <w:szCs w:val="26"/>
              </w:rPr>
            </w:pPr>
          </w:p>
          <w:p w14:paraId="754550F9" w14:textId="77777777" w:rsidR="00FA5CA8" w:rsidRPr="00EE6562" w:rsidRDefault="00FA5CA8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5FD5" w14:textId="741AE921" w:rsidR="00FA5CA8" w:rsidRPr="00577298" w:rsidRDefault="00FA5CA8" w:rsidP="00875CCF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người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dùng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thêm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sai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thông</w:t>
            </w:r>
            <w:proofErr w:type="spellEnd"/>
            <w:r w:rsidR="007A295E">
              <w:rPr>
                <w:szCs w:val="26"/>
              </w:rPr>
              <w:t xml:space="preserve"> tin </w:t>
            </w:r>
            <w:proofErr w:type="spellStart"/>
            <w:r w:rsidR="007A295E">
              <w:rPr>
                <w:szCs w:val="26"/>
              </w:rPr>
              <w:t>không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phù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hợp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chủ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đề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mời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nhập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lại</w:t>
            </w:r>
            <w:proofErr w:type="spellEnd"/>
            <w:r w:rsidR="007A295E">
              <w:rPr>
                <w:szCs w:val="26"/>
              </w:rPr>
              <w:t>.</w:t>
            </w:r>
          </w:p>
          <w:p w14:paraId="63A9667D" w14:textId="77777777" w:rsidR="00FA5CA8" w:rsidRDefault="00FA5CA8" w:rsidP="00786E0C">
            <w:pPr>
              <w:spacing w:line="240" w:lineRule="auto"/>
              <w:rPr>
                <w:b/>
                <w:szCs w:val="26"/>
              </w:rPr>
            </w:pPr>
          </w:p>
          <w:p w14:paraId="74CDA9D7" w14:textId="77777777" w:rsidR="00FA5CA8" w:rsidRDefault="00FA5CA8" w:rsidP="00786E0C">
            <w:pPr>
              <w:spacing w:line="240" w:lineRule="auto"/>
              <w:rPr>
                <w:b/>
                <w:szCs w:val="26"/>
              </w:rPr>
            </w:pPr>
          </w:p>
          <w:p w14:paraId="10F9948B" w14:textId="50782230" w:rsidR="00FA5CA8" w:rsidRPr="00F70E1C" w:rsidRDefault="00FA5CA8" w:rsidP="00875CCF">
            <w:pPr>
              <w:spacing w:line="240" w:lineRule="auto"/>
              <w:ind w:firstLine="0"/>
              <w:rPr>
                <w:b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r w:rsidR="00F70E1C">
              <w:rPr>
                <w:b/>
                <w:szCs w:val="26"/>
              </w:rPr>
              <w:t>4</w:t>
            </w:r>
          </w:p>
        </w:tc>
      </w:tr>
    </w:tbl>
    <w:p w14:paraId="3EF5FD40" w14:textId="77777777" w:rsidR="00FA5CA8" w:rsidRPr="00FA5CA8" w:rsidRDefault="00FA5CA8" w:rsidP="00FA5CA8"/>
    <w:p w14:paraId="4FC4E4A3" w14:textId="3D043E93" w:rsid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6E15329" w14:textId="400C1485" w:rsidR="0074287A" w:rsidRPr="0074287A" w:rsidRDefault="00AB4A5E" w:rsidP="00D001DF">
      <w:pPr>
        <w:ind w:hanging="180"/>
      </w:pPr>
      <w:r w:rsidRPr="00AB4A5E">
        <w:rPr>
          <w:noProof/>
        </w:rPr>
        <w:drawing>
          <wp:inline distT="0" distB="0" distL="0" distR="0" wp14:anchorId="730C29E5" wp14:editId="261DA3CB">
            <wp:extent cx="5580380" cy="4588510"/>
            <wp:effectExtent l="0" t="0" r="127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1199" w14:textId="58E0C096" w:rsidR="00733B2E" w:rsidRDefault="00733B2E" w:rsidP="00733B2E">
      <w:pPr>
        <w:pStyle w:val="Heading3"/>
      </w:pPr>
      <w:bookmarkStart w:id="66" w:name="_Toc67948263"/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tin </w:t>
      </w:r>
      <w:proofErr w:type="spellStart"/>
      <w:r>
        <w:t>tức</w:t>
      </w:r>
      <w:bookmarkEnd w:id="66"/>
      <w:proofErr w:type="spellEnd"/>
    </w:p>
    <w:p w14:paraId="41492783" w14:textId="0D376DBC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4935AC" w14:paraId="5BAF5C62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B3724" w14:textId="0D0EE226" w:rsidR="004935AC" w:rsidRPr="00577298" w:rsidRDefault="004935AC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UC0011_Cập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các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chủ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đề</w:t>
            </w:r>
            <w:proofErr w:type="spellEnd"/>
          </w:p>
        </w:tc>
      </w:tr>
      <w:tr w:rsidR="004935AC" w14:paraId="21F07C81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802A0" w14:textId="77777777" w:rsidR="004935AC" w:rsidRPr="00577298" w:rsidRDefault="004935A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9AAF7" w14:textId="188E17AB" w:rsidR="004935AC" w:rsidRPr="00577298" w:rsidRDefault="004935AC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sự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kiện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4935AC" w14:paraId="525DCA8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5323D" w14:textId="77777777" w:rsidR="004935AC" w:rsidRPr="00577298" w:rsidRDefault="004935A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0BAC" w14:textId="54B9224F" w:rsidR="004935AC" w:rsidRPr="00577298" w:rsidRDefault="004935AC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proofErr w:type="gram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,</w:t>
            </w:r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tiến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4935AC" w14:paraId="3AE3F55E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09A33" w14:textId="77777777" w:rsidR="004935AC" w:rsidRPr="00577298" w:rsidRDefault="004935A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96F5" w14:textId="77777777" w:rsidR="004935AC" w:rsidRPr="00577298" w:rsidRDefault="004935AC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4935AC" w14:paraId="22E7C0E1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F21C" w14:textId="77777777" w:rsidR="004935AC" w:rsidRPr="00577298" w:rsidRDefault="004935A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09A4" w14:textId="41EFF222" w:rsidR="004935AC" w:rsidRPr="008F5984" w:rsidRDefault="004935AC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sẵn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4935AC" w14:paraId="16D0C6D4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F4B96" w14:textId="77777777" w:rsidR="004935AC" w:rsidRPr="00577298" w:rsidRDefault="004935A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376C9" w14:textId="3B91DBC5" w:rsidR="004935AC" w:rsidRPr="00577298" w:rsidRDefault="004935AC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tin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4935AC" w14:paraId="26523358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86345" w14:textId="77777777" w:rsidR="004935AC" w:rsidRPr="00577298" w:rsidRDefault="004935AC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52701" w14:textId="77777777" w:rsidR="004935AC" w:rsidRPr="00577298" w:rsidRDefault="004935AC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64282" w14:textId="77777777" w:rsidR="004935AC" w:rsidRPr="00577298" w:rsidRDefault="004935AC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4935AC" w14:paraId="09E8084A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8880B3" w14:textId="77777777" w:rsidR="004935AC" w:rsidRPr="00577298" w:rsidRDefault="004935AC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22AE" w14:textId="06594316" w:rsidR="004935AC" w:rsidRPr="0011437E" w:rsidRDefault="004935AC" w:rsidP="0011437E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11437E">
              <w:rPr>
                <w:bCs/>
                <w:szCs w:val="26"/>
              </w:rPr>
              <w:t xml:space="preserve">1.Người </w:t>
            </w:r>
            <w:proofErr w:type="spellStart"/>
            <w:r w:rsidRPr="0011437E">
              <w:rPr>
                <w:bCs/>
                <w:szCs w:val="26"/>
              </w:rPr>
              <w:t>dùng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chọn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chức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năng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cập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nhật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thông</w:t>
            </w:r>
            <w:proofErr w:type="spellEnd"/>
            <w:r w:rsidRPr="0011437E">
              <w:rPr>
                <w:bCs/>
                <w:szCs w:val="26"/>
              </w:rPr>
              <w:t xml:space="preserve"> tin </w:t>
            </w:r>
            <w:proofErr w:type="spellStart"/>
            <w:r w:rsidRPr="0011437E">
              <w:rPr>
                <w:bCs/>
                <w:szCs w:val="26"/>
              </w:rPr>
              <w:t>Tin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tức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trong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mục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Quản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lý</w:t>
            </w:r>
            <w:proofErr w:type="spellEnd"/>
            <w:r w:rsidRPr="0011437E">
              <w:rPr>
                <w:bCs/>
                <w:szCs w:val="26"/>
              </w:rPr>
              <w:t xml:space="preserve"> Tin </w:t>
            </w:r>
            <w:proofErr w:type="spellStart"/>
            <w:r w:rsidRPr="0011437E">
              <w:rPr>
                <w:bCs/>
                <w:szCs w:val="26"/>
              </w:rPr>
              <w:t>tức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của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hệ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thống</w:t>
            </w:r>
            <w:proofErr w:type="spellEnd"/>
            <w:r w:rsidRPr="0011437E">
              <w:rPr>
                <w:bCs/>
                <w:szCs w:val="26"/>
              </w:rPr>
              <w:t>.</w:t>
            </w:r>
          </w:p>
          <w:p w14:paraId="164523E9" w14:textId="77777777" w:rsidR="004935AC" w:rsidRDefault="004935AC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757F6C0C" w14:textId="77777777" w:rsidR="004935AC" w:rsidRDefault="004935AC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3460F05C" w14:textId="77777777" w:rsidR="004935AC" w:rsidRPr="0011437E" w:rsidRDefault="004935AC" w:rsidP="0011437E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11437E">
              <w:rPr>
                <w:bCs/>
                <w:szCs w:val="26"/>
              </w:rPr>
              <w:t xml:space="preserve">3.Người </w:t>
            </w:r>
            <w:proofErr w:type="spellStart"/>
            <w:r w:rsidRPr="0011437E">
              <w:rPr>
                <w:bCs/>
                <w:szCs w:val="26"/>
              </w:rPr>
              <w:t>dùng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tiến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hành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nhập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thông</w:t>
            </w:r>
            <w:proofErr w:type="spellEnd"/>
            <w:r w:rsidRPr="0011437E">
              <w:rPr>
                <w:bCs/>
                <w:szCs w:val="26"/>
              </w:rPr>
              <w:t xml:space="preserve"> tin </w:t>
            </w:r>
            <w:proofErr w:type="spellStart"/>
            <w:r w:rsidRPr="0011437E">
              <w:rPr>
                <w:bCs/>
                <w:szCs w:val="26"/>
              </w:rPr>
              <w:t>và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các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danh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mục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mà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mình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muốn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thay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đổi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sau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đố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nhấn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nút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Lưu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lastRenderedPageBreak/>
              <w:t>cập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nhật</w:t>
            </w:r>
            <w:proofErr w:type="spellEnd"/>
            <w:r w:rsidRPr="0011437E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D7C3" w14:textId="77777777" w:rsidR="004935AC" w:rsidRDefault="004935A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9EEFB41" w14:textId="77777777" w:rsidR="004935AC" w:rsidRDefault="004935A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029B4EB" w14:textId="77777777" w:rsidR="004935AC" w:rsidRDefault="004935A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6B0E8013" w14:textId="3DD44227" w:rsidR="004935AC" w:rsidRPr="0011437E" w:rsidRDefault="004935AC" w:rsidP="0011437E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11437E">
              <w:rPr>
                <w:szCs w:val="26"/>
              </w:rPr>
              <w:t xml:space="preserve">2.Hệ </w:t>
            </w:r>
            <w:proofErr w:type="spellStart"/>
            <w:r w:rsidRPr="0011437E">
              <w:rPr>
                <w:szCs w:val="26"/>
              </w:rPr>
              <w:t>thống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hiện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thị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giao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diện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cập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nhật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thông</w:t>
            </w:r>
            <w:proofErr w:type="spellEnd"/>
            <w:r w:rsidRPr="0011437E">
              <w:rPr>
                <w:szCs w:val="26"/>
              </w:rPr>
              <w:t xml:space="preserve"> tin </w:t>
            </w:r>
            <w:proofErr w:type="spellStart"/>
            <w:r w:rsidRPr="0011437E">
              <w:rPr>
                <w:szCs w:val="26"/>
              </w:rPr>
              <w:t>Tin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tức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cho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người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dùng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cập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nhật</w:t>
            </w:r>
            <w:proofErr w:type="spellEnd"/>
            <w:r w:rsidRPr="0011437E">
              <w:rPr>
                <w:szCs w:val="26"/>
              </w:rPr>
              <w:t>.</w:t>
            </w:r>
          </w:p>
          <w:p w14:paraId="3AC602ED" w14:textId="77777777" w:rsidR="004935AC" w:rsidRPr="0011437E" w:rsidRDefault="004935AC" w:rsidP="0011437E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596B202D" w14:textId="77777777" w:rsidR="004935AC" w:rsidRPr="0011437E" w:rsidRDefault="004935AC" w:rsidP="0011437E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11437E">
              <w:rPr>
                <w:szCs w:val="26"/>
              </w:rPr>
              <w:t xml:space="preserve">4. </w:t>
            </w:r>
            <w:proofErr w:type="spellStart"/>
            <w:r w:rsidRPr="0011437E">
              <w:rPr>
                <w:szCs w:val="26"/>
              </w:rPr>
              <w:t>Hệ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thống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kiểm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tra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thông</w:t>
            </w:r>
            <w:proofErr w:type="spellEnd"/>
            <w:r w:rsidRPr="0011437E">
              <w:rPr>
                <w:szCs w:val="26"/>
              </w:rPr>
              <w:t xml:space="preserve"> tin </w:t>
            </w:r>
            <w:proofErr w:type="spellStart"/>
            <w:r w:rsidRPr="0011437E">
              <w:rPr>
                <w:szCs w:val="26"/>
              </w:rPr>
              <w:t>mà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lastRenderedPageBreak/>
              <w:t>người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dùng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nhập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vào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khi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cập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nhật</w:t>
            </w:r>
            <w:proofErr w:type="spellEnd"/>
            <w:r w:rsidRPr="0011437E">
              <w:rPr>
                <w:szCs w:val="26"/>
              </w:rPr>
              <w:t>.</w:t>
            </w:r>
          </w:p>
          <w:p w14:paraId="7DBE55A1" w14:textId="5D55FCF4" w:rsidR="004935AC" w:rsidRPr="0011437E" w:rsidRDefault="004935AC" w:rsidP="0011437E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11437E">
              <w:rPr>
                <w:szCs w:val="26"/>
              </w:rPr>
              <w:t xml:space="preserve">5. </w:t>
            </w:r>
            <w:proofErr w:type="spellStart"/>
            <w:r w:rsidRPr="0011437E">
              <w:rPr>
                <w:szCs w:val="26"/>
              </w:rPr>
              <w:t>Hệ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thống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thông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báo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thông</w:t>
            </w:r>
            <w:proofErr w:type="spellEnd"/>
            <w:r w:rsidRPr="0011437E">
              <w:rPr>
                <w:szCs w:val="26"/>
              </w:rPr>
              <w:t xml:space="preserve"> tin </w:t>
            </w:r>
            <w:proofErr w:type="spellStart"/>
            <w:r w:rsidRPr="0011437E">
              <w:rPr>
                <w:szCs w:val="26"/>
              </w:rPr>
              <w:t>được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cập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nhật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thành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công</w:t>
            </w:r>
            <w:proofErr w:type="spellEnd"/>
            <w:r w:rsidRPr="0011437E">
              <w:rPr>
                <w:szCs w:val="26"/>
              </w:rPr>
              <w:t xml:space="preserve">, </w:t>
            </w:r>
            <w:proofErr w:type="spellStart"/>
            <w:r w:rsidRPr="0011437E">
              <w:rPr>
                <w:szCs w:val="26"/>
              </w:rPr>
              <w:t>lưu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xuống</w:t>
            </w:r>
            <w:proofErr w:type="spellEnd"/>
            <w:r w:rsidRPr="0011437E">
              <w:rPr>
                <w:szCs w:val="26"/>
              </w:rPr>
              <w:t xml:space="preserve"> CSDL, quay </w:t>
            </w:r>
            <w:proofErr w:type="spellStart"/>
            <w:r w:rsidRPr="0011437E">
              <w:rPr>
                <w:szCs w:val="26"/>
              </w:rPr>
              <w:t>lại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giao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diện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quản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lý</w:t>
            </w:r>
            <w:proofErr w:type="spellEnd"/>
            <w:r w:rsidRPr="0011437E">
              <w:rPr>
                <w:szCs w:val="26"/>
              </w:rPr>
              <w:t xml:space="preserve"> Tin </w:t>
            </w:r>
            <w:proofErr w:type="spellStart"/>
            <w:r w:rsidRPr="0011437E">
              <w:rPr>
                <w:szCs w:val="26"/>
              </w:rPr>
              <w:t>tức</w:t>
            </w:r>
            <w:proofErr w:type="spellEnd"/>
            <w:r w:rsidRPr="0011437E">
              <w:rPr>
                <w:szCs w:val="26"/>
              </w:rPr>
              <w:t>.</w:t>
            </w:r>
          </w:p>
        </w:tc>
      </w:tr>
      <w:tr w:rsidR="004935AC" w14:paraId="1CA383F6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2A9AB" w14:textId="77777777" w:rsidR="004935AC" w:rsidRPr="00577298" w:rsidRDefault="004935AC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419" w14:textId="77777777" w:rsidR="004935AC" w:rsidRPr="00577298" w:rsidRDefault="004935AC" w:rsidP="00786E0C">
            <w:pPr>
              <w:spacing w:line="240" w:lineRule="auto"/>
              <w:rPr>
                <w:szCs w:val="26"/>
              </w:rPr>
            </w:pPr>
          </w:p>
          <w:p w14:paraId="0A6C87CB" w14:textId="77777777" w:rsidR="004935AC" w:rsidRPr="00EE6562" w:rsidRDefault="004935AC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3FE1" w14:textId="07F8E01B" w:rsidR="004935AC" w:rsidRPr="00577298" w:rsidRDefault="004935AC" w:rsidP="00786E0C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lỗi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cụ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làm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chỉnh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sửa</w:t>
            </w:r>
            <w:proofErr w:type="spellEnd"/>
          </w:p>
          <w:p w14:paraId="6B795900" w14:textId="77777777" w:rsidR="004935AC" w:rsidRDefault="004935AC" w:rsidP="00786E0C">
            <w:pPr>
              <w:spacing w:line="240" w:lineRule="auto"/>
              <w:rPr>
                <w:b/>
                <w:szCs w:val="26"/>
              </w:rPr>
            </w:pPr>
          </w:p>
          <w:p w14:paraId="29585308" w14:textId="77777777" w:rsidR="004935AC" w:rsidRDefault="004935AC" w:rsidP="00786E0C">
            <w:pPr>
              <w:spacing w:line="240" w:lineRule="auto"/>
              <w:rPr>
                <w:b/>
                <w:szCs w:val="26"/>
              </w:rPr>
            </w:pPr>
          </w:p>
          <w:p w14:paraId="3C762CDA" w14:textId="77777777" w:rsidR="004935AC" w:rsidRPr="00EE6562" w:rsidRDefault="004935AC" w:rsidP="00786E0C">
            <w:pPr>
              <w:spacing w:line="240" w:lineRule="auto"/>
              <w:rPr>
                <w:bCs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4</w:t>
            </w:r>
          </w:p>
        </w:tc>
      </w:tr>
    </w:tbl>
    <w:p w14:paraId="22797999" w14:textId="77777777" w:rsidR="004935AC" w:rsidRPr="004935AC" w:rsidRDefault="004935AC" w:rsidP="004935AC"/>
    <w:p w14:paraId="45617494" w14:textId="25F453EE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944A53C" w14:textId="1D952D7A" w:rsidR="00EF7D6D" w:rsidRPr="00EF7D6D" w:rsidRDefault="00094E36" w:rsidP="00D001DF">
      <w:pPr>
        <w:ind w:hanging="360"/>
      </w:pPr>
      <w:r w:rsidRPr="00094E36">
        <w:rPr>
          <w:noProof/>
        </w:rPr>
        <w:drawing>
          <wp:inline distT="0" distB="0" distL="0" distR="0" wp14:anchorId="35846C1D" wp14:editId="60DBA6FC">
            <wp:extent cx="5580380" cy="4570095"/>
            <wp:effectExtent l="0" t="0" r="127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F6AC" w14:textId="334DE3F0" w:rsidR="00733B2E" w:rsidRDefault="00733B2E" w:rsidP="00733B2E">
      <w:pPr>
        <w:pStyle w:val="Heading3"/>
      </w:pPr>
      <w:bookmarkStart w:id="67" w:name="_Toc67948264"/>
      <w:proofErr w:type="spellStart"/>
      <w:r>
        <w:t>Xóa</w:t>
      </w:r>
      <w:proofErr w:type="spellEnd"/>
      <w:r>
        <w:t xml:space="preserve"> tin </w:t>
      </w:r>
      <w:proofErr w:type="spellStart"/>
      <w:r>
        <w:t>tức</w:t>
      </w:r>
      <w:bookmarkEnd w:id="67"/>
      <w:proofErr w:type="spellEnd"/>
    </w:p>
    <w:p w14:paraId="4E2E2AE1" w14:textId="70C5E66D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797464" w14:paraId="2E96A4CD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BD8BE" w14:textId="73A14CF4" w:rsidR="00797464" w:rsidRPr="00577298" w:rsidRDefault="00797464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UC012_Xóa tin </w:t>
            </w:r>
            <w:proofErr w:type="spellStart"/>
            <w:r>
              <w:rPr>
                <w:b/>
                <w:szCs w:val="26"/>
              </w:rPr>
              <w:t>tức</w:t>
            </w:r>
            <w:proofErr w:type="spellEnd"/>
          </w:p>
        </w:tc>
      </w:tr>
      <w:tr w:rsidR="00797464" w14:paraId="1253B2EA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D13A7" w14:textId="77777777" w:rsidR="00797464" w:rsidRPr="00577298" w:rsidRDefault="00797464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7DCF0" w14:textId="38A1695A" w:rsidR="00797464" w:rsidRPr="00577298" w:rsidRDefault="00797464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ra </w:t>
            </w:r>
            <w:proofErr w:type="spellStart"/>
            <w:r>
              <w:rPr>
                <w:bCs/>
                <w:szCs w:val="26"/>
              </w:rPr>
              <w:t>khỏi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</w:p>
        </w:tc>
      </w:tr>
      <w:tr w:rsidR="00797464" w14:paraId="0104195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78AD" w14:textId="77777777" w:rsidR="00797464" w:rsidRPr="00577298" w:rsidRDefault="00797464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4B22" w14:textId="28EC76FA" w:rsidR="00797464" w:rsidRPr="00577298" w:rsidRDefault="00797464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việc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ở CSDL, quay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giao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diện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797464" w14:paraId="6047E494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DF9A" w14:textId="77777777" w:rsidR="00797464" w:rsidRPr="00577298" w:rsidRDefault="00797464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7D01D" w14:textId="77777777" w:rsidR="00797464" w:rsidRPr="00577298" w:rsidRDefault="00797464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797464" w14:paraId="6700D717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8E379" w14:textId="77777777" w:rsidR="00797464" w:rsidRPr="00577298" w:rsidRDefault="00797464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B6D66" w14:textId="621E430D" w:rsidR="00797464" w:rsidRPr="008F5984" w:rsidRDefault="00797464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sẵn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797464" w14:paraId="0F7D5C76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88312" w14:textId="77777777" w:rsidR="00797464" w:rsidRPr="00577298" w:rsidRDefault="00797464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90ABA" w14:textId="34BDAF4C" w:rsidR="00797464" w:rsidRPr="00577298" w:rsidRDefault="00797464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797464" w14:paraId="0BDEF597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0DB01" w14:textId="77777777" w:rsidR="00797464" w:rsidRPr="00577298" w:rsidRDefault="00797464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EA1C9" w14:textId="77777777" w:rsidR="00797464" w:rsidRPr="00577298" w:rsidRDefault="00797464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16F7E" w14:textId="77777777" w:rsidR="00797464" w:rsidRPr="00577298" w:rsidRDefault="00797464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797464" w14:paraId="209B44C1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059E8" w14:textId="77777777" w:rsidR="00797464" w:rsidRPr="00577298" w:rsidRDefault="00797464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C7A9" w14:textId="1F6EFA5C" w:rsidR="00797464" w:rsidRPr="00D94286" w:rsidRDefault="00797464" w:rsidP="00D94286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94286">
              <w:rPr>
                <w:bCs/>
                <w:szCs w:val="26"/>
              </w:rPr>
              <w:t xml:space="preserve">1.Admin </w:t>
            </w:r>
            <w:proofErr w:type="spellStart"/>
            <w:r w:rsidRPr="00D94286">
              <w:rPr>
                <w:bCs/>
                <w:szCs w:val="26"/>
              </w:rPr>
              <w:t>chọn</w:t>
            </w:r>
            <w:proofErr w:type="spellEnd"/>
            <w:r w:rsidRPr="00D94286">
              <w:rPr>
                <w:bCs/>
                <w:szCs w:val="26"/>
              </w:rPr>
              <w:t xml:space="preserve"> tin </w:t>
            </w:r>
            <w:proofErr w:type="spellStart"/>
            <w:r w:rsidRPr="00D94286">
              <w:rPr>
                <w:bCs/>
                <w:szCs w:val="26"/>
              </w:rPr>
              <w:t>tức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muốn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xóa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trong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mực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Quản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lý</w:t>
            </w:r>
            <w:proofErr w:type="spellEnd"/>
            <w:r w:rsidRPr="00D94286">
              <w:rPr>
                <w:bCs/>
                <w:szCs w:val="26"/>
              </w:rPr>
              <w:t xml:space="preserve"> tin </w:t>
            </w:r>
            <w:proofErr w:type="spellStart"/>
            <w:r w:rsidRPr="00D94286">
              <w:rPr>
                <w:bCs/>
                <w:szCs w:val="26"/>
              </w:rPr>
              <w:t>tức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của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hệ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thống</w:t>
            </w:r>
            <w:proofErr w:type="spellEnd"/>
            <w:r w:rsidRPr="00D94286">
              <w:rPr>
                <w:bCs/>
                <w:szCs w:val="26"/>
              </w:rPr>
              <w:t>.</w:t>
            </w:r>
          </w:p>
          <w:p w14:paraId="6EC988F1" w14:textId="77777777" w:rsidR="00797464" w:rsidRDefault="00797464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4976AC7" w14:textId="77777777" w:rsidR="00797464" w:rsidRDefault="00797464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7FE83D6A" w14:textId="2BC8AEBA" w:rsidR="00797464" w:rsidRPr="00D94286" w:rsidRDefault="00797464" w:rsidP="00D94286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94286">
              <w:rPr>
                <w:bCs/>
                <w:szCs w:val="26"/>
              </w:rPr>
              <w:t xml:space="preserve">2.1 Admin </w:t>
            </w:r>
            <w:proofErr w:type="spellStart"/>
            <w:r w:rsidRPr="00D94286">
              <w:rPr>
                <w:bCs/>
                <w:szCs w:val="26"/>
              </w:rPr>
              <w:t>xác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nhận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chọn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Xóa</w:t>
            </w:r>
            <w:proofErr w:type="spellEnd"/>
            <w:r w:rsidRPr="00D94286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05A5" w14:textId="77777777" w:rsidR="00797464" w:rsidRDefault="00797464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2AA416B" w14:textId="77777777" w:rsidR="00797464" w:rsidRDefault="00797464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789C5B5E" w14:textId="77777777" w:rsidR="00797464" w:rsidRDefault="00797464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16A1984" w14:textId="3FFEEDE7" w:rsidR="00797464" w:rsidRPr="00D94286" w:rsidRDefault="00797464" w:rsidP="00D94286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94286">
              <w:rPr>
                <w:szCs w:val="26"/>
              </w:rPr>
              <w:t xml:space="preserve">2.Hệ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hiện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báo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xác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nhận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người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dùng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có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muốn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xóa</w:t>
            </w:r>
            <w:proofErr w:type="spellEnd"/>
            <w:r w:rsidRPr="00D94286">
              <w:rPr>
                <w:szCs w:val="26"/>
              </w:rPr>
              <w:t xml:space="preserve"> hay </w:t>
            </w:r>
            <w:proofErr w:type="spellStart"/>
            <w:r w:rsidRPr="00D94286">
              <w:rPr>
                <w:szCs w:val="26"/>
              </w:rPr>
              <w:t>không</w:t>
            </w:r>
            <w:proofErr w:type="spellEnd"/>
            <w:r w:rsidRPr="00D94286">
              <w:rPr>
                <w:szCs w:val="26"/>
              </w:rPr>
              <w:t>.</w:t>
            </w:r>
          </w:p>
          <w:p w14:paraId="50C93036" w14:textId="77777777" w:rsidR="00797464" w:rsidRPr="00D94286" w:rsidRDefault="00797464" w:rsidP="00D94286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54BE38F0" w14:textId="5FB4F031" w:rsidR="00797464" w:rsidRPr="00D94286" w:rsidRDefault="00797464" w:rsidP="00D94286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94286">
              <w:rPr>
                <w:szCs w:val="26"/>
              </w:rPr>
              <w:t xml:space="preserve">3.Hệ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thông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báo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xóa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thành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công</w:t>
            </w:r>
            <w:proofErr w:type="spellEnd"/>
            <w:r w:rsidRPr="00D94286">
              <w:rPr>
                <w:szCs w:val="26"/>
              </w:rPr>
              <w:t xml:space="preserve">, </w:t>
            </w:r>
            <w:proofErr w:type="spellStart"/>
            <w:r w:rsidRPr="00D94286">
              <w:rPr>
                <w:szCs w:val="26"/>
              </w:rPr>
              <w:t>cập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nhật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thông</w:t>
            </w:r>
            <w:proofErr w:type="spellEnd"/>
            <w:r w:rsidRPr="00D94286">
              <w:rPr>
                <w:szCs w:val="26"/>
              </w:rPr>
              <w:t xml:space="preserve"> tin </w:t>
            </w:r>
            <w:proofErr w:type="spellStart"/>
            <w:r w:rsidRPr="00D94286">
              <w:rPr>
                <w:szCs w:val="26"/>
              </w:rPr>
              <w:t>xuống</w:t>
            </w:r>
            <w:proofErr w:type="spellEnd"/>
            <w:r w:rsidRPr="00D94286">
              <w:rPr>
                <w:szCs w:val="26"/>
              </w:rPr>
              <w:t xml:space="preserve"> CSDL, quay </w:t>
            </w:r>
            <w:proofErr w:type="spellStart"/>
            <w:r w:rsidRPr="00D94286">
              <w:rPr>
                <w:szCs w:val="26"/>
              </w:rPr>
              <w:t>lại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giao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diện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Quản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lý</w:t>
            </w:r>
            <w:proofErr w:type="spellEnd"/>
            <w:r w:rsidRPr="00D94286">
              <w:rPr>
                <w:szCs w:val="26"/>
              </w:rPr>
              <w:t xml:space="preserve"> tin </w:t>
            </w:r>
            <w:proofErr w:type="spellStart"/>
            <w:r w:rsidRPr="00D94286">
              <w:rPr>
                <w:szCs w:val="26"/>
              </w:rPr>
              <w:t>tức</w:t>
            </w:r>
            <w:proofErr w:type="spellEnd"/>
            <w:r w:rsidRPr="00D94286">
              <w:rPr>
                <w:szCs w:val="26"/>
              </w:rPr>
              <w:t>.</w:t>
            </w:r>
          </w:p>
        </w:tc>
      </w:tr>
      <w:tr w:rsidR="00797464" w14:paraId="7556DDED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535C" w14:textId="77777777" w:rsidR="00797464" w:rsidRPr="00577298" w:rsidRDefault="00797464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F9EB" w14:textId="77777777" w:rsidR="00797464" w:rsidRPr="00577298" w:rsidRDefault="00797464" w:rsidP="00786E0C">
            <w:pPr>
              <w:spacing w:line="240" w:lineRule="auto"/>
              <w:rPr>
                <w:szCs w:val="26"/>
              </w:rPr>
            </w:pPr>
          </w:p>
          <w:p w14:paraId="1A536BD7" w14:textId="78B8D288" w:rsidR="00797464" w:rsidRPr="00EE6562" w:rsidRDefault="00797464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2.2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Cancel.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C4D1" w14:textId="06E9BD6A" w:rsidR="00797464" w:rsidRPr="00577298" w:rsidRDefault="00797464" w:rsidP="00797464">
            <w:pPr>
              <w:spacing w:line="240" w:lineRule="auto"/>
              <w:ind w:firstLine="0"/>
              <w:rPr>
                <w:szCs w:val="26"/>
              </w:rPr>
            </w:pPr>
          </w:p>
          <w:p w14:paraId="3AF731C2" w14:textId="77777777" w:rsidR="00797464" w:rsidRDefault="00797464" w:rsidP="00786E0C">
            <w:pPr>
              <w:spacing w:line="240" w:lineRule="auto"/>
              <w:rPr>
                <w:b/>
                <w:szCs w:val="26"/>
              </w:rPr>
            </w:pPr>
          </w:p>
          <w:p w14:paraId="0E1C78E7" w14:textId="6571913B" w:rsidR="00797464" w:rsidRPr="00EE6562" w:rsidRDefault="00797464" w:rsidP="00797464">
            <w:pPr>
              <w:spacing w:line="240" w:lineRule="auto"/>
              <w:ind w:firstLine="0"/>
              <w:rPr>
                <w:bCs/>
                <w:szCs w:val="26"/>
              </w:rPr>
            </w:pPr>
          </w:p>
        </w:tc>
      </w:tr>
    </w:tbl>
    <w:p w14:paraId="7325E8AB" w14:textId="77777777" w:rsidR="00797464" w:rsidRPr="00797464" w:rsidRDefault="00797464" w:rsidP="00797464"/>
    <w:p w14:paraId="44EA9AD9" w14:textId="4B386F21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F0C1D8E" w14:textId="20BB68E8" w:rsidR="00156223" w:rsidRPr="00156223" w:rsidRDefault="00156223" w:rsidP="00D001DF">
      <w:pPr>
        <w:ind w:hanging="180"/>
      </w:pPr>
      <w:r w:rsidRPr="00156223">
        <w:rPr>
          <w:noProof/>
        </w:rPr>
        <w:drawing>
          <wp:inline distT="0" distB="0" distL="0" distR="0" wp14:anchorId="3D727881" wp14:editId="3979FB64">
            <wp:extent cx="5580380" cy="413258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5DC9" w14:textId="5D1D85B1" w:rsidR="00733B2E" w:rsidRDefault="00733B2E" w:rsidP="00733B2E">
      <w:pPr>
        <w:pStyle w:val="Heading3"/>
      </w:pPr>
      <w:bookmarkStart w:id="68" w:name="_Toc67948265"/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mới</w:t>
      </w:r>
      <w:bookmarkEnd w:id="68"/>
      <w:proofErr w:type="spellEnd"/>
    </w:p>
    <w:p w14:paraId="509EC0E0" w14:textId="7BC89A05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F94741" w14:paraId="6B3739C4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7495" w14:textId="493FB877" w:rsidR="00F94741" w:rsidRPr="00577298" w:rsidRDefault="00F94741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UC013_Thêm </w:t>
            </w:r>
            <w:proofErr w:type="spellStart"/>
            <w:r>
              <w:rPr>
                <w:b/>
                <w:szCs w:val="26"/>
              </w:rPr>
              <w:t>các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gói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đăng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mới</w:t>
            </w:r>
            <w:proofErr w:type="spellEnd"/>
          </w:p>
        </w:tc>
      </w:tr>
      <w:tr w:rsidR="00F94741" w14:paraId="2C6D43D3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F28A" w14:textId="77777777" w:rsidR="00F94741" w:rsidRPr="00577298" w:rsidRDefault="00F9474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65FC" w14:textId="030B6B7B" w:rsidR="00F94741" w:rsidRPr="00577298" w:rsidRDefault="00F94741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82240F">
              <w:rPr>
                <w:bCs/>
                <w:szCs w:val="26"/>
              </w:rPr>
              <w:t>gói</w:t>
            </w:r>
            <w:proofErr w:type="spellEnd"/>
            <w:r w:rsidR="0082240F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tin.</w:t>
            </w:r>
          </w:p>
        </w:tc>
      </w:tr>
      <w:tr w:rsidR="00F94741" w14:paraId="081DEEF3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AFDE" w14:textId="77777777" w:rsidR="00F94741" w:rsidRPr="00577298" w:rsidRDefault="00F9474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ADD06" w14:textId="339E7D7C" w:rsidR="00F94741" w:rsidRPr="00577298" w:rsidRDefault="00F94741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B0296C">
              <w:rPr>
                <w:bCs/>
                <w:szCs w:val="26"/>
              </w:rPr>
              <w:t>gói</w:t>
            </w:r>
            <w:proofErr w:type="spellEnd"/>
            <w:r w:rsidR="00B0296C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proofErr w:type="gram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F94741" w14:paraId="25314A36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4837D" w14:textId="77777777" w:rsidR="00F94741" w:rsidRPr="00577298" w:rsidRDefault="00F9474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60D9" w14:textId="77777777" w:rsidR="00F94741" w:rsidRPr="00577298" w:rsidRDefault="00F94741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F94741" w14:paraId="3CC61443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CA3D" w14:textId="77777777" w:rsidR="00F94741" w:rsidRPr="00577298" w:rsidRDefault="00F9474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37115" w14:textId="77777777" w:rsidR="00F94741" w:rsidRPr="008F5984" w:rsidRDefault="00F94741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F94741" w14:paraId="7DB1CF07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1BD2" w14:textId="77777777" w:rsidR="00F94741" w:rsidRPr="00577298" w:rsidRDefault="00F9474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BF3B9" w14:textId="615B7C26" w:rsidR="00F94741" w:rsidRPr="00577298" w:rsidRDefault="00F94741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F94741" w14:paraId="54ACE54B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0430B" w14:textId="77777777" w:rsidR="00F94741" w:rsidRPr="00577298" w:rsidRDefault="00F94741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CE71" w14:textId="77777777" w:rsidR="00F94741" w:rsidRPr="00577298" w:rsidRDefault="00F94741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AFE7" w14:textId="77777777" w:rsidR="00F94741" w:rsidRPr="00577298" w:rsidRDefault="00F94741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F94741" w14:paraId="7523DF4F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E546D1" w14:textId="77777777" w:rsidR="00F94741" w:rsidRPr="00577298" w:rsidRDefault="00F94741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7DE" w14:textId="1040E58F" w:rsidR="00F94741" w:rsidRPr="00F70E1C" w:rsidRDefault="00F94741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1.</w:t>
            </w:r>
            <w:r>
              <w:rPr>
                <w:bCs/>
                <w:szCs w:val="26"/>
              </w:rPr>
              <w:t>Admin</w:t>
            </w:r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chọn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chức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năng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thêm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trong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mục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Quản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lý</w:t>
            </w:r>
            <w:proofErr w:type="spellEnd"/>
            <w:r w:rsidR="00B0296C">
              <w:rPr>
                <w:bCs/>
                <w:szCs w:val="26"/>
              </w:rPr>
              <w:t xml:space="preserve"> </w:t>
            </w:r>
            <w:proofErr w:type="spellStart"/>
            <w:r w:rsidR="00B0296C">
              <w:rPr>
                <w:bCs/>
                <w:szCs w:val="26"/>
              </w:rPr>
              <w:t>gói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</w:t>
            </w:r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của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hệ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thống</w:t>
            </w:r>
            <w:proofErr w:type="spellEnd"/>
            <w:r w:rsidRPr="00F70E1C">
              <w:rPr>
                <w:bCs/>
                <w:szCs w:val="26"/>
              </w:rPr>
              <w:t>.</w:t>
            </w:r>
          </w:p>
          <w:p w14:paraId="32CF5C02" w14:textId="77777777" w:rsidR="00F94741" w:rsidRDefault="00F94741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58098096" w14:textId="77777777" w:rsidR="00F94741" w:rsidRDefault="00F94741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7F96CC63" w14:textId="5C645E2D" w:rsidR="00F94741" w:rsidRPr="00F70E1C" w:rsidRDefault="00F94741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3.</w:t>
            </w: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giao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diện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042" w14:textId="77777777" w:rsidR="00F94741" w:rsidRDefault="00F9474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49472C34" w14:textId="77777777" w:rsidR="00F94741" w:rsidRDefault="00F9474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4A7793C4" w14:textId="77777777" w:rsidR="00F94741" w:rsidRDefault="00F9474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686CADFA" w14:textId="0FBB9970" w:rsidR="00F94741" w:rsidRPr="00F70E1C" w:rsidRDefault="00F94741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2.Hệ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hiện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thị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để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  <w:r>
              <w:rPr>
                <w:szCs w:val="26"/>
              </w:rPr>
              <w:t>.</w:t>
            </w:r>
          </w:p>
          <w:p w14:paraId="2C5B3F9D" w14:textId="77777777" w:rsidR="00F94741" w:rsidRPr="00F70E1C" w:rsidRDefault="00F94741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43A4442D" w14:textId="4DF343CF" w:rsidR="00F94741" w:rsidRPr="00F70E1C" w:rsidRDefault="00F94741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4.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kiểm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tra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 </w:t>
            </w:r>
            <w:proofErr w:type="spellStart"/>
            <w:r w:rsidRPr="00F70E1C">
              <w:rPr>
                <w:szCs w:val="26"/>
              </w:rPr>
              <w:t>mà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nhập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vào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khi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  <w:r>
              <w:rPr>
                <w:szCs w:val="26"/>
              </w:rPr>
              <w:t>.</w:t>
            </w:r>
          </w:p>
          <w:p w14:paraId="0FD83988" w14:textId="35906FC5" w:rsidR="00F94741" w:rsidRPr="00F70E1C" w:rsidRDefault="00F94741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5.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lưu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xuống</w:t>
            </w:r>
            <w:proofErr w:type="spellEnd"/>
            <w:r w:rsidRPr="00F70E1C">
              <w:rPr>
                <w:szCs w:val="26"/>
              </w:rPr>
              <w:t xml:space="preserve"> CSDL, quay </w:t>
            </w:r>
            <w:proofErr w:type="spellStart"/>
            <w:r w:rsidRPr="00F70E1C">
              <w:rPr>
                <w:szCs w:val="26"/>
              </w:rPr>
              <w:t>lại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Quản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lý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D66FE0">
              <w:rPr>
                <w:szCs w:val="26"/>
              </w:rPr>
              <w:t>gói</w:t>
            </w:r>
            <w:proofErr w:type="spellEnd"/>
            <w:r w:rsidR="00D66FE0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  <w:r w:rsidRPr="00F70E1C">
              <w:rPr>
                <w:szCs w:val="26"/>
              </w:rPr>
              <w:t>.</w:t>
            </w:r>
          </w:p>
        </w:tc>
      </w:tr>
      <w:tr w:rsidR="00F94741" w14:paraId="3CD22ACC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ACFC8" w14:textId="77777777" w:rsidR="00F94741" w:rsidRPr="00577298" w:rsidRDefault="00F94741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360C" w14:textId="77777777" w:rsidR="00F94741" w:rsidRPr="00577298" w:rsidRDefault="00F94741" w:rsidP="00786E0C">
            <w:pPr>
              <w:spacing w:line="240" w:lineRule="auto"/>
              <w:rPr>
                <w:szCs w:val="26"/>
              </w:rPr>
            </w:pPr>
          </w:p>
          <w:p w14:paraId="42205715" w14:textId="0AC0F13B" w:rsidR="00F94741" w:rsidRPr="00EE6562" w:rsidRDefault="00F94741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BA4EE0"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89AE" w14:textId="77777777" w:rsidR="00F94741" w:rsidRPr="00577298" w:rsidRDefault="00F94741" w:rsidP="001E0E95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phù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  <w:r>
              <w:rPr>
                <w:szCs w:val="26"/>
              </w:rPr>
              <w:t>.</w:t>
            </w:r>
          </w:p>
          <w:p w14:paraId="1D84C5BC" w14:textId="77777777" w:rsidR="00F94741" w:rsidRDefault="00F94741" w:rsidP="000E0153">
            <w:pPr>
              <w:spacing w:line="240" w:lineRule="auto"/>
              <w:ind w:firstLine="0"/>
              <w:rPr>
                <w:b/>
                <w:szCs w:val="26"/>
              </w:rPr>
            </w:pPr>
          </w:p>
          <w:p w14:paraId="09A29246" w14:textId="77777777" w:rsidR="00F94741" w:rsidRPr="00F70E1C" w:rsidRDefault="00F94741" w:rsidP="001E0E95">
            <w:pPr>
              <w:spacing w:line="240" w:lineRule="auto"/>
              <w:ind w:firstLine="0"/>
              <w:rPr>
                <w:b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r>
              <w:rPr>
                <w:b/>
                <w:szCs w:val="26"/>
              </w:rPr>
              <w:t>4</w:t>
            </w:r>
          </w:p>
        </w:tc>
      </w:tr>
    </w:tbl>
    <w:p w14:paraId="59C9B610" w14:textId="77777777" w:rsidR="00F94741" w:rsidRPr="00F94741" w:rsidRDefault="00F94741" w:rsidP="00F94741"/>
    <w:p w14:paraId="5ADB055D" w14:textId="67F9D985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71AA8EB" w14:textId="4EE2FFDD" w:rsidR="00214922" w:rsidRPr="00214922" w:rsidRDefault="00AA7676" w:rsidP="00D001DF">
      <w:pPr>
        <w:ind w:hanging="180"/>
      </w:pPr>
      <w:r w:rsidRPr="00AA7676">
        <w:rPr>
          <w:noProof/>
        </w:rPr>
        <w:drawing>
          <wp:inline distT="0" distB="0" distL="0" distR="0" wp14:anchorId="2C3B50C6" wp14:editId="2313F6B7">
            <wp:extent cx="5580380" cy="466915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D33A" w14:textId="30F6B26C" w:rsidR="00733B2E" w:rsidRDefault="00733B2E" w:rsidP="00733B2E">
      <w:pPr>
        <w:pStyle w:val="Heading3"/>
      </w:pPr>
      <w:bookmarkStart w:id="69" w:name="_Toc67948266"/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  <w:bookmarkEnd w:id="69"/>
    </w:p>
    <w:p w14:paraId="03279EB2" w14:textId="51B20342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BE0A31" w14:paraId="4A7FBFF4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510A" w14:textId="42C78D7E" w:rsidR="00BE0A31" w:rsidRPr="00577298" w:rsidRDefault="00BE0A31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UC014_Cập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giá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gói</w:t>
            </w:r>
            <w:proofErr w:type="spellEnd"/>
            <w:r>
              <w:rPr>
                <w:b/>
                <w:szCs w:val="26"/>
              </w:rPr>
              <w:t xml:space="preserve"> tin</w:t>
            </w:r>
          </w:p>
        </w:tc>
      </w:tr>
      <w:tr w:rsidR="00BE0A31" w14:paraId="40866253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CCE2" w14:textId="77777777" w:rsidR="00BE0A31" w:rsidRPr="00577298" w:rsidRDefault="00BE0A3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BA64" w14:textId="53E86394" w:rsidR="00BE0A31" w:rsidRPr="00577298" w:rsidRDefault="00BE0A31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giá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</w:p>
        </w:tc>
      </w:tr>
      <w:tr w:rsidR="00BE0A31" w14:paraId="785F6CB2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D560" w14:textId="77777777" w:rsidR="00BE0A31" w:rsidRPr="00577298" w:rsidRDefault="00BE0A3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4D22A" w14:textId="291C63A0" w:rsidR="00BE0A31" w:rsidRPr="00577298" w:rsidRDefault="00BE0A31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giá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,</w:t>
            </w:r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BE0A31" w14:paraId="12ECA86B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E7E4" w14:textId="77777777" w:rsidR="00BE0A31" w:rsidRPr="00577298" w:rsidRDefault="00BE0A3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20026" w14:textId="77777777" w:rsidR="00BE0A31" w:rsidRPr="00577298" w:rsidRDefault="00BE0A31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BE0A31" w14:paraId="495C2BAF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D8F4" w14:textId="77777777" w:rsidR="00BE0A31" w:rsidRPr="00577298" w:rsidRDefault="00BE0A3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0D871" w14:textId="77777777" w:rsidR="00BE0A31" w:rsidRPr="008F5984" w:rsidRDefault="00BE0A31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BE0A31" w14:paraId="5E3BF6D2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C119" w14:textId="77777777" w:rsidR="00BE0A31" w:rsidRPr="00577298" w:rsidRDefault="00BE0A3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C4D6" w14:textId="584A75B0" w:rsidR="00BE0A31" w:rsidRPr="00577298" w:rsidRDefault="00BE0A31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Giá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BE0A31" w14:paraId="478AAAE1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8AF28" w14:textId="77777777" w:rsidR="00BE0A31" w:rsidRPr="00577298" w:rsidRDefault="00BE0A31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460CE" w14:textId="77777777" w:rsidR="00BE0A31" w:rsidRPr="00577298" w:rsidRDefault="00BE0A31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29F6C" w14:textId="77777777" w:rsidR="00BE0A31" w:rsidRPr="00577298" w:rsidRDefault="00BE0A31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BE0A31" w14:paraId="250C7392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A5FDE" w14:textId="77777777" w:rsidR="00BE0A31" w:rsidRPr="00577298" w:rsidRDefault="00BE0A31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913A" w14:textId="7F1D6651" w:rsidR="00BE0A31" w:rsidRPr="00F70E1C" w:rsidRDefault="00BE0A31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1.</w:t>
            </w: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giá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0DEC4626" w14:textId="77777777" w:rsidR="00BE0A31" w:rsidRDefault="00BE0A31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3C4BDEBF" w14:textId="77777777" w:rsidR="00BE0A31" w:rsidRDefault="00BE0A31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5AD0F0B" w14:textId="7C168969" w:rsidR="00BE0A31" w:rsidRPr="00F70E1C" w:rsidRDefault="00BE0A31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3.</w:t>
            </w: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loại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giá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E1AE" w14:textId="77777777" w:rsidR="00BE0A31" w:rsidRDefault="00BE0A3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3DAC8B08" w14:textId="77777777" w:rsidR="00BE0A31" w:rsidRDefault="00BE0A3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1F5E7BF0" w14:textId="77777777" w:rsidR="00BE0A31" w:rsidRDefault="00BE0A3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EB401E8" w14:textId="07A2840C" w:rsidR="00BE0A31" w:rsidRPr="00F70E1C" w:rsidRDefault="00BE0A31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2.Hệ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hiện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thị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được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chọn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>.</w:t>
            </w:r>
          </w:p>
          <w:p w14:paraId="0F8CBBC7" w14:textId="71402DAC" w:rsidR="00BE0A31" w:rsidRPr="00F70E1C" w:rsidRDefault="00BE0A31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4</w:t>
            </w:r>
            <w:r w:rsidRPr="00F70E1C">
              <w:rPr>
                <w:szCs w:val="26"/>
              </w:rPr>
              <w:t xml:space="preserve">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báo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được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thành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công</w:t>
            </w:r>
            <w:proofErr w:type="spellEnd"/>
            <w:r w:rsidRPr="00F70E1C">
              <w:rPr>
                <w:szCs w:val="26"/>
              </w:rPr>
              <w:t xml:space="preserve">, </w:t>
            </w:r>
            <w:proofErr w:type="spellStart"/>
            <w:r w:rsidRPr="00F70E1C">
              <w:rPr>
                <w:szCs w:val="26"/>
              </w:rPr>
              <w:t>lưu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xuống</w:t>
            </w:r>
            <w:proofErr w:type="spellEnd"/>
            <w:r w:rsidRPr="00F70E1C">
              <w:rPr>
                <w:szCs w:val="26"/>
              </w:rPr>
              <w:t xml:space="preserve"> CSDL, quay </w:t>
            </w:r>
            <w:proofErr w:type="spellStart"/>
            <w:r w:rsidRPr="00F70E1C">
              <w:rPr>
                <w:szCs w:val="26"/>
              </w:rPr>
              <w:t>lại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Quản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  <w:r w:rsidRPr="00F70E1C">
              <w:rPr>
                <w:szCs w:val="26"/>
              </w:rPr>
              <w:t>.</w:t>
            </w:r>
          </w:p>
        </w:tc>
      </w:tr>
      <w:tr w:rsidR="00BE0A31" w14:paraId="07A1E357" w14:textId="77777777" w:rsidTr="00D001DF">
        <w:trPr>
          <w:trHeight w:val="1693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A7D4E" w14:textId="77777777" w:rsidR="00BE0A31" w:rsidRPr="00577298" w:rsidRDefault="00BE0A31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0E4D" w14:textId="77777777" w:rsidR="00BE0A31" w:rsidRPr="00577298" w:rsidRDefault="00BE0A31" w:rsidP="00786E0C">
            <w:pPr>
              <w:spacing w:line="240" w:lineRule="auto"/>
              <w:rPr>
                <w:szCs w:val="26"/>
              </w:rPr>
            </w:pPr>
          </w:p>
          <w:p w14:paraId="103F6835" w14:textId="462522E9" w:rsidR="00BE0A31" w:rsidRPr="00EE6562" w:rsidRDefault="00BE0A31" w:rsidP="00786E0C">
            <w:pPr>
              <w:spacing w:line="240" w:lineRule="auto"/>
              <w:ind w:firstLine="0"/>
              <w:rPr>
                <w:bCs/>
                <w:szCs w:val="26"/>
              </w:rPr>
            </w:pP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7D89" w14:textId="19B90F33" w:rsidR="00BE0A31" w:rsidRPr="00F70E1C" w:rsidRDefault="00BE0A31" w:rsidP="00BE0A31">
            <w:pPr>
              <w:spacing w:line="240" w:lineRule="auto"/>
              <w:ind w:firstLine="0"/>
              <w:rPr>
                <w:b/>
                <w:szCs w:val="26"/>
              </w:rPr>
            </w:pPr>
          </w:p>
        </w:tc>
      </w:tr>
    </w:tbl>
    <w:p w14:paraId="3533CF59" w14:textId="77777777" w:rsidR="00BE0A31" w:rsidRPr="00BE0A31" w:rsidRDefault="00BE0A31" w:rsidP="00BE0A31"/>
    <w:p w14:paraId="53BCDA0F" w14:textId="4E9D5FB0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D06F2CC" w14:textId="3A7C48CE" w:rsidR="00F25BA2" w:rsidRPr="00F25BA2" w:rsidRDefault="00C8352A" w:rsidP="00D001DF">
      <w:pPr>
        <w:ind w:hanging="90"/>
      </w:pPr>
      <w:r w:rsidRPr="00C8352A">
        <w:rPr>
          <w:noProof/>
        </w:rPr>
        <w:drawing>
          <wp:inline distT="0" distB="0" distL="0" distR="0" wp14:anchorId="502F81EE" wp14:editId="40B6086E">
            <wp:extent cx="5580380" cy="346837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E62E" w14:textId="7ACE710D" w:rsidR="00733B2E" w:rsidRDefault="00AC7F5C" w:rsidP="00AC7F5C">
      <w:pPr>
        <w:pStyle w:val="Heading3"/>
      </w:pPr>
      <w:bookmarkStart w:id="70" w:name="_Toc67948267"/>
      <w:r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  <w:bookmarkEnd w:id="70"/>
    </w:p>
    <w:p w14:paraId="5CD40757" w14:textId="005B733F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0CDFB26" w14:textId="7975BECB" w:rsidR="00F25BA2" w:rsidRP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EDC6EB2" w14:textId="35255E9E" w:rsidR="00AC7F5C" w:rsidRDefault="00AC7F5C" w:rsidP="00AC7F5C">
      <w:pPr>
        <w:pStyle w:val="Heading3"/>
      </w:pPr>
      <w:bookmarkStart w:id="71" w:name="_Toc67948268"/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71"/>
      <w:proofErr w:type="spellEnd"/>
    </w:p>
    <w:p w14:paraId="75ABAA63" w14:textId="1FECB629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5B1C1E" w14:paraId="02088024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B58BF" w14:textId="5E5894BB" w:rsidR="005B1C1E" w:rsidRPr="00577298" w:rsidRDefault="005B1C1E" w:rsidP="00B10845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UC013_Thêm </w:t>
            </w:r>
            <w:proofErr w:type="spellStart"/>
            <w:r>
              <w:rPr>
                <w:b/>
                <w:szCs w:val="26"/>
              </w:rPr>
              <w:t>tài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khoản</w:t>
            </w:r>
            <w:proofErr w:type="spellEnd"/>
          </w:p>
        </w:tc>
      </w:tr>
      <w:tr w:rsidR="005B1C1E" w14:paraId="13ED3117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89602" w14:textId="77777777" w:rsidR="005B1C1E" w:rsidRPr="00577298" w:rsidRDefault="005B1C1E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F95A7" w14:textId="59881FD5" w:rsidR="005B1C1E" w:rsidRPr="00577298" w:rsidRDefault="005B1C1E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5B1C1E" w14:paraId="43F997AD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0F7EE" w14:textId="77777777" w:rsidR="005B1C1E" w:rsidRPr="00577298" w:rsidRDefault="005B1C1E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1E42" w14:textId="15C3A7BD" w:rsidR="005B1C1E" w:rsidRPr="00577298" w:rsidRDefault="005B1C1E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5B1C1E" w14:paraId="6D00F5D5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AF8C" w14:textId="77777777" w:rsidR="005B1C1E" w:rsidRPr="00577298" w:rsidRDefault="005B1C1E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76B0" w14:textId="77777777" w:rsidR="005B1C1E" w:rsidRPr="00577298" w:rsidRDefault="005B1C1E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5B1C1E" w14:paraId="68C41E81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D98C" w14:textId="77777777" w:rsidR="005B1C1E" w:rsidRPr="00577298" w:rsidRDefault="005B1C1E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DC2BA" w14:textId="77777777" w:rsidR="005B1C1E" w:rsidRPr="008F5984" w:rsidRDefault="005B1C1E" w:rsidP="00B10845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5B1C1E" w14:paraId="5D8BDC14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318E6" w14:textId="77777777" w:rsidR="005B1C1E" w:rsidRPr="00577298" w:rsidRDefault="005B1C1E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07D2" w14:textId="4E1C760C" w:rsidR="005B1C1E" w:rsidRPr="00577298" w:rsidRDefault="005B1C1E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5B1C1E" w14:paraId="35505679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CE78" w14:textId="77777777" w:rsidR="005B1C1E" w:rsidRPr="00577298" w:rsidRDefault="005B1C1E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BBE51" w14:textId="77777777" w:rsidR="005B1C1E" w:rsidRPr="00577298" w:rsidRDefault="005B1C1E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F269" w14:textId="77777777" w:rsidR="005B1C1E" w:rsidRPr="00577298" w:rsidRDefault="005B1C1E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5B1C1E" w14:paraId="2B2215FF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123FDD" w14:textId="77777777" w:rsidR="005B1C1E" w:rsidRPr="00577298" w:rsidRDefault="005B1C1E" w:rsidP="00B10845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E4E" w14:textId="1F070729" w:rsidR="005B1C1E" w:rsidRPr="00F70E1C" w:rsidRDefault="005B1C1E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1.</w:t>
            </w:r>
            <w:r>
              <w:rPr>
                <w:bCs/>
                <w:szCs w:val="26"/>
              </w:rPr>
              <w:t>Admin</w:t>
            </w:r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chọn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chức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năng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thêm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trong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mục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Quản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của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hệ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thống</w:t>
            </w:r>
            <w:proofErr w:type="spellEnd"/>
            <w:r w:rsidRPr="00F70E1C">
              <w:rPr>
                <w:bCs/>
                <w:szCs w:val="26"/>
              </w:rPr>
              <w:t>.</w:t>
            </w:r>
          </w:p>
          <w:p w14:paraId="6E4B0B30" w14:textId="77777777" w:rsidR="005B1C1E" w:rsidRDefault="005B1C1E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FF91D02" w14:textId="77777777" w:rsidR="005B1C1E" w:rsidRDefault="005B1C1E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22DAB736" w14:textId="1B7FE0FB" w:rsidR="005B1C1E" w:rsidRPr="00F70E1C" w:rsidRDefault="005B1C1E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3.</w:t>
            </w: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SDT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Email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5228" w14:textId="77777777" w:rsidR="005B1C1E" w:rsidRDefault="005B1C1E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6963A391" w14:textId="77777777" w:rsidR="005B1C1E" w:rsidRDefault="005B1C1E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E86E61E" w14:textId="77777777" w:rsidR="005B1C1E" w:rsidRDefault="005B1C1E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0836CAB8" w14:textId="539B590B" w:rsidR="005B1C1E" w:rsidRPr="00F70E1C" w:rsidRDefault="005B1C1E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2.Hệ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hiện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thị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để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  <w:p w14:paraId="390BA2B3" w14:textId="77777777" w:rsidR="005B1C1E" w:rsidRPr="00F70E1C" w:rsidRDefault="005B1C1E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0E6D8D2A" w14:textId="57E499A3" w:rsidR="005B1C1E" w:rsidRPr="00F70E1C" w:rsidRDefault="005B1C1E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4.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kiểm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tra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</w:t>
            </w:r>
            <w:r>
              <w:rPr>
                <w:szCs w:val="26"/>
              </w:rPr>
              <w:t xml:space="preserve"> SDT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Email </w:t>
            </w:r>
            <w:proofErr w:type="spellStart"/>
            <w:r>
              <w:rPr>
                <w:szCs w:val="26"/>
              </w:rPr>
              <w:t>vừa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>.</w:t>
            </w:r>
          </w:p>
          <w:p w14:paraId="1BCD3976" w14:textId="5843C21C" w:rsidR="005B1C1E" w:rsidRPr="00F70E1C" w:rsidRDefault="005B1C1E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5.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lưu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xuống</w:t>
            </w:r>
            <w:proofErr w:type="spellEnd"/>
            <w:r w:rsidRPr="00F70E1C">
              <w:rPr>
                <w:szCs w:val="26"/>
              </w:rPr>
              <w:t xml:space="preserve"> CSDL, quay </w:t>
            </w:r>
            <w:proofErr w:type="spellStart"/>
            <w:r w:rsidRPr="00F70E1C">
              <w:rPr>
                <w:szCs w:val="26"/>
              </w:rPr>
              <w:t>lại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Quản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lý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5B1C1E" w14:paraId="541F60D8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9EF8" w14:textId="77777777" w:rsidR="005B1C1E" w:rsidRPr="00577298" w:rsidRDefault="005B1C1E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66F0" w14:textId="77777777" w:rsidR="005B1C1E" w:rsidRPr="00577298" w:rsidRDefault="005B1C1E" w:rsidP="00B10845">
            <w:pPr>
              <w:spacing w:line="240" w:lineRule="auto"/>
              <w:rPr>
                <w:szCs w:val="26"/>
              </w:rPr>
            </w:pPr>
          </w:p>
          <w:p w14:paraId="723ECCAB" w14:textId="11B22A72" w:rsidR="005B1C1E" w:rsidRPr="00EE6562" w:rsidRDefault="005B1C1E" w:rsidP="00B10845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SDT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email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A0E6" w14:textId="7BDD1ED6" w:rsidR="005B1C1E" w:rsidRPr="00577298" w:rsidRDefault="005B1C1E" w:rsidP="00B10845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SDT </w:t>
            </w:r>
            <w:proofErr w:type="spellStart"/>
            <w:r>
              <w:rPr>
                <w:szCs w:val="26"/>
              </w:rPr>
              <w:t>hoặc</w:t>
            </w:r>
            <w:proofErr w:type="spellEnd"/>
            <w:r>
              <w:rPr>
                <w:szCs w:val="26"/>
              </w:rPr>
              <w:t xml:space="preserve"> Email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>.</w:t>
            </w:r>
          </w:p>
          <w:p w14:paraId="73AF7D3B" w14:textId="77777777" w:rsidR="005B1C1E" w:rsidRDefault="005B1C1E" w:rsidP="00B10845">
            <w:pPr>
              <w:spacing w:line="240" w:lineRule="auto"/>
              <w:ind w:firstLine="0"/>
              <w:rPr>
                <w:b/>
                <w:szCs w:val="26"/>
              </w:rPr>
            </w:pPr>
          </w:p>
          <w:p w14:paraId="2E642D02" w14:textId="77777777" w:rsidR="005B1C1E" w:rsidRPr="00F70E1C" w:rsidRDefault="005B1C1E" w:rsidP="00B10845">
            <w:pPr>
              <w:spacing w:line="240" w:lineRule="auto"/>
              <w:ind w:firstLine="0"/>
              <w:rPr>
                <w:b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r>
              <w:rPr>
                <w:b/>
                <w:szCs w:val="26"/>
              </w:rPr>
              <w:t>4</w:t>
            </w:r>
          </w:p>
        </w:tc>
      </w:tr>
    </w:tbl>
    <w:p w14:paraId="571512FE" w14:textId="77777777" w:rsidR="005B1C1E" w:rsidRPr="005B1C1E" w:rsidRDefault="005B1C1E" w:rsidP="005B1C1E"/>
    <w:p w14:paraId="2A9DC6AC" w14:textId="69881AC4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577B5C2" w14:textId="153132FF" w:rsidR="009B31BE" w:rsidRPr="009B31BE" w:rsidRDefault="009B31BE" w:rsidP="00D001DF">
      <w:pPr>
        <w:ind w:hanging="180"/>
      </w:pPr>
      <w:r w:rsidRPr="009B31BE">
        <w:rPr>
          <w:noProof/>
        </w:rPr>
        <w:drawing>
          <wp:inline distT="0" distB="0" distL="0" distR="0" wp14:anchorId="64D5F7CF" wp14:editId="5D866CC8">
            <wp:extent cx="5580380" cy="4697095"/>
            <wp:effectExtent l="0" t="0" r="127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65A0" w14:textId="46CC2D33" w:rsidR="00AC7F5C" w:rsidRDefault="00AC7F5C" w:rsidP="00AC7F5C">
      <w:pPr>
        <w:pStyle w:val="Heading3"/>
      </w:pPr>
      <w:bookmarkStart w:id="72" w:name="_Toc67948269"/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72"/>
      <w:proofErr w:type="spellEnd"/>
    </w:p>
    <w:p w14:paraId="21EEDC64" w14:textId="4F43206A" w:rsidR="00F25BA2" w:rsidRDefault="00F25BA2" w:rsidP="009C2755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5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616D85" w14:paraId="0F76B445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6BE9" w14:textId="3A9CA537" w:rsidR="00616D85" w:rsidRPr="00577298" w:rsidRDefault="00616D85" w:rsidP="00B10845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UC017_Xóa </w:t>
            </w:r>
            <w:proofErr w:type="spellStart"/>
            <w:r>
              <w:rPr>
                <w:b/>
                <w:szCs w:val="26"/>
              </w:rPr>
              <w:t>tài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khoản</w:t>
            </w:r>
            <w:proofErr w:type="spellEnd"/>
          </w:p>
        </w:tc>
      </w:tr>
      <w:tr w:rsidR="00616D85" w14:paraId="3377E455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E80D3" w14:textId="77777777" w:rsidR="00616D85" w:rsidRPr="00577298" w:rsidRDefault="00616D85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FC9C" w14:textId="45AE1BAB" w:rsidR="00616D85" w:rsidRPr="00577298" w:rsidRDefault="00616D85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ra </w:t>
            </w:r>
            <w:proofErr w:type="spellStart"/>
            <w:r>
              <w:rPr>
                <w:bCs/>
                <w:szCs w:val="26"/>
              </w:rPr>
              <w:t>khỏi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</w:p>
        </w:tc>
      </w:tr>
      <w:tr w:rsidR="00616D85" w14:paraId="3B7E8EC0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F6DDE" w14:textId="77777777" w:rsidR="00616D85" w:rsidRPr="00577298" w:rsidRDefault="00616D85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A115" w14:textId="7CFC5EE6" w:rsidR="00616D85" w:rsidRPr="00577298" w:rsidRDefault="00616D85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việc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ở CSDL, quay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giao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diện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</w:p>
        </w:tc>
      </w:tr>
      <w:tr w:rsidR="00616D85" w14:paraId="2C87DB6C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739B7" w14:textId="77777777" w:rsidR="00616D85" w:rsidRPr="00577298" w:rsidRDefault="00616D85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CC6A" w14:textId="77777777" w:rsidR="00616D85" w:rsidRPr="00577298" w:rsidRDefault="00616D85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616D85" w14:paraId="42831F00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9862A" w14:textId="77777777" w:rsidR="00616D85" w:rsidRPr="00577298" w:rsidRDefault="00616D85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CE17B" w14:textId="23C60E01" w:rsidR="00616D85" w:rsidRPr="008F5984" w:rsidRDefault="00616D85" w:rsidP="00B10845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sẵn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616D85" w14:paraId="35D98C29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90B62" w14:textId="77777777" w:rsidR="00616D85" w:rsidRPr="00577298" w:rsidRDefault="00616D85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673E8" w14:textId="77777777" w:rsidR="00616D85" w:rsidRPr="00577298" w:rsidRDefault="00616D85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616D85" w14:paraId="273B64FF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2C48D" w14:textId="77777777" w:rsidR="00616D85" w:rsidRPr="00577298" w:rsidRDefault="00616D85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B5641" w14:textId="77777777" w:rsidR="00616D85" w:rsidRPr="00577298" w:rsidRDefault="00616D85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A6FF" w14:textId="77777777" w:rsidR="00616D85" w:rsidRPr="00577298" w:rsidRDefault="00616D85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616D85" w14:paraId="189F926F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9E54BE" w14:textId="77777777" w:rsidR="00616D85" w:rsidRPr="00577298" w:rsidRDefault="00616D85" w:rsidP="00B10845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C926" w14:textId="5F1F069A" w:rsidR="00616D85" w:rsidRPr="00D94286" w:rsidRDefault="00616D85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94286">
              <w:rPr>
                <w:bCs/>
                <w:szCs w:val="26"/>
              </w:rPr>
              <w:t xml:space="preserve">1.Admin </w:t>
            </w:r>
            <w:proofErr w:type="spellStart"/>
            <w:r w:rsidRPr="00D94286">
              <w:rPr>
                <w:bCs/>
                <w:szCs w:val="26"/>
              </w:rPr>
              <w:t>chọn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muốn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xóa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trong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mực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Quản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lý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của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hệ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thống</w:t>
            </w:r>
            <w:proofErr w:type="spellEnd"/>
            <w:r w:rsidRPr="00D94286">
              <w:rPr>
                <w:bCs/>
                <w:szCs w:val="26"/>
              </w:rPr>
              <w:t>.</w:t>
            </w:r>
          </w:p>
          <w:p w14:paraId="31A2A5A0" w14:textId="77777777" w:rsidR="00616D85" w:rsidRDefault="00616D85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7B8B767" w14:textId="77777777" w:rsidR="00616D85" w:rsidRDefault="00616D85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1460C0D0" w14:textId="77777777" w:rsidR="00616D85" w:rsidRPr="00D94286" w:rsidRDefault="00616D85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94286">
              <w:rPr>
                <w:bCs/>
                <w:szCs w:val="26"/>
              </w:rPr>
              <w:t xml:space="preserve">2.1 Admin </w:t>
            </w:r>
            <w:proofErr w:type="spellStart"/>
            <w:r w:rsidRPr="00D94286">
              <w:rPr>
                <w:bCs/>
                <w:szCs w:val="26"/>
              </w:rPr>
              <w:t>xác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nhận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chọn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Xóa</w:t>
            </w:r>
            <w:proofErr w:type="spellEnd"/>
            <w:r w:rsidRPr="00D94286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AF99" w14:textId="77777777" w:rsidR="00616D85" w:rsidRDefault="00616D85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D4A57BA" w14:textId="77777777" w:rsidR="00616D85" w:rsidRDefault="00616D85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18143791" w14:textId="77777777" w:rsidR="00616D85" w:rsidRDefault="00616D85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AA4639B" w14:textId="77777777" w:rsidR="00616D85" w:rsidRPr="00D94286" w:rsidRDefault="00616D85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94286">
              <w:rPr>
                <w:szCs w:val="26"/>
              </w:rPr>
              <w:t xml:space="preserve">2.Hệ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hiện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báo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xác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nhận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người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dùng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có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muốn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xóa</w:t>
            </w:r>
            <w:proofErr w:type="spellEnd"/>
            <w:r w:rsidRPr="00D94286">
              <w:rPr>
                <w:szCs w:val="26"/>
              </w:rPr>
              <w:t xml:space="preserve"> hay </w:t>
            </w:r>
            <w:proofErr w:type="spellStart"/>
            <w:r w:rsidRPr="00D94286">
              <w:rPr>
                <w:szCs w:val="26"/>
              </w:rPr>
              <w:t>không</w:t>
            </w:r>
            <w:proofErr w:type="spellEnd"/>
            <w:r w:rsidRPr="00D94286">
              <w:rPr>
                <w:szCs w:val="26"/>
              </w:rPr>
              <w:t>.</w:t>
            </w:r>
          </w:p>
          <w:p w14:paraId="6F8E1868" w14:textId="77777777" w:rsidR="00616D85" w:rsidRPr="00D94286" w:rsidRDefault="00616D85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394B4B96" w14:textId="5FB37C3E" w:rsidR="00616D85" w:rsidRPr="00D94286" w:rsidRDefault="00616D85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94286">
              <w:rPr>
                <w:szCs w:val="26"/>
              </w:rPr>
              <w:t xml:space="preserve">3.Hệ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thông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báo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xóa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thành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công</w:t>
            </w:r>
            <w:proofErr w:type="spellEnd"/>
            <w:r w:rsidRPr="00D94286">
              <w:rPr>
                <w:szCs w:val="26"/>
              </w:rPr>
              <w:t xml:space="preserve">, </w:t>
            </w:r>
            <w:proofErr w:type="spellStart"/>
            <w:r w:rsidRPr="00D94286">
              <w:rPr>
                <w:szCs w:val="26"/>
              </w:rPr>
              <w:t>cập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nhật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thông</w:t>
            </w:r>
            <w:proofErr w:type="spellEnd"/>
            <w:r w:rsidRPr="00D94286">
              <w:rPr>
                <w:szCs w:val="26"/>
              </w:rPr>
              <w:t xml:space="preserve"> tin </w:t>
            </w:r>
            <w:proofErr w:type="spellStart"/>
            <w:r w:rsidRPr="00D94286">
              <w:rPr>
                <w:szCs w:val="26"/>
              </w:rPr>
              <w:t>xuống</w:t>
            </w:r>
            <w:proofErr w:type="spellEnd"/>
            <w:r w:rsidRPr="00D94286">
              <w:rPr>
                <w:szCs w:val="26"/>
              </w:rPr>
              <w:t xml:space="preserve"> CSDL, quay </w:t>
            </w:r>
            <w:proofErr w:type="spellStart"/>
            <w:r w:rsidRPr="00D94286">
              <w:rPr>
                <w:szCs w:val="26"/>
              </w:rPr>
              <w:t>lại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giao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diện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Quản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lý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</w:p>
        </w:tc>
      </w:tr>
      <w:tr w:rsidR="00616D85" w14:paraId="6042634D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1771A" w14:textId="77777777" w:rsidR="00616D85" w:rsidRPr="00577298" w:rsidRDefault="00616D85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04EC" w14:textId="77777777" w:rsidR="00616D85" w:rsidRPr="00577298" w:rsidRDefault="00616D85" w:rsidP="00B10845">
            <w:pPr>
              <w:spacing w:line="240" w:lineRule="auto"/>
              <w:rPr>
                <w:szCs w:val="26"/>
              </w:rPr>
            </w:pPr>
          </w:p>
          <w:p w14:paraId="3FE0C1D4" w14:textId="77777777" w:rsidR="00616D85" w:rsidRPr="00EE6562" w:rsidRDefault="00616D85" w:rsidP="00B10845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2.2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Cancel.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B1AA" w14:textId="77777777" w:rsidR="00616D85" w:rsidRPr="00577298" w:rsidRDefault="00616D85" w:rsidP="00B10845">
            <w:pPr>
              <w:spacing w:line="240" w:lineRule="auto"/>
              <w:ind w:firstLine="0"/>
              <w:rPr>
                <w:szCs w:val="26"/>
              </w:rPr>
            </w:pPr>
          </w:p>
          <w:p w14:paraId="2D44A3D2" w14:textId="77777777" w:rsidR="00616D85" w:rsidRDefault="00616D85" w:rsidP="00B10845">
            <w:pPr>
              <w:spacing w:line="240" w:lineRule="auto"/>
              <w:rPr>
                <w:b/>
                <w:szCs w:val="26"/>
              </w:rPr>
            </w:pPr>
          </w:p>
          <w:p w14:paraId="3D4D79B1" w14:textId="77777777" w:rsidR="00616D85" w:rsidRPr="00EE6562" w:rsidRDefault="00616D85" w:rsidP="00B10845">
            <w:pPr>
              <w:spacing w:line="240" w:lineRule="auto"/>
              <w:ind w:firstLine="0"/>
              <w:rPr>
                <w:bCs/>
                <w:szCs w:val="26"/>
              </w:rPr>
            </w:pPr>
          </w:p>
        </w:tc>
      </w:tr>
    </w:tbl>
    <w:p w14:paraId="5D3F68B5" w14:textId="77777777" w:rsidR="009D6427" w:rsidRPr="009D6427" w:rsidRDefault="009D6427" w:rsidP="009D6427"/>
    <w:p w14:paraId="150C2293" w14:textId="784FCF81" w:rsidR="009C2755" w:rsidRDefault="009C2755" w:rsidP="009C2755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8D87722" w14:textId="4F731F47" w:rsidR="00865948" w:rsidRPr="00865948" w:rsidRDefault="00865948" w:rsidP="00D001DF">
      <w:pPr>
        <w:ind w:hanging="90"/>
      </w:pPr>
      <w:r w:rsidRPr="00865948">
        <w:rPr>
          <w:noProof/>
        </w:rPr>
        <w:drawing>
          <wp:inline distT="0" distB="0" distL="0" distR="0" wp14:anchorId="439FC7FF" wp14:editId="380F6F62">
            <wp:extent cx="5580380" cy="379349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D2E9" w14:textId="06F20C4F" w:rsidR="00AC7F5C" w:rsidRDefault="00AC7F5C" w:rsidP="00AC7F5C">
      <w:pPr>
        <w:pStyle w:val="Heading3"/>
      </w:pPr>
      <w:bookmarkStart w:id="73" w:name="_Toc67948270"/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73"/>
      <w:proofErr w:type="spellEnd"/>
    </w:p>
    <w:p w14:paraId="0ECEE235" w14:textId="46678F9E" w:rsidR="009C2755" w:rsidRDefault="009C2755" w:rsidP="009C2755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tbl>
      <w:tblPr>
        <w:tblW w:w="9223" w:type="dxa"/>
        <w:tblInd w:w="-5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3F31E8" w14:paraId="4A0717F0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F3DC" w14:textId="10DAD7EA" w:rsidR="003F31E8" w:rsidRPr="00577298" w:rsidRDefault="003F31E8" w:rsidP="00B10845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UC018_Đăng </w:t>
            </w:r>
            <w:proofErr w:type="spellStart"/>
            <w:r>
              <w:rPr>
                <w:b/>
                <w:szCs w:val="26"/>
              </w:rPr>
              <w:t>ký</w:t>
            </w:r>
            <w:proofErr w:type="spellEnd"/>
          </w:p>
        </w:tc>
      </w:tr>
      <w:tr w:rsidR="003F31E8" w14:paraId="3C1A9D2E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E23F0" w14:textId="77777777" w:rsidR="003F31E8" w:rsidRPr="00577298" w:rsidRDefault="003F31E8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5682F" w14:textId="11D93767" w:rsidR="003F31E8" w:rsidRPr="00577298" w:rsidRDefault="003F31E8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proofErr w:type="gramEnd"/>
          </w:p>
        </w:tc>
      </w:tr>
      <w:tr w:rsidR="003F31E8" w14:paraId="220DA197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CB9D6" w14:textId="77777777" w:rsidR="003F31E8" w:rsidRPr="00577298" w:rsidRDefault="003F31E8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2358F" w14:textId="7DB1126E" w:rsidR="003F31E8" w:rsidRPr="00577298" w:rsidRDefault="003F31E8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Email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SDT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</w:t>
            </w:r>
          </w:p>
        </w:tc>
      </w:tr>
      <w:tr w:rsidR="003F31E8" w14:paraId="0D786AAA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F43F" w14:textId="77777777" w:rsidR="003F31E8" w:rsidRPr="00577298" w:rsidRDefault="003F31E8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2FF49" w14:textId="5FC735ED" w:rsidR="003F31E8" w:rsidRPr="00577298" w:rsidRDefault="003F31E8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</w:t>
            </w:r>
          </w:p>
        </w:tc>
      </w:tr>
      <w:tr w:rsidR="003F31E8" w14:paraId="2B0FF719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0B8BF" w14:textId="77777777" w:rsidR="003F31E8" w:rsidRPr="00577298" w:rsidRDefault="003F31E8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720C" w14:textId="786C9CC3" w:rsidR="003F31E8" w:rsidRPr="008F5984" w:rsidRDefault="003F31E8" w:rsidP="00B10845">
            <w:pPr>
              <w:spacing w:after="240" w:line="276" w:lineRule="auto"/>
              <w:ind w:firstLine="0"/>
              <w:rPr>
                <w:szCs w:val="26"/>
              </w:rPr>
            </w:pPr>
          </w:p>
        </w:tc>
      </w:tr>
      <w:tr w:rsidR="003F31E8" w14:paraId="275170AC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75187" w14:textId="77777777" w:rsidR="003F31E8" w:rsidRPr="00577298" w:rsidRDefault="003F31E8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5A8B" w14:textId="767A07B9" w:rsidR="003F31E8" w:rsidRPr="00577298" w:rsidRDefault="003F31E8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3F31E8" w14:paraId="6240D538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38B8" w14:textId="77777777" w:rsidR="003F31E8" w:rsidRPr="00577298" w:rsidRDefault="003F31E8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DA90" w14:textId="77777777" w:rsidR="003F31E8" w:rsidRPr="00577298" w:rsidRDefault="003F31E8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5998E" w14:textId="77777777" w:rsidR="003F31E8" w:rsidRPr="00577298" w:rsidRDefault="003F31E8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3F31E8" w14:paraId="6289C147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40B044" w14:textId="77777777" w:rsidR="003F31E8" w:rsidRPr="00577298" w:rsidRDefault="003F31E8" w:rsidP="00B10845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0243" w14:textId="1EAD74D6" w:rsidR="003F31E8" w:rsidRPr="00D94286" w:rsidRDefault="003F31E8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94286">
              <w:rPr>
                <w:bCs/>
                <w:szCs w:val="26"/>
              </w:rPr>
              <w:t>1.</w:t>
            </w:r>
            <w:r>
              <w:rPr>
                <w:bCs/>
                <w:szCs w:val="26"/>
              </w:rPr>
              <w:t xml:space="preserve">Người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</w:p>
          <w:p w14:paraId="6FDE8AFF" w14:textId="77777777" w:rsidR="003F31E8" w:rsidRDefault="003F31E8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7873D7D" w14:textId="77777777" w:rsidR="003F31E8" w:rsidRDefault="003F31E8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2A4ED122" w14:textId="393E104D" w:rsidR="003F31E8" w:rsidRPr="00D94286" w:rsidRDefault="003F31E8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3.</w:t>
            </w:r>
            <w:r w:rsidRPr="00D94286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Email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SDT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CE55" w14:textId="77777777" w:rsidR="003F31E8" w:rsidRDefault="003F31E8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6F2D6992" w14:textId="77777777" w:rsidR="003F31E8" w:rsidRDefault="003F31E8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3C37E5F3" w14:textId="77777777" w:rsidR="003F31E8" w:rsidRDefault="003F31E8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477D61EF" w14:textId="78566D6F" w:rsidR="003F31E8" w:rsidRPr="00D94286" w:rsidRDefault="003F31E8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94286">
              <w:rPr>
                <w:szCs w:val="26"/>
              </w:rPr>
              <w:t>2.</w:t>
            </w:r>
            <w:r>
              <w:rPr>
                <w:szCs w:val="26"/>
              </w:rPr>
              <w:t xml:space="preserve">Hệ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 w:rsidRPr="00D94286">
              <w:rPr>
                <w:szCs w:val="26"/>
              </w:rPr>
              <w:t>.</w:t>
            </w:r>
          </w:p>
          <w:p w14:paraId="3022F2AE" w14:textId="77777777" w:rsidR="003F31E8" w:rsidRPr="00D94286" w:rsidRDefault="003F31E8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068F59E6" w14:textId="77777777" w:rsidR="003F31E8" w:rsidRDefault="003F31E8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4.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kiểm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Email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SDT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>.</w:t>
            </w:r>
          </w:p>
          <w:p w14:paraId="47C4C36B" w14:textId="2BC6917C" w:rsidR="003F31E8" w:rsidRPr="00D94286" w:rsidRDefault="003F31E8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5.Hệ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xuống</w:t>
            </w:r>
            <w:proofErr w:type="spellEnd"/>
            <w:r>
              <w:rPr>
                <w:szCs w:val="26"/>
              </w:rPr>
              <w:t xml:space="preserve"> CSDL.</w:t>
            </w:r>
          </w:p>
        </w:tc>
      </w:tr>
      <w:tr w:rsidR="003F31E8" w14:paraId="75D015D6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89FBA" w14:textId="77777777" w:rsidR="003F31E8" w:rsidRPr="00577298" w:rsidRDefault="003F31E8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81BC" w14:textId="77777777" w:rsidR="003F31E8" w:rsidRPr="00577298" w:rsidRDefault="003F31E8" w:rsidP="00B10845">
            <w:pPr>
              <w:spacing w:line="240" w:lineRule="auto"/>
              <w:rPr>
                <w:szCs w:val="26"/>
              </w:rPr>
            </w:pPr>
          </w:p>
          <w:p w14:paraId="4211B0A2" w14:textId="340B85B5" w:rsidR="003F31E8" w:rsidRPr="00EE6562" w:rsidRDefault="003F31E8" w:rsidP="00B10845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Email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SDT </w:t>
            </w:r>
            <w:proofErr w:type="spellStart"/>
            <w:r>
              <w:rPr>
                <w:bCs/>
                <w:szCs w:val="26"/>
              </w:rPr>
              <w:t>hợp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lệ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1E8E" w14:textId="58550FEA" w:rsidR="003F31E8" w:rsidRPr="00577298" w:rsidRDefault="003F31E8" w:rsidP="00B10845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SDT </w:t>
            </w:r>
            <w:proofErr w:type="spellStart"/>
            <w:r>
              <w:rPr>
                <w:szCs w:val="26"/>
              </w:rPr>
              <w:t>hoặc</w:t>
            </w:r>
            <w:proofErr w:type="spellEnd"/>
            <w:r>
              <w:rPr>
                <w:szCs w:val="26"/>
              </w:rPr>
              <w:t xml:space="preserve"> Email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lệ</w:t>
            </w:r>
            <w:proofErr w:type="spellEnd"/>
          </w:p>
          <w:p w14:paraId="3B4AFB83" w14:textId="77777777" w:rsidR="003F31E8" w:rsidRDefault="003F31E8" w:rsidP="00B10845">
            <w:pPr>
              <w:spacing w:line="240" w:lineRule="auto"/>
              <w:rPr>
                <w:b/>
                <w:szCs w:val="26"/>
              </w:rPr>
            </w:pPr>
          </w:p>
          <w:p w14:paraId="469FA6D5" w14:textId="12E95882" w:rsidR="003F31E8" w:rsidRPr="00EE6562" w:rsidRDefault="003F31E8" w:rsidP="00B10845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4.1.1.1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quay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bước</w:t>
            </w:r>
            <w:proofErr w:type="spellEnd"/>
            <w:r>
              <w:rPr>
                <w:bCs/>
                <w:szCs w:val="26"/>
              </w:rPr>
              <w:t xml:space="preserve"> 4.</w:t>
            </w:r>
          </w:p>
        </w:tc>
      </w:tr>
    </w:tbl>
    <w:p w14:paraId="0DFD7346" w14:textId="77777777" w:rsidR="003F31E8" w:rsidRPr="003F31E8" w:rsidRDefault="003F31E8" w:rsidP="003F31E8"/>
    <w:p w14:paraId="59767322" w14:textId="71A4268A" w:rsidR="009C2755" w:rsidRDefault="009C2755" w:rsidP="009C2755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1677E82" w14:textId="1F26D2CC" w:rsidR="0098187F" w:rsidRPr="0098187F" w:rsidRDefault="008B2F3A" w:rsidP="00D001DF">
      <w:pPr>
        <w:ind w:hanging="180"/>
      </w:pPr>
      <w:r w:rsidRPr="008B2F3A">
        <w:rPr>
          <w:noProof/>
        </w:rPr>
        <w:drawing>
          <wp:inline distT="0" distB="0" distL="0" distR="0" wp14:anchorId="655B1B56" wp14:editId="10D5D45A">
            <wp:extent cx="5580380" cy="560832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CA06" w14:textId="36D3AD17" w:rsidR="00B14867" w:rsidRPr="00B14867" w:rsidRDefault="00AC7F5C" w:rsidP="0098187F">
      <w:pPr>
        <w:pStyle w:val="Heading3"/>
      </w:pPr>
      <w:bookmarkStart w:id="74" w:name="_Toc67948271"/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 w:rsidR="0098187F">
        <w:t>p</w:t>
      </w:r>
      <w:bookmarkEnd w:id="74"/>
      <w:proofErr w:type="spellEnd"/>
    </w:p>
    <w:p w14:paraId="550CCE7A" w14:textId="1C9DDAA9" w:rsidR="009C2755" w:rsidRDefault="009C2755" w:rsidP="009C2755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9F9BB94" w14:textId="3B6B417B" w:rsidR="009C2755" w:rsidRDefault="009C2755" w:rsidP="009C2755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11927A51" w14:textId="77777777" w:rsidR="009C2755" w:rsidRPr="009C2755" w:rsidRDefault="009C2755" w:rsidP="009C2755"/>
    <w:p w14:paraId="4460F041" w14:textId="77777777" w:rsidR="00AC7F5C" w:rsidRPr="00733B2E" w:rsidRDefault="00AC7F5C" w:rsidP="00733B2E"/>
    <w:p w14:paraId="1B3CA9B1" w14:textId="77777777" w:rsidR="00733B2E" w:rsidRPr="00733B2E" w:rsidRDefault="00733B2E" w:rsidP="00733B2E"/>
    <w:p w14:paraId="007EFB53" w14:textId="77777777" w:rsidR="00BB71A4" w:rsidRDefault="00BB71A4" w:rsidP="00585F4E"/>
    <w:p w14:paraId="730D5291" w14:textId="69C9DF0E" w:rsidR="00733B2E" w:rsidRDefault="00733B2E" w:rsidP="00585F4E">
      <w:pPr>
        <w:sectPr w:rsidR="00733B2E" w:rsidSect="009165B5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61257E82" w14:textId="77777777" w:rsidR="00BB71A4" w:rsidRDefault="008D201A" w:rsidP="00461FA2">
      <w:pPr>
        <w:pStyle w:val="Heading1"/>
        <w:ind w:hanging="2681"/>
      </w:pPr>
      <w:bookmarkStart w:id="75" w:name="_Toc67948272"/>
      <w:r>
        <w:lastRenderedPageBreak/>
        <w:t>:</w:t>
      </w:r>
      <w:bookmarkStart w:id="76" w:name="_Toc169424250"/>
      <w:r>
        <w:t xml:space="preserve"> </w:t>
      </w:r>
      <w:r w:rsidR="0007352A">
        <w:t xml:space="preserve">THIẾT KẾ VÀ </w:t>
      </w:r>
      <w:bookmarkEnd w:id="76"/>
      <w:r>
        <w:t>HIỆN THỰC</w:t>
      </w:r>
      <w:bookmarkEnd w:id="75"/>
    </w:p>
    <w:p w14:paraId="7673288D" w14:textId="77777777" w:rsidR="00535CEF" w:rsidRPr="00535CEF" w:rsidRDefault="00535CEF" w:rsidP="00535CEF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3AE79592" w14:textId="77777777" w:rsidR="001A08FA" w:rsidRPr="00A16910" w:rsidRDefault="001A08FA" w:rsidP="002D6ECA">
      <w:pPr>
        <w:pStyle w:val="Heading2"/>
      </w:pPr>
      <w:bookmarkStart w:id="77" w:name="_Toc67948273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bookmarkEnd w:id="77"/>
      <w:proofErr w:type="spellEnd"/>
    </w:p>
    <w:p w14:paraId="6161CEB0" w14:textId="77777777" w:rsidR="001A08FA" w:rsidRPr="00A16910" w:rsidRDefault="001A08FA" w:rsidP="001A08FA">
      <w:pPr>
        <w:pStyle w:val="Heading3"/>
      </w:pPr>
      <w:bookmarkStart w:id="78" w:name="_Toc67948274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bookmarkEnd w:id="78"/>
      <w:proofErr w:type="spellEnd"/>
    </w:p>
    <w:p w14:paraId="00432F2D" w14:textId="77777777" w:rsidR="001A08FA" w:rsidRPr="00A16910" w:rsidRDefault="00510BA3" w:rsidP="00585F4E">
      <w:proofErr w:type="spellStart"/>
      <w:r>
        <w:t>Nội</w:t>
      </w:r>
      <w:proofErr w:type="spellEnd"/>
      <w:r>
        <w:t xml:space="preserve"> dung </w:t>
      </w:r>
      <w:proofErr w:type="spellStart"/>
      <w:proofErr w:type="gramStart"/>
      <w:r>
        <w:t>tiểu</w:t>
      </w:r>
      <w:proofErr w:type="spellEnd"/>
      <w:r>
        <w:t xml:space="preserve">  </w:t>
      </w:r>
      <w:proofErr w:type="spellStart"/>
      <w:r>
        <w:t>mục</w:t>
      </w:r>
      <w:proofErr w:type="spellEnd"/>
      <w:proofErr w:type="gramEnd"/>
    </w:p>
    <w:p w14:paraId="2C7580C7" w14:textId="77777777" w:rsidR="001A08FA" w:rsidRPr="00A16910" w:rsidRDefault="001A08FA" w:rsidP="001A08FA">
      <w:pPr>
        <w:pStyle w:val="Heading3"/>
      </w:pPr>
      <w:bookmarkStart w:id="79" w:name="_Toc67948275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bookmarkEnd w:id="79"/>
      <w:proofErr w:type="spellEnd"/>
    </w:p>
    <w:p w14:paraId="32DA2B4F" w14:textId="77777777" w:rsidR="001A08FA" w:rsidRDefault="00510BA3" w:rsidP="00585F4E">
      <w:proofErr w:type="spellStart"/>
      <w:r>
        <w:t>Nội</w:t>
      </w:r>
      <w:proofErr w:type="spellEnd"/>
      <w:r>
        <w:t xml:space="preserve"> dung </w:t>
      </w:r>
      <w:proofErr w:type="spellStart"/>
      <w:proofErr w:type="gramStart"/>
      <w:r>
        <w:t>tiểu</w:t>
      </w:r>
      <w:proofErr w:type="spellEnd"/>
      <w:r>
        <w:t xml:space="preserve">  </w:t>
      </w:r>
      <w:proofErr w:type="spellStart"/>
      <w:r>
        <w:t>mục</w:t>
      </w:r>
      <w:proofErr w:type="spellEnd"/>
      <w:proofErr w:type="gramEnd"/>
    </w:p>
    <w:p w14:paraId="76BC55D4" w14:textId="77777777" w:rsidR="001A08FA" w:rsidRDefault="001A08FA" w:rsidP="001A08FA">
      <w:pPr>
        <w:pStyle w:val="Heading2"/>
      </w:pPr>
      <w:bookmarkStart w:id="80" w:name="_Toc67948276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bookmarkEnd w:id="80"/>
      <w:proofErr w:type="spellEnd"/>
    </w:p>
    <w:p w14:paraId="3235A7F1" w14:textId="77777777" w:rsidR="001A08FA" w:rsidRPr="00A16910" w:rsidRDefault="001A08FA" w:rsidP="001A08FA">
      <w:pPr>
        <w:pStyle w:val="Heading3"/>
      </w:pPr>
      <w:bookmarkStart w:id="81" w:name="_Toc67948277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bookmarkEnd w:id="81"/>
      <w:proofErr w:type="spellEnd"/>
    </w:p>
    <w:p w14:paraId="4F78A131" w14:textId="77777777" w:rsidR="001A08FA" w:rsidRPr="00A16910" w:rsidRDefault="00510BA3" w:rsidP="00585F4E">
      <w:proofErr w:type="spellStart"/>
      <w:r>
        <w:t>Nội</w:t>
      </w:r>
      <w:proofErr w:type="spellEnd"/>
      <w:r>
        <w:t xml:space="preserve"> dung </w:t>
      </w:r>
      <w:proofErr w:type="spellStart"/>
      <w:proofErr w:type="gramStart"/>
      <w:r>
        <w:t>tiểu</w:t>
      </w:r>
      <w:proofErr w:type="spellEnd"/>
      <w:r>
        <w:t xml:space="preserve">  </w:t>
      </w:r>
      <w:proofErr w:type="spellStart"/>
      <w:r>
        <w:t>mục</w:t>
      </w:r>
      <w:proofErr w:type="spellEnd"/>
      <w:proofErr w:type="gramEnd"/>
    </w:p>
    <w:p w14:paraId="61CCAA11" w14:textId="77777777" w:rsidR="001A08FA" w:rsidRPr="00A16910" w:rsidRDefault="001A08FA" w:rsidP="001A08FA">
      <w:pPr>
        <w:pStyle w:val="Heading3"/>
      </w:pPr>
      <w:bookmarkStart w:id="82" w:name="_Toc67948278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bookmarkEnd w:id="82"/>
      <w:proofErr w:type="spellEnd"/>
    </w:p>
    <w:p w14:paraId="03A54325" w14:textId="77777777" w:rsidR="001A08FA" w:rsidRDefault="00510BA3" w:rsidP="00585F4E">
      <w:proofErr w:type="spellStart"/>
      <w:r>
        <w:t>Nội</w:t>
      </w:r>
      <w:proofErr w:type="spellEnd"/>
      <w:r>
        <w:t xml:space="preserve"> dung </w:t>
      </w:r>
      <w:proofErr w:type="spellStart"/>
      <w:proofErr w:type="gramStart"/>
      <w:r>
        <w:t>tiểu</w:t>
      </w:r>
      <w:proofErr w:type="spellEnd"/>
      <w:r>
        <w:t xml:space="preserve">  </w:t>
      </w:r>
      <w:proofErr w:type="spellStart"/>
      <w:r>
        <w:t>mục</w:t>
      </w:r>
      <w:proofErr w:type="spellEnd"/>
      <w:proofErr w:type="gramEnd"/>
    </w:p>
    <w:p w14:paraId="760D844E" w14:textId="77777777" w:rsidR="00BB71A4" w:rsidRDefault="00BB71A4" w:rsidP="00585F4E">
      <w:pPr>
        <w:sectPr w:rsidR="00BB71A4" w:rsidSect="009165B5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7F99A86E" w14:textId="77777777" w:rsidR="00A16910" w:rsidRPr="000B6FBD" w:rsidRDefault="000B6FBD" w:rsidP="00461FA2">
      <w:pPr>
        <w:pStyle w:val="Heading1"/>
        <w:ind w:hanging="2771"/>
      </w:pPr>
      <w:bookmarkStart w:id="83" w:name="_Toc169424253"/>
      <w:bookmarkStart w:id="84" w:name="_Toc67948279"/>
      <w:r>
        <w:lastRenderedPageBreak/>
        <w:t>:</w:t>
      </w:r>
      <w:r w:rsidR="008D201A" w:rsidRPr="000B6FBD">
        <w:t xml:space="preserve"> </w:t>
      </w:r>
      <w:r w:rsidR="0007352A" w:rsidRPr="000B6FBD">
        <w:t>KẾT LUẬN</w:t>
      </w:r>
      <w:bookmarkEnd w:id="83"/>
      <w:bookmarkEnd w:id="84"/>
    </w:p>
    <w:p w14:paraId="44DF8D28" w14:textId="77777777" w:rsidR="00EA6798" w:rsidRDefault="00EA6798" w:rsidP="000B6FBD">
      <w:pPr>
        <w:pStyle w:val="Heading2"/>
      </w:pPr>
      <w:bookmarkStart w:id="85" w:name="_Toc67948280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85"/>
      <w:proofErr w:type="spellEnd"/>
    </w:p>
    <w:p w14:paraId="4F37017C" w14:textId="77777777" w:rsidR="000B6FBD" w:rsidRDefault="000B6FBD" w:rsidP="00A75B8B">
      <w:pPr>
        <w:ind w:firstLine="576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6721BD">
        <w:t>chức</w:t>
      </w:r>
      <w:proofErr w:type="spellEnd"/>
      <w:r w:rsidR="006721BD">
        <w:t xml:space="preserve"> </w:t>
      </w:r>
      <w:proofErr w:type="spellStart"/>
      <w:r w:rsidR="006721BD">
        <w:t>năng</w:t>
      </w:r>
      <w:proofErr w:type="spellEnd"/>
      <w:r w:rsidR="006721BD">
        <w:t xml:space="preserve"> </w:t>
      </w:r>
      <w:proofErr w:type="spellStart"/>
      <w:r w:rsidR="006721BD">
        <w:t>đã</w:t>
      </w:r>
      <w:proofErr w:type="spellEnd"/>
      <w:r w:rsidR="006721BD">
        <w:t xml:space="preserve"> </w:t>
      </w:r>
      <w:proofErr w:type="spellStart"/>
      <w:r w:rsidR="006721BD">
        <w:t>hoàn</w:t>
      </w:r>
      <w:proofErr w:type="spellEnd"/>
      <w:r w:rsidR="006721BD">
        <w:t xml:space="preserve"> </w:t>
      </w:r>
      <w:proofErr w:type="spellStart"/>
      <w:r w:rsidR="006721BD">
        <w:t>thành</w:t>
      </w:r>
      <w:proofErr w:type="spellEnd"/>
      <w:r w:rsidR="006721BD">
        <w:t xml:space="preserve"> </w:t>
      </w:r>
      <w:proofErr w:type="spellStart"/>
      <w:r w:rsidR="006721BD">
        <w:t>trong</w:t>
      </w:r>
      <w:proofErr w:type="spellEnd"/>
      <w:r w:rsidR="006721BD">
        <w:t xml:space="preserve"> </w:t>
      </w:r>
      <w:proofErr w:type="spellStart"/>
      <w:r w:rsidR="006721BD">
        <w:t>đồ</w:t>
      </w:r>
      <w:proofErr w:type="spellEnd"/>
      <w:r w:rsidR="006721BD">
        <w:t xml:space="preserve"> </w:t>
      </w:r>
      <w:proofErr w:type="spellStart"/>
      <w:r w:rsidR="006721BD">
        <w:t>án</w:t>
      </w:r>
      <w:proofErr w:type="spellEnd"/>
      <w:r w:rsidR="006721BD">
        <w:t xml:space="preserve"> </w:t>
      </w:r>
      <w:proofErr w:type="spellStart"/>
      <w:r w:rsidR="006721BD">
        <w:t>hoặc</w:t>
      </w:r>
      <w:proofErr w:type="spellEnd"/>
      <w:r w:rsidR="006721BD">
        <w:t xml:space="preserve"> </w:t>
      </w:r>
      <w:proofErr w:type="spellStart"/>
      <w:r w:rsidR="006721BD">
        <w:t>kết</w:t>
      </w:r>
      <w:proofErr w:type="spellEnd"/>
      <w:r w:rsidR="006721BD">
        <w:t xml:space="preserve"> </w:t>
      </w:r>
      <w:proofErr w:type="spellStart"/>
      <w:r w:rsidR="006721BD">
        <w:t>quả</w:t>
      </w:r>
      <w:proofErr w:type="spellEnd"/>
      <w:r w:rsidR="006721BD">
        <w:t xml:space="preserve"> </w:t>
      </w:r>
      <w:proofErr w:type="spellStart"/>
      <w:r w:rsidR="006721BD">
        <w:t>nghiên</w:t>
      </w:r>
      <w:proofErr w:type="spellEnd"/>
      <w:r w:rsidR="006721BD">
        <w:t xml:space="preserve"> </w:t>
      </w:r>
      <w:proofErr w:type="spellStart"/>
      <w:r w:rsidR="006721BD">
        <w:t>cứu</w:t>
      </w:r>
      <w:proofErr w:type="spellEnd"/>
      <w:r w:rsidR="006721BD">
        <w:t>.</w:t>
      </w:r>
    </w:p>
    <w:p w14:paraId="0C40D69B" w14:textId="77777777" w:rsidR="006721BD" w:rsidRDefault="00B51658" w:rsidP="006721BD">
      <w:pPr>
        <w:pStyle w:val="Heading2"/>
      </w:pPr>
      <w:bookmarkStart w:id="86" w:name="_Toc67948281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86"/>
      <w:proofErr w:type="spellEnd"/>
    </w:p>
    <w:p w14:paraId="2E75A2A5" w14:textId="77777777" w:rsidR="006721BD" w:rsidRDefault="00FA6BCF" w:rsidP="00A75B8B">
      <w:pPr>
        <w:ind w:firstLine="576"/>
      </w:pPr>
      <w:proofErr w:type="spellStart"/>
      <w:r>
        <w:t>T</w:t>
      </w:r>
      <w:r w:rsidR="006721BD">
        <w:t>rình</w:t>
      </w:r>
      <w:proofErr w:type="spellEnd"/>
      <w:r w:rsidR="006721BD">
        <w:t xml:space="preserve"> </w:t>
      </w:r>
      <w:proofErr w:type="spellStart"/>
      <w:r w:rsidR="006721BD">
        <w:t>bày</w:t>
      </w:r>
      <w:proofErr w:type="spellEnd"/>
      <w:r w:rsidR="006721BD">
        <w:t xml:space="preserve"> </w:t>
      </w:r>
      <w:proofErr w:type="spellStart"/>
      <w:r w:rsidR="00B51658">
        <w:t>những</w:t>
      </w:r>
      <w:proofErr w:type="spellEnd"/>
      <w:r w:rsidR="00B51658">
        <w:t xml:space="preserve"> </w:t>
      </w:r>
      <w:proofErr w:type="spellStart"/>
      <w:r w:rsidR="00B51658">
        <w:t>hạn</w:t>
      </w:r>
      <w:proofErr w:type="spellEnd"/>
      <w:r w:rsidR="00B51658">
        <w:t xml:space="preserve"> </w:t>
      </w:r>
      <w:proofErr w:type="spellStart"/>
      <w:r w:rsidR="00B51658">
        <w:t>chế</w:t>
      </w:r>
      <w:proofErr w:type="spellEnd"/>
      <w:r w:rsidR="00B51658">
        <w:t xml:space="preserve">, </w:t>
      </w:r>
      <w:proofErr w:type="spellStart"/>
      <w:r w:rsidR="00B51658">
        <w:t>công</w:t>
      </w:r>
      <w:proofErr w:type="spellEnd"/>
      <w:r w:rsidR="00B51658">
        <w:t xml:space="preserve"> </w:t>
      </w:r>
      <w:proofErr w:type="spellStart"/>
      <w:r w:rsidR="00B51658">
        <w:t>việc</w:t>
      </w:r>
      <w:proofErr w:type="spellEnd"/>
      <w:r w:rsidR="006721BD">
        <w:t xml:space="preserve"> </w:t>
      </w:r>
      <w:proofErr w:type="spellStart"/>
      <w:r w:rsidR="006721BD">
        <w:t>chưa</w:t>
      </w:r>
      <w:proofErr w:type="spellEnd"/>
      <w:r w:rsidR="006721BD">
        <w:t xml:space="preserve"> </w:t>
      </w:r>
      <w:proofErr w:type="spellStart"/>
      <w:r w:rsidR="006721BD">
        <w:t>hoàn</w:t>
      </w:r>
      <w:proofErr w:type="spellEnd"/>
      <w:r w:rsidR="006721BD">
        <w:t xml:space="preserve"> </w:t>
      </w:r>
      <w:proofErr w:type="spellStart"/>
      <w:r w:rsidR="006721BD">
        <w:t>tất</w:t>
      </w:r>
      <w:proofErr w:type="spellEnd"/>
      <w:r w:rsidR="006721BD">
        <w:t xml:space="preserve"> </w:t>
      </w:r>
      <w:proofErr w:type="spellStart"/>
      <w:r w:rsidR="006721BD">
        <w:t>trong</w:t>
      </w:r>
      <w:proofErr w:type="spellEnd"/>
      <w:r w:rsidR="006721BD">
        <w:t xml:space="preserve"> </w:t>
      </w:r>
      <w:proofErr w:type="spellStart"/>
      <w:r w:rsidR="006721BD">
        <w:t>đồ</w:t>
      </w:r>
      <w:proofErr w:type="spellEnd"/>
      <w:r w:rsidR="006721BD">
        <w:t xml:space="preserve"> </w:t>
      </w:r>
      <w:proofErr w:type="spellStart"/>
      <w:r w:rsidR="006721BD">
        <w:t>án</w:t>
      </w:r>
      <w:proofErr w:type="spellEnd"/>
    </w:p>
    <w:p w14:paraId="71ED5F77" w14:textId="77777777" w:rsidR="006721BD" w:rsidRDefault="006721BD" w:rsidP="006721BD">
      <w:pPr>
        <w:pStyle w:val="Heading2"/>
      </w:pPr>
      <w:bookmarkStart w:id="87" w:name="_Toc67948282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87"/>
      <w:proofErr w:type="spellEnd"/>
    </w:p>
    <w:p w14:paraId="3A745C08" w14:textId="77777777" w:rsidR="006721BD" w:rsidRDefault="006721BD" w:rsidP="006721BD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="00A75B8B">
        <w:t>hướng</w:t>
      </w:r>
      <w:proofErr w:type="spellEnd"/>
      <w:r w:rsidR="00A75B8B"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</w:p>
    <w:p w14:paraId="1CFB65DE" w14:textId="77777777" w:rsidR="006721BD" w:rsidRDefault="006721BD" w:rsidP="006721BD"/>
    <w:p w14:paraId="737FA9A5" w14:textId="77777777" w:rsidR="007236B8" w:rsidRDefault="007236B8" w:rsidP="006A4FFB">
      <w:pPr>
        <w:pStyle w:val="Heading1"/>
        <w:numPr>
          <w:ilvl w:val="0"/>
          <w:numId w:val="0"/>
        </w:numPr>
      </w:pPr>
      <w:bookmarkStart w:id="88" w:name="_Toc169424254"/>
    </w:p>
    <w:p w14:paraId="039C2165" w14:textId="77777777" w:rsidR="00BB71A4" w:rsidRDefault="0007352A" w:rsidP="006A4FFB">
      <w:pPr>
        <w:pStyle w:val="Heading1"/>
        <w:numPr>
          <w:ilvl w:val="0"/>
          <w:numId w:val="0"/>
        </w:numPr>
      </w:pPr>
      <w:bookmarkStart w:id="89" w:name="_Toc67948283"/>
      <w:r>
        <w:t>TÀI LIỆU THAM KHẢO</w:t>
      </w:r>
      <w:bookmarkEnd w:id="88"/>
      <w:bookmarkEnd w:id="89"/>
    </w:p>
    <w:p w14:paraId="17B9DC50" w14:textId="77777777" w:rsidR="0007352A" w:rsidRPr="008D080A" w:rsidRDefault="0007352A" w:rsidP="00E928AE">
      <w:pPr>
        <w:pStyle w:val="Like-Numbering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Tiếng</w:t>
      </w:r>
      <w:proofErr w:type="spellEnd"/>
      <w:r w:rsidRPr="008D080A">
        <w:t xml:space="preserve"> </w:t>
      </w:r>
      <w:proofErr w:type="spellStart"/>
      <w:r w:rsidRPr="008D080A">
        <w:t>Việt</w:t>
      </w:r>
      <w:proofErr w:type="spellEnd"/>
    </w:p>
    <w:p w14:paraId="50459A84" w14:textId="77777777" w:rsidR="0007352A" w:rsidRPr="00585F4E" w:rsidRDefault="0007352A" w:rsidP="00585F4E">
      <w:pPr>
        <w:pStyle w:val="Tailieuthamkhao"/>
      </w:pPr>
      <w:proofErr w:type="spellStart"/>
      <w:r w:rsidRPr="00585F4E">
        <w:t>Họ</w:t>
      </w:r>
      <w:proofErr w:type="spellEnd"/>
      <w:r w:rsidRPr="00585F4E">
        <w:t xml:space="preserve"> </w:t>
      </w:r>
      <w:proofErr w:type="spellStart"/>
      <w:r w:rsidRPr="00585F4E">
        <w:t>và</w:t>
      </w:r>
      <w:proofErr w:type="spellEnd"/>
      <w:r w:rsidRPr="00585F4E">
        <w:t xml:space="preserve"> </w:t>
      </w:r>
      <w:proofErr w:type="spellStart"/>
      <w:r w:rsidRPr="00585F4E">
        <w:t>Tê</w:t>
      </w:r>
      <w:r w:rsidR="00793C69">
        <w:t>n</w:t>
      </w:r>
      <w:proofErr w:type="spellEnd"/>
      <w:r w:rsidR="00793C69">
        <w:t xml:space="preserve"> </w:t>
      </w:r>
      <w:proofErr w:type="spellStart"/>
      <w:r w:rsidR="00793C69">
        <w:t>tác</w:t>
      </w:r>
      <w:proofErr w:type="spellEnd"/>
      <w:r w:rsidR="00793C69">
        <w:t xml:space="preserve"> </w:t>
      </w:r>
      <w:proofErr w:type="spellStart"/>
      <w:r w:rsidR="00793C69">
        <w:t>giả</w:t>
      </w:r>
      <w:proofErr w:type="spellEnd"/>
      <w:r w:rsidR="00793C69">
        <w:t xml:space="preserve"> (</w:t>
      </w:r>
      <w:proofErr w:type="spellStart"/>
      <w:r w:rsidR="00793C69">
        <w:t>Thứ</w:t>
      </w:r>
      <w:proofErr w:type="spellEnd"/>
      <w:r w:rsidR="00793C69">
        <w:t xml:space="preserve"> </w:t>
      </w:r>
      <w:proofErr w:type="spellStart"/>
      <w:r w:rsidR="00793C69">
        <w:t>tự</w:t>
      </w:r>
      <w:proofErr w:type="spellEnd"/>
      <w:r w:rsidR="00793C69">
        <w:t xml:space="preserve"> </w:t>
      </w:r>
      <w:proofErr w:type="spellStart"/>
      <w:r w:rsidR="00793C69">
        <w:t>theo</w:t>
      </w:r>
      <w:proofErr w:type="spellEnd"/>
      <w:r w:rsidR="00793C69">
        <w:t xml:space="preserve"> </w:t>
      </w:r>
      <w:proofErr w:type="spellStart"/>
      <w:r w:rsidR="00793C69">
        <w:t>Tên</w:t>
      </w:r>
      <w:proofErr w:type="spellEnd"/>
      <w:r w:rsidR="00793C69">
        <w:t xml:space="preserve">). </w:t>
      </w:r>
      <w:proofErr w:type="spellStart"/>
      <w:r w:rsidR="00793C69">
        <w:t>Tên</w:t>
      </w:r>
      <w:proofErr w:type="spellEnd"/>
      <w:r w:rsidRPr="00585F4E">
        <w:t xml:space="preserve"> </w:t>
      </w:r>
      <w:proofErr w:type="spellStart"/>
      <w:r w:rsidRPr="00585F4E">
        <w:t>sách</w:t>
      </w:r>
      <w:proofErr w:type="spellEnd"/>
      <w:r w:rsidRPr="00585F4E">
        <w:t xml:space="preserve">. </w:t>
      </w:r>
      <w:proofErr w:type="spellStart"/>
      <w:r w:rsidRPr="00585F4E">
        <w:t>Tên</w:t>
      </w:r>
      <w:proofErr w:type="spellEnd"/>
      <w:r w:rsidRPr="00585F4E">
        <w:t xml:space="preserve"> </w:t>
      </w:r>
      <w:proofErr w:type="spellStart"/>
      <w:r w:rsidRPr="00585F4E">
        <w:t>nhà</w:t>
      </w:r>
      <w:proofErr w:type="spellEnd"/>
      <w:r w:rsidRPr="00585F4E">
        <w:t xml:space="preserve"> </w:t>
      </w:r>
      <w:proofErr w:type="spellStart"/>
      <w:r w:rsidRPr="00585F4E">
        <w:t>xuất</w:t>
      </w:r>
      <w:proofErr w:type="spellEnd"/>
      <w:r w:rsidRPr="00585F4E">
        <w:t xml:space="preserve"> </w:t>
      </w:r>
      <w:proofErr w:type="spellStart"/>
      <w:r w:rsidRPr="00585F4E">
        <w:t>bản</w:t>
      </w:r>
      <w:proofErr w:type="spellEnd"/>
      <w:r w:rsidRPr="00585F4E">
        <w:t xml:space="preserve">, </w:t>
      </w:r>
      <w:proofErr w:type="spellStart"/>
      <w:r w:rsidRPr="00585F4E">
        <w:t>năm</w:t>
      </w:r>
      <w:proofErr w:type="spellEnd"/>
      <w:r w:rsidRPr="00585F4E">
        <w:t xml:space="preserve"> </w:t>
      </w:r>
      <w:proofErr w:type="spellStart"/>
      <w:r w:rsidRPr="00585F4E">
        <w:t>xuất</w:t>
      </w:r>
      <w:proofErr w:type="spellEnd"/>
      <w:r w:rsidRPr="00585F4E">
        <w:t xml:space="preserve"> </w:t>
      </w:r>
      <w:proofErr w:type="spellStart"/>
      <w:r w:rsidRPr="00585F4E">
        <w:t>bản</w:t>
      </w:r>
      <w:proofErr w:type="spellEnd"/>
      <w:r w:rsidRPr="00585F4E">
        <w:t>.</w:t>
      </w:r>
    </w:p>
    <w:p w14:paraId="19458F4D" w14:textId="77777777" w:rsidR="0007352A" w:rsidRPr="008D080A" w:rsidRDefault="0007352A" w:rsidP="00E928AE">
      <w:pPr>
        <w:pStyle w:val="Like-Numbering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Tiếng</w:t>
      </w:r>
      <w:proofErr w:type="spellEnd"/>
      <w:r w:rsidRPr="008D080A">
        <w:t xml:space="preserve"> Anh</w:t>
      </w:r>
    </w:p>
    <w:p w14:paraId="1C972C2E" w14:textId="77777777" w:rsidR="0007352A" w:rsidRPr="00585F4E" w:rsidRDefault="0007352A" w:rsidP="00585F4E">
      <w:pPr>
        <w:pStyle w:val="Tailieuthamkhao"/>
        <w:rPr>
          <w:rStyle w:val="atitle"/>
        </w:rPr>
      </w:pPr>
      <w:r w:rsidRPr="00585F4E">
        <w:rPr>
          <w:rStyle w:val="atitle"/>
          <w:szCs w:val="26"/>
        </w:rPr>
        <w:t xml:space="preserve">Amy </w:t>
      </w:r>
      <w:proofErr w:type="spellStart"/>
      <w:r w:rsidRPr="00585F4E">
        <w:t>Apon</w:t>
      </w:r>
      <w:proofErr w:type="spellEnd"/>
      <w:r w:rsidRPr="00585F4E">
        <w:rPr>
          <w:rStyle w:val="atitle"/>
          <w:szCs w:val="26"/>
        </w:rPr>
        <w:t xml:space="preserve">. Lecture for Cluster and </w:t>
      </w:r>
      <w:proofErr w:type="spellStart"/>
      <w:r w:rsidRPr="00585F4E">
        <w:rPr>
          <w:rStyle w:val="atitle"/>
          <w:szCs w:val="26"/>
        </w:rPr>
        <w:t>Grid</w:t>
      </w:r>
      <w:proofErr w:type="spellEnd"/>
      <w:r w:rsidRPr="00585F4E">
        <w:rPr>
          <w:rStyle w:val="atitle"/>
          <w:szCs w:val="26"/>
        </w:rPr>
        <w:t xml:space="preserve"> </w:t>
      </w:r>
      <w:proofErr w:type="spellStart"/>
      <w:r w:rsidRPr="00585F4E">
        <w:rPr>
          <w:rStyle w:val="atitle"/>
          <w:szCs w:val="26"/>
        </w:rPr>
        <w:t>Computing</w:t>
      </w:r>
      <w:proofErr w:type="spellEnd"/>
      <w:r w:rsidRPr="00585F4E">
        <w:rPr>
          <w:rStyle w:val="atitle"/>
          <w:szCs w:val="26"/>
        </w:rPr>
        <w:t>.</w:t>
      </w:r>
      <w:r w:rsidR="00793C69" w:rsidRPr="00793C69">
        <w:t xml:space="preserve"> </w:t>
      </w:r>
      <w:proofErr w:type="spellStart"/>
      <w:r w:rsidR="00793C69" w:rsidRPr="00585F4E">
        <w:t>University</w:t>
      </w:r>
      <w:proofErr w:type="spellEnd"/>
      <w:r w:rsidR="00793C69">
        <w:rPr>
          <w:rStyle w:val="atitle"/>
          <w:szCs w:val="26"/>
        </w:rPr>
        <w:t xml:space="preserve"> of Arkansas, 2004.</w:t>
      </w:r>
    </w:p>
    <w:p w14:paraId="6E86A4D1" w14:textId="77777777" w:rsidR="0007352A" w:rsidRPr="008D080A" w:rsidRDefault="0007352A" w:rsidP="008D080A">
      <w:pPr>
        <w:pStyle w:val="Like-Numbering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từ</w:t>
      </w:r>
      <w:proofErr w:type="spellEnd"/>
      <w:r w:rsidRPr="008D080A">
        <w:t xml:space="preserve"> Internet</w:t>
      </w:r>
    </w:p>
    <w:p w14:paraId="3E6DEA66" w14:textId="77777777" w:rsidR="0007352A" w:rsidRDefault="0007352A" w:rsidP="006A7661">
      <w:pPr>
        <w:pStyle w:val="Tailieuthamkhao"/>
      </w:pPr>
      <w:proofErr w:type="spellStart"/>
      <w:proofErr w:type="gramStart"/>
      <w:r>
        <w:t>Website</w:t>
      </w:r>
      <w:proofErr w:type="spellEnd"/>
      <w:r>
        <w:t>:</w:t>
      </w:r>
      <w:proofErr w:type="gramEnd"/>
      <w:r>
        <w:t xml:space="preserve"> </w:t>
      </w:r>
      <w:hyperlink r:id="rId38" w:history="1">
        <w:r w:rsidR="006A7661" w:rsidRPr="006171E9">
          <w:rPr>
            <w:rStyle w:val="Hyperlink"/>
          </w:rPr>
          <w:t>www.cengageasia.com</w:t>
        </w:r>
      </w:hyperlink>
      <w:r w:rsidR="006A7661">
        <w:t xml:space="preserve"> </w:t>
      </w:r>
    </w:p>
    <w:p w14:paraId="19C62A4B" w14:textId="77777777" w:rsidR="0007352A" w:rsidRDefault="0007352A" w:rsidP="00585F4E">
      <w:pPr>
        <w:pStyle w:val="Tailieuthamkhao"/>
      </w:pPr>
      <w:r>
        <w:t>...</w:t>
      </w:r>
    </w:p>
    <w:p w14:paraId="62512D8D" w14:textId="77777777" w:rsidR="00690D36" w:rsidRDefault="00690D36" w:rsidP="00BB71A4"/>
    <w:p w14:paraId="5F4D5DCD" w14:textId="77777777" w:rsidR="00690D36" w:rsidRDefault="00690D36" w:rsidP="00BB71A4">
      <w:pPr>
        <w:sectPr w:rsidR="00690D36" w:rsidSect="009165B5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36146AAC" w14:textId="77777777" w:rsidR="00BB71A4" w:rsidRDefault="00AB4DE3" w:rsidP="00461FA2">
      <w:pPr>
        <w:pStyle w:val="Heading1"/>
        <w:numPr>
          <w:ilvl w:val="0"/>
          <w:numId w:val="0"/>
        </w:numPr>
        <w:ind w:hanging="270"/>
      </w:pPr>
      <w:bookmarkStart w:id="90" w:name="_Toc169424255"/>
      <w:bookmarkStart w:id="91" w:name="_Toc67948284"/>
      <w:r>
        <w:lastRenderedPageBreak/>
        <w:t>PHỤ LỤC</w:t>
      </w:r>
      <w:bookmarkEnd w:id="90"/>
      <w:bookmarkEnd w:id="91"/>
    </w:p>
    <w:p w14:paraId="484D2339" w14:textId="77777777" w:rsidR="00EA7CFA" w:rsidRPr="00EA7CFA" w:rsidRDefault="00EA7CFA" w:rsidP="00EA7CFA"/>
    <w:sectPr w:rsidR="00EA7CFA" w:rsidRPr="00EA7CFA" w:rsidSect="009165B5">
      <w:headerReference w:type="even" r:id="rId39"/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Tri Phạm Quảng" w:date="2021-04-05T08:29:00Z" w:initials="TPQ">
    <w:p w14:paraId="1B1FBF4D" w14:textId="6B54FC41" w:rsidR="00B04DC1" w:rsidRDefault="00B04DC1">
      <w:pPr>
        <w:pStyle w:val="CommentText"/>
      </w:pPr>
      <w:r>
        <w:rPr>
          <w:rStyle w:val="CommentReference"/>
        </w:rPr>
        <w:annotationRef/>
      </w:r>
      <w:r>
        <w:t xml:space="preserve">Kg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nghĩa</w:t>
      </w:r>
      <w:proofErr w:type="spellEnd"/>
    </w:p>
  </w:comment>
  <w:comment w:id="12" w:author="Tri Phạm Quảng" w:date="2021-04-05T08:30:00Z" w:initials="TPQ">
    <w:p w14:paraId="365E2E8B" w14:textId="7AAC31A1" w:rsidR="00B04DC1" w:rsidRDefault="00B04DC1">
      <w:pPr>
        <w:pStyle w:val="CommentText"/>
      </w:pPr>
      <w:r>
        <w:rPr>
          <w:rStyle w:val="CommentReference"/>
        </w:rPr>
        <w:annotationRef/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hơn</w:t>
      </w:r>
      <w:proofErr w:type="spellEnd"/>
    </w:p>
  </w:comment>
  <w:comment w:id="13" w:author="Đoàn Văn Hùng" w:date="2021-04-18T15:06:00Z" w:initials="ĐVH">
    <w:p w14:paraId="1831D7E7" w14:textId="4B346799" w:rsidR="009C10F5" w:rsidRDefault="009C10F5">
      <w:pPr>
        <w:pStyle w:val="CommentText"/>
      </w:pPr>
      <w:r>
        <w:rPr>
          <w:rStyle w:val="CommentReference"/>
        </w:rPr>
        <w:annotationRef/>
      </w:r>
    </w:p>
  </w:comment>
  <w:comment w:id="14" w:author="Tri Phạm Quảng" w:date="2021-04-05T08:31:00Z" w:initials="TPQ">
    <w:p w14:paraId="3AF8DB1C" w14:textId="3EE7D0BA" w:rsidR="00B04DC1" w:rsidRDefault="00B04DC1">
      <w:pPr>
        <w:pStyle w:val="CommentText"/>
      </w:pPr>
      <w:r>
        <w:rPr>
          <w:rStyle w:val="CommentReference"/>
        </w:rPr>
        <w:annotationRef/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 “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proofErr w:type="gramStart"/>
      <w:r>
        <w:t xml:space="preserve"> ..</w:t>
      </w:r>
      <w:proofErr w:type="gram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hay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? </w:t>
      </w:r>
    </w:p>
  </w:comment>
  <w:comment w:id="15" w:author="Đoàn Văn Hùng" w:date="2021-04-18T15:06:00Z" w:initials="ĐVH">
    <w:p w14:paraId="32CB94EC" w14:textId="471CEDB6" w:rsidR="009C10F5" w:rsidRDefault="009C10F5">
      <w:pPr>
        <w:pStyle w:val="CommentText"/>
      </w:pPr>
      <w:r>
        <w:rPr>
          <w:rStyle w:val="CommentReference"/>
        </w:rPr>
        <w:annotationRef/>
      </w:r>
    </w:p>
  </w:comment>
  <w:comment w:id="17" w:author="Tri Phạm Quảng" w:date="2021-04-05T08:34:00Z" w:initials="TPQ">
    <w:p w14:paraId="70DB3662" w14:textId="1E636922" w:rsidR="00F16791" w:rsidRDefault="00F16791">
      <w:pPr>
        <w:pStyle w:val="CommentText"/>
      </w:pPr>
      <w:r>
        <w:rPr>
          <w:rStyle w:val="CommentReference"/>
        </w:rPr>
        <w:annotationRef/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 </w:t>
      </w:r>
      <w:proofErr w:type="spellStart"/>
      <w:r>
        <w:t>nào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ổ</w:t>
      </w:r>
    </w:p>
  </w:comment>
  <w:comment w:id="24" w:author="Tri Phạm Quảng" w:date="2021-04-05T08:38:00Z" w:initials="TPQ">
    <w:p w14:paraId="122E0FC8" w14:textId="2D47594E" w:rsidR="0098271C" w:rsidRDefault="0098271C">
      <w:pPr>
        <w:pStyle w:val="CommentText"/>
      </w:pPr>
      <w:r>
        <w:rPr>
          <w:rStyle w:val="CommentReference"/>
        </w:rPr>
        <w:annotationRef/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kg,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(kg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) </w:t>
      </w:r>
    </w:p>
  </w:comment>
  <w:comment w:id="25" w:author="Đoàn Văn Hùng" w:date="2021-04-18T15:43:00Z" w:initials="ĐVH">
    <w:p w14:paraId="6569B4B0" w14:textId="7911C788" w:rsidR="005407A1" w:rsidRDefault="005407A1">
      <w:pPr>
        <w:pStyle w:val="CommentText"/>
      </w:pPr>
      <w:r>
        <w:rPr>
          <w:rStyle w:val="CommentReference"/>
        </w:rPr>
        <w:annotationRef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974FC0">
        <w:t>.</w:t>
      </w:r>
    </w:p>
  </w:comment>
  <w:comment w:id="26" w:author="Tri Phạm Quảng" w:date="2021-04-05T08:49:00Z" w:initials="TPQ">
    <w:p w14:paraId="0F0626A5" w14:textId="7F6BF54E" w:rsidR="002C5518" w:rsidRDefault="002C5518">
      <w:pPr>
        <w:pStyle w:val="CommentText"/>
      </w:pPr>
      <w:r>
        <w:rPr>
          <w:rStyle w:val="CommentReference"/>
        </w:rPr>
        <w:annotationRef/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hay kg?</w:t>
      </w:r>
    </w:p>
  </w:comment>
  <w:comment w:id="27" w:author="Đoàn Văn Hùng" w:date="2021-04-18T15:43:00Z" w:initials="ĐVH">
    <w:p w14:paraId="3F3DFEA5" w14:textId="1CD76F18" w:rsidR="00052962" w:rsidRDefault="00052962">
      <w:pPr>
        <w:pStyle w:val="CommentText"/>
      </w:pPr>
      <w:r>
        <w:rPr>
          <w:rStyle w:val="CommentReference"/>
        </w:rPr>
        <w:annotationRef/>
      </w:r>
      <w:proofErr w:type="spellStart"/>
      <w:r>
        <w:t>Dạ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ạ!</w:t>
      </w:r>
    </w:p>
  </w:comment>
  <w:comment w:id="28" w:author="Tri Phạm Quảng" w:date="2021-04-05T08:39:00Z" w:initials="TPQ">
    <w:p w14:paraId="2539D104" w14:textId="351F5E8B" w:rsidR="0098271C" w:rsidRDefault="0098271C">
      <w:pPr>
        <w:pStyle w:val="CommentText"/>
      </w:pPr>
      <w:r>
        <w:rPr>
          <w:rStyle w:val="CommentReference"/>
        </w:rPr>
        <w:annotationRef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hay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? </w:t>
      </w:r>
    </w:p>
  </w:comment>
  <w:comment w:id="29" w:author="Đoàn Văn Hùng" w:date="2021-04-18T15:42:00Z" w:initials="ĐVH">
    <w:p w14:paraId="17D17D22" w14:textId="40CAF278" w:rsidR="001203D7" w:rsidRDefault="001203D7">
      <w:pPr>
        <w:pStyle w:val="CommentText"/>
      </w:pPr>
      <w:r>
        <w:rPr>
          <w:rStyle w:val="CommentReference"/>
        </w:rPr>
        <w:annotationRef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ạ.</w:t>
      </w:r>
    </w:p>
  </w:comment>
  <w:comment w:id="30" w:author="Tri Phạm Quảng" w:date="2021-04-05T08:41:00Z" w:initials="TPQ">
    <w:p w14:paraId="0F7ABFA8" w14:textId="49A90EC4" w:rsidR="0098271C" w:rsidRDefault="0098271C">
      <w:pPr>
        <w:pStyle w:val="CommentText"/>
      </w:pPr>
      <w:r>
        <w:rPr>
          <w:rStyle w:val="CommentReference"/>
        </w:rPr>
        <w:annotationRef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?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(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)? KH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</w:t>
      </w:r>
      <w:r w:rsidR="002C5518">
        <w:t>n</w:t>
      </w:r>
      <w:r>
        <w:t xml:space="preserve">, </w:t>
      </w:r>
      <w:proofErr w:type="spellStart"/>
      <w:r>
        <w:t>đ</w:t>
      </w:r>
      <w:r w:rsidR="002C5518">
        <w:t>ă</w:t>
      </w:r>
      <w:r>
        <w:t>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2C5518">
        <w:sym w:font="Wingdings" w:char="F0E0"/>
      </w:r>
      <w:r w:rsidR="002C5518">
        <w:t xml:space="preserve"> </w:t>
      </w:r>
      <w:proofErr w:type="spellStart"/>
      <w:r w:rsidR="002C5518">
        <w:t>nằm</w:t>
      </w:r>
      <w:proofErr w:type="spellEnd"/>
      <w:r w:rsidR="002C5518">
        <w:t xml:space="preserve"> ở </w:t>
      </w:r>
      <w:proofErr w:type="spellStart"/>
      <w:r w:rsidR="002C5518">
        <w:t>nhóm</w:t>
      </w:r>
      <w:proofErr w:type="spellEnd"/>
      <w:r w:rsidR="002C5518">
        <w:t xml:space="preserve"> </w:t>
      </w:r>
      <w:proofErr w:type="spellStart"/>
      <w:r w:rsidR="002C5518">
        <w:t>chức</w:t>
      </w:r>
      <w:proofErr w:type="spellEnd"/>
      <w:r w:rsidR="002C5518">
        <w:t xml:space="preserve"> </w:t>
      </w:r>
      <w:proofErr w:type="spellStart"/>
      <w:r w:rsidR="002C5518">
        <w:t>năng</w:t>
      </w:r>
      <w:proofErr w:type="spellEnd"/>
      <w:r w:rsidR="002C5518">
        <w:t xml:space="preserve"> 2</w:t>
      </w:r>
    </w:p>
  </w:comment>
  <w:comment w:id="31" w:author="Đoàn Văn Hùng" w:date="2021-04-18T15:23:00Z" w:initials="ĐVH">
    <w:p w14:paraId="2D4FE535" w14:textId="76412ADD" w:rsidR="001509D1" w:rsidRDefault="001509D1">
      <w:pPr>
        <w:pStyle w:val="CommentText"/>
      </w:pPr>
      <w:r>
        <w:rPr>
          <w:rStyle w:val="CommentReference"/>
        </w:rPr>
        <w:annotationRef/>
      </w:r>
      <w:r>
        <w:t xml:space="preserve">Theo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nằng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</w:comment>
  <w:comment w:id="32" w:author="Tri Phạm Quảng" w:date="2021-04-05T08:45:00Z" w:initials="TPQ">
    <w:p w14:paraId="75A83FE7" w14:textId="19F8899A" w:rsidR="002C5518" w:rsidRDefault="002C5518">
      <w:pPr>
        <w:pStyle w:val="CommentText"/>
      </w:pPr>
      <w:r>
        <w:rPr>
          <w:rStyle w:val="CommentReference"/>
        </w:rPr>
        <w:annotationRef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</w:comment>
  <w:comment w:id="33" w:author="Đoàn Văn Hùng" w:date="2021-04-18T15:25:00Z" w:initials="ĐVH">
    <w:p w14:paraId="6DB38E5C" w14:textId="3830360E" w:rsidR="00825212" w:rsidRDefault="00825212">
      <w:pPr>
        <w:pStyle w:val="CommentText"/>
      </w:pPr>
      <w:r>
        <w:rPr>
          <w:rStyle w:val="CommentReference"/>
        </w:rPr>
        <w:annotationRef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momo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giùm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ạ)</w:t>
      </w:r>
    </w:p>
  </w:comment>
  <w:comment w:id="40" w:author="Tri Phạm Quảng" w:date="2021-04-05T08:50:00Z" w:initials="TPQ">
    <w:p w14:paraId="258957AE" w14:textId="4F23A2B1" w:rsidR="002C5518" w:rsidRDefault="002C5518">
      <w:pPr>
        <w:pStyle w:val="CommentText"/>
      </w:pPr>
      <w:r>
        <w:rPr>
          <w:rStyle w:val="CommentReference"/>
        </w:rPr>
        <w:annotationRef/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gì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1FBF4D" w15:done="0"/>
  <w15:commentEx w15:paraId="365E2E8B" w15:done="0"/>
  <w15:commentEx w15:paraId="1831D7E7" w15:paraIdParent="365E2E8B" w15:done="0"/>
  <w15:commentEx w15:paraId="3AF8DB1C" w15:done="0"/>
  <w15:commentEx w15:paraId="32CB94EC" w15:paraIdParent="3AF8DB1C" w15:done="0"/>
  <w15:commentEx w15:paraId="70DB3662" w15:done="0"/>
  <w15:commentEx w15:paraId="122E0FC8" w15:done="0"/>
  <w15:commentEx w15:paraId="6569B4B0" w15:paraIdParent="122E0FC8" w15:done="0"/>
  <w15:commentEx w15:paraId="0F0626A5" w15:done="0"/>
  <w15:commentEx w15:paraId="3F3DFEA5" w15:paraIdParent="0F0626A5" w15:done="0"/>
  <w15:commentEx w15:paraId="2539D104" w15:done="0"/>
  <w15:commentEx w15:paraId="17D17D22" w15:paraIdParent="2539D104" w15:done="0"/>
  <w15:commentEx w15:paraId="0F7ABFA8" w15:done="0"/>
  <w15:commentEx w15:paraId="2D4FE535" w15:paraIdParent="0F7ABFA8" w15:done="0"/>
  <w15:commentEx w15:paraId="75A83FE7" w15:done="0"/>
  <w15:commentEx w15:paraId="6DB38E5C" w15:paraIdParent="75A83FE7" w15:done="0"/>
  <w15:commentEx w15:paraId="258957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548FD" w16cex:dateUtc="2021-04-05T01:29:00Z"/>
  <w16cex:commentExtensible w16cex:durableId="2415493F" w16cex:dateUtc="2021-04-05T01:30:00Z"/>
  <w16cex:commentExtensible w16cex:durableId="2426C96D" w16cex:dateUtc="2021-04-18T08:06:00Z"/>
  <w16cex:commentExtensible w16cex:durableId="2415497C" w16cex:dateUtc="2021-04-05T01:31:00Z"/>
  <w16cex:commentExtensible w16cex:durableId="2426C983" w16cex:dateUtc="2021-04-18T08:06:00Z"/>
  <w16cex:commentExtensible w16cex:durableId="24154A1C" w16cex:dateUtc="2021-04-05T01:34:00Z"/>
  <w16cex:commentExtensible w16cex:durableId="24154AF4" w16cex:dateUtc="2021-04-05T01:38:00Z"/>
  <w16cex:commentExtensible w16cex:durableId="2426D223" w16cex:dateUtc="2021-04-18T08:43:00Z"/>
  <w16cex:commentExtensible w16cex:durableId="24154D89" w16cex:dateUtc="2021-04-05T01:49:00Z"/>
  <w16cex:commentExtensible w16cex:durableId="2426D20D" w16cex:dateUtc="2021-04-18T08:43:00Z"/>
  <w16cex:commentExtensible w16cex:durableId="24154B5A" w16cex:dateUtc="2021-04-05T01:39:00Z"/>
  <w16cex:commentExtensible w16cex:durableId="2426D1F9" w16cex:dateUtc="2021-04-18T08:42:00Z"/>
  <w16cex:commentExtensible w16cex:durableId="24154BC1" w16cex:dateUtc="2021-04-05T01:41:00Z"/>
  <w16cex:commentExtensible w16cex:durableId="2426CD8A" w16cex:dateUtc="2021-04-18T08:23:00Z"/>
  <w16cex:commentExtensible w16cex:durableId="24154C8F" w16cex:dateUtc="2021-04-05T01:45:00Z"/>
  <w16cex:commentExtensible w16cex:durableId="2426CDE6" w16cex:dateUtc="2021-04-18T08:25:00Z"/>
  <w16cex:commentExtensible w16cex:durableId="24154DC1" w16cex:dateUtc="2021-04-05T0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1FBF4D" w16cid:durableId="241548FD"/>
  <w16cid:commentId w16cid:paraId="365E2E8B" w16cid:durableId="2415493F"/>
  <w16cid:commentId w16cid:paraId="1831D7E7" w16cid:durableId="2426C96D"/>
  <w16cid:commentId w16cid:paraId="3AF8DB1C" w16cid:durableId="2415497C"/>
  <w16cid:commentId w16cid:paraId="32CB94EC" w16cid:durableId="2426C983"/>
  <w16cid:commentId w16cid:paraId="70DB3662" w16cid:durableId="24154A1C"/>
  <w16cid:commentId w16cid:paraId="122E0FC8" w16cid:durableId="24154AF4"/>
  <w16cid:commentId w16cid:paraId="6569B4B0" w16cid:durableId="2426D223"/>
  <w16cid:commentId w16cid:paraId="0F0626A5" w16cid:durableId="24154D89"/>
  <w16cid:commentId w16cid:paraId="3F3DFEA5" w16cid:durableId="2426D20D"/>
  <w16cid:commentId w16cid:paraId="2539D104" w16cid:durableId="24154B5A"/>
  <w16cid:commentId w16cid:paraId="17D17D22" w16cid:durableId="2426D1F9"/>
  <w16cid:commentId w16cid:paraId="0F7ABFA8" w16cid:durableId="24154BC1"/>
  <w16cid:commentId w16cid:paraId="2D4FE535" w16cid:durableId="2426CD8A"/>
  <w16cid:commentId w16cid:paraId="75A83FE7" w16cid:durableId="24154C8F"/>
  <w16cid:commentId w16cid:paraId="6DB38E5C" w16cid:durableId="2426CDE6"/>
  <w16cid:commentId w16cid:paraId="258957AE" w16cid:durableId="24154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A0AF3" w14:textId="77777777" w:rsidR="00D05278" w:rsidRDefault="00D05278">
      <w:r>
        <w:separator/>
      </w:r>
    </w:p>
    <w:p w14:paraId="26230C8E" w14:textId="77777777" w:rsidR="00D05278" w:rsidRDefault="00D05278"/>
  </w:endnote>
  <w:endnote w:type="continuationSeparator" w:id="0">
    <w:p w14:paraId="4C9B9257" w14:textId="77777777" w:rsidR="00D05278" w:rsidRDefault="00D05278">
      <w:r>
        <w:continuationSeparator/>
      </w:r>
    </w:p>
    <w:p w14:paraId="0749E236" w14:textId="77777777" w:rsidR="00D05278" w:rsidRDefault="00D05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44FB" w14:textId="77777777" w:rsidR="00B04DC1" w:rsidRDefault="00B04DC1" w:rsidP="00F40F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78B17EA" w14:textId="77777777" w:rsidR="00B04DC1" w:rsidRDefault="00B04DC1" w:rsidP="008F3A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79"/>
      <w:gridCol w:w="2961"/>
      <w:gridCol w:w="2962"/>
    </w:tblGrid>
    <w:tr w:rsidR="00B04DC1" w14:paraId="43028C6B" w14:textId="77777777" w:rsidTr="009165B5">
      <w:tc>
        <w:tcPr>
          <w:tcW w:w="2979" w:type="dxa"/>
          <w:shd w:val="clear" w:color="auto" w:fill="FAFAFA"/>
        </w:tcPr>
        <w:p w14:paraId="30334878" w14:textId="6ED8372D" w:rsidR="00B04DC1" w:rsidRPr="009165B5" w:rsidRDefault="00B04DC1" w:rsidP="00C24DC5">
          <w:pPr>
            <w:pStyle w:val="Footer"/>
            <w:tabs>
              <w:tab w:val="clear" w:pos="4320"/>
              <w:tab w:val="clear" w:pos="8640"/>
            </w:tabs>
            <w:spacing w:before="0" w:line="240" w:lineRule="auto"/>
            <w:ind w:right="360" w:firstLine="0"/>
            <w:rPr>
              <w:i/>
              <w:sz w:val="24"/>
            </w:rPr>
          </w:pPr>
          <w:r>
            <w:rPr>
              <w:i/>
              <w:sz w:val="24"/>
            </w:rPr>
            <w:t>Đoàn Văn Hùng</w:t>
          </w:r>
        </w:p>
      </w:tc>
      <w:tc>
        <w:tcPr>
          <w:tcW w:w="2961" w:type="dxa"/>
          <w:shd w:val="clear" w:color="auto" w:fill="FAFAFA"/>
        </w:tcPr>
        <w:p w14:paraId="3A6FDF03" w14:textId="77777777" w:rsidR="00B04DC1" w:rsidRPr="00B57E92" w:rsidRDefault="00B04DC1" w:rsidP="009165B5">
          <w:pPr>
            <w:pStyle w:val="Footer"/>
            <w:tabs>
              <w:tab w:val="clear" w:pos="4320"/>
              <w:tab w:val="clear" w:pos="8640"/>
            </w:tabs>
            <w:spacing w:before="0" w:line="240" w:lineRule="auto"/>
            <w:ind w:firstLine="0"/>
            <w:jc w:val="center"/>
            <w:rPr>
              <w:sz w:val="24"/>
            </w:rPr>
          </w:pPr>
          <w:r w:rsidRPr="00B57E92">
            <w:rPr>
              <w:rStyle w:val="PageNumber"/>
              <w:sz w:val="24"/>
            </w:rPr>
            <w:fldChar w:fldCharType="begin"/>
          </w:r>
          <w:r w:rsidRPr="00B57E92">
            <w:rPr>
              <w:rStyle w:val="PageNumber"/>
              <w:sz w:val="24"/>
            </w:rPr>
            <w:instrText xml:space="preserve">PAGE  </w:instrText>
          </w:r>
          <w:r w:rsidRPr="00B57E92">
            <w:rPr>
              <w:rStyle w:val="PageNumber"/>
              <w:sz w:val="24"/>
            </w:rPr>
            <w:fldChar w:fldCharType="separate"/>
          </w:r>
          <w:r>
            <w:rPr>
              <w:rStyle w:val="PageNumber"/>
              <w:noProof/>
              <w:sz w:val="24"/>
            </w:rPr>
            <w:t>3</w:t>
          </w:r>
          <w:r w:rsidRPr="00B57E92">
            <w:rPr>
              <w:rStyle w:val="PageNumber"/>
              <w:sz w:val="24"/>
            </w:rPr>
            <w:fldChar w:fldCharType="end"/>
          </w:r>
        </w:p>
      </w:tc>
      <w:tc>
        <w:tcPr>
          <w:tcW w:w="2962" w:type="dxa"/>
          <w:shd w:val="clear" w:color="auto" w:fill="FAFAFA"/>
        </w:tcPr>
        <w:p w14:paraId="70CB5180" w14:textId="619169C5" w:rsidR="00B04DC1" w:rsidRPr="00570EF4" w:rsidRDefault="00B04DC1" w:rsidP="000119D1">
          <w:pPr>
            <w:pStyle w:val="Footer"/>
            <w:tabs>
              <w:tab w:val="clear" w:pos="4320"/>
              <w:tab w:val="clear" w:pos="8640"/>
            </w:tabs>
            <w:spacing w:before="0" w:line="240" w:lineRule="auto"/>
            <w:ind w:right="-1" w:firstLine="0"/>
            <w:jc w:val="right"/>
            <w:rPr>
              <w:i/>
              <w:sz w:val="24"/>
            </w:rPr>
          </w:pPr>
          <w:r>
            <w:rPr>
              <w:i/>
              <w:sz w:val="24"/>
            </w:rPr>
            <w:t>DHKTPM13A</w:t>
          </w:r>
        </w:p>
      </w:tc>
    </w:tr>
  </w:tbl>
  <w:p w14:paraId="53D1B485" w14:textId="77777777" w:rsidR="00B04DC1" w:rsidRDefault="00B04DC1" w:rsidP="008F3A7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B2AF7" w14:textId="77777777" w:rsidR="00B04DC1" w:rsidRDefault="00B04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6433" w14:textId="77777777" w:rsidR="00D05278" w:rsidRDefault="00D05278">
      <w:r>
        <w:separator/>
      </w:r>
    </w:p>
    <w:p w14:paraId="4706B00D" w14:textId="77777777" w:rsidR="00D05278" w:rsidRDefault="00D05278"/>
  </w:footnote>
  <w:footnote w:type="continuationSeparator" w:id="0">
    <w:p w14:paraId="23A7ACC2" w14:textId="77777777" w:rsidR="00D05278" w:rsidRDefault="00D05278">
      <w:r>
        <w:continuationSeparator/>
      </w:r>
    </w:p>
    <w:p w14:paraId="729B4A91" w14:textId="77777777" w:rsidR="00D05278" w:rsidRDefault="00D052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30D2" w14:textId="77777777" w:rsidR="00B04DC1" w:rsidRDefault="00B04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60C0F" w14:textId="77777777" w:rsidR="00B04DC1" w:rsidRDefault="00B04DC1" w:rsidP="00162939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902"/>
    </w:tblGrid>
    <w:tr w:rsidR="00B04DC1" w:rsidRPr="00570EF4" w14:paraId="1B232B6D" w14:textId="77777777" w:rsidTr="009165B5">
      <w:tc>
        <w:tcPr>
          <w:tcW w:w="9004" w:type="dxa"/>
          <w:shd w:val="clear" w:color="auto" w:fill="FAFAFA"/>
        </w:tcPr>
        <w:p w14:paraId="732986BE" w14:textId="77777777" w:rsidR="00B04DC1" w:rsidRPr="00570EF4" w:rsidRDefault="00B04DC1" w:rsidP="006C1FC6">
          <w:pPr>
            <w:pStyle w:val="Header"/>
            <w:spacing w:before="0" w:line="240" w:lineRule="auto"/>
            <w:ind w:firstLine="0"/>
            <w:rPr>
              <w:i/>
              <w:sz w:val="24"/>
            </w:rPr>
          </w:pPr>
          <w:proofErr w:type="spellStart"/>
          <w:proofErr w:type="gramStart"/>
          <w:r>
            <w:rPr>
              <w:i/>
              <w:sz w:val="24"/>
            </w:rPr>
            <w:t>Khóa</w:t>
          </w:r>
          <w:proofErr w:type="spellEnd"/>
          <w:r>
            <w:rPr>
              <w:i/>
              <w:sz w:val="24"/>
            </w:rPr>
            <w:t xml:space="preserve">  </w:t>
          </w:r>
          <w:proofErr w:type="spellStart"/>
          <w:r>
            <w:rPr>
              <w:i/>
              <w:sz w:val="24"/>
            </w:rPr>
            <w:t>luận</w:t>
          </w:r>
          <w:proofErr w:type="spellEnd"/>
          <w:proofErr w:type="gram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tốt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nghiệp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chuyên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ngành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 w:rsidRPr="008D7AD9">
            <w:rPr>
              <w:i/>
              <w:sz w:val="24"/>
            </w:rPr>
            <w:t>Kỹ</w:t>
          </w:r>
          <w:proofErr w:type="spellEnd"/>
          <w:r w:rsidRPr="008D7AD9">
            <w:rPr>
              <w:i/>
              <w:sz w:val="24"/>
            </w:rPr>
            <w:t xml:space="preserve"> </w:t>
          </w:r>
          <w:proofErr w:type="spellStart"/>
          <w:r w:rsidRPr="008D7AD9">
            <w:rPr>
              <w:i/>
              <w:sz w:val="24"/>
            </w:rPr>
            <w:t>Thuật</w:t>
          </w:r>
          <w:proofErr w:type="spellEnd"/>
          <w:r w:rsidRPr="008D7AD9">
            <w:rPr>
              <w:i/>
              <w:sz w:val="24"/>
            </w:rPr>
            <w:t xml:space="preserve"> </w:t>
          </w:r>
          <w:proofErr w:type="spellStart"/>
          <w:r w:rsidRPr="008D7AD9">
            <w:rPr>
              <w:i/>
              <w:sz w:val="24"/>
            </w:rPr>
            <w:t>Phần</w:t>
          </w:r>
          <w:proofErr w:type="spellEnd"/>
          <w:r w:rsidRPr="008D7AD9">
            <w:rPr>
              <w:i/>
              <w:sz w:val="24"/>
            </w:rPr>
            <w:t xml:space="preserve"> </w:t>
          </w:r>
          <w:proofErr w:type="spellStart"/>
          <w:r w:rsidRPr="008D7AD9">
            <w:rPr>
              <w:i/>
              <w:sz w:val="24"/>
            </w:rPr>
            <w:t>Mềm</w:t>
          </w:r>
          <w:proofErr w:type="spellEnd"/>
          <w:r>
            <w:rPr>
              <w:i/>
              <w:sz w:val="24"/>
            </w:rPr>
            <w:t xml:space="preserve"> </w:t>
          </w:r>
        </w:p>
      </w:tc>
    </w:tr>
  </w:tbl>
  <w:p w14:paraId="2F45A694" w14:textId="77777777" w:rsidR="00B04DC1" w:rsidRPr="00162939" w:rsidRDefault="00B04DC1" w:rsidP="00162939">
    <w:pPr>
      <w:pStyle w:val="Header"/>
      <w:spacing w:before="0" w:line="240" w:lineRule="auto"/>
      <w:rPr>
        <w:i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BCDE7" w14:textId="77777777" w:rsidR="00B04DC1" w:rsidRDefault="00B04DC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66A4" w14:textId="77777777" w:rsidR="00B04DC1" w:rsidRDefault="00B04D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042"/>
    <w:multiLevelType w:val="multilevel"/>
    <w:tmpl w:val="C17E88CE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692B5D"/>
    <w:multiLevelType w:val="hybridMultilevel"/>
    <w:tmpl w:val="BB10F668"/>
    <w:lvl w:ilvl="0" w:tplc="7638B5E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0458A"/>
    <w:multiLevelType w:val="multilevel"/>
    <w:tmpl w:val="0F0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F064D"/>
    <w:multiLevelType w:val="multilevel"/>
    <w:tmpl w:val="0C3F064D"/>
    <w:lvl w:ilvl="0">
      <w:start w:val="1"/>
      <w:numFmt w:val="decimal"/>
      <w:pStyle w:val="Cap1"/>
      <w:lvlText w:val="%1."/>
      <w:lvlJc w:val="left"/>
      <w:pPr>
        <w:ind w:left="360" w:hanging="360"/>
      </w:pPr>
      <w:rPr>
        <w:rFonts w:ascii="Times New Roman" w:hAnsi="Times New Roman" w:hint="default"/>
        <w:color w:val="FFFFFF" w:themeColor="background1"/>
        <w:sz w:val="32"/>
      </w:rPr>
    </w:lvl>
    <w:lvl w:ilvl="1">
      <w:start w:val="1"/>
      <w:numFmt w:val="decimal"/>
      <w:pStyle w:val="Cap2"/>
      <w:lvlText w:val="%1.%2.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Cap3"/>
      <w:lvlText w:val="%1.%2.%3."/>
      <w:lvlJc w:val="left"/>
      <w:pPr>
        <w:ind w:left="1077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0417E1"/>
    <w:multiLevelType w:val="multilevel"/>
    <w:tmpl w:val="B1E8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AD499F"/>
    <w:multiLevelType w:val="hybridMultilevel"/>
    <w:tmpl w:val="8FD42990"/>
    <w:lvl w:ilvl="0" w:tplc="CA4694E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A335C7"/>
    <w:multiLevelType w:val="hybridMultilevel"/>
    <w:tmpl w:val="505665E8"/>
    <w:lvl w:ilvl="0" w:tplc="E7B6BAD6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D86606"/>
    <w:multiLevelType w:val="hybridMultilevel"/>
    <w:tmpl w:val="77789348"/>
    <w:lvl w:ilvl="0" w:tplc="A6CA3C00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875AB3"/>
    <w:multiLevelType w:val="hybridMultilevel"/>
    <w:tmpl w:val="13AA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068CB"/>
    <w:multiLevelType w:val="multilevel"/>
    <w:tmpl w:val="E050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76B14"/>
    <w:multiLevelType w:val="multilevel"/>
    <w:tmpl w:val="3AEA732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550B1"/>
    <w:multiLevelType w:val="hybridMultilevel"/>
    <w:tmpl w:val="452E5FA6"/>
    <w:lvl w:ilvl="0" w:tplc="E624743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3A19DD"/>
    <w:multiLevelType w:val="hybridMultilevel"/>
    <w:tmpl w:val="7562A8AE"/>
    <w:lvl w:ilvl="0" w:tplc="846E13F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2C93691"/>
    <w:multiLevelType w:val="hybridMultilevel"/>
    <w:tmpl w:val="4D6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C79CB"/>
    <w:multiLevelType w:val="hybridMultilevel"/>
    <w:tmpl w:val="83B407F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F7C68"/>
    <w:multiLevelType w:val="hybridMultilevel"/>
    <w:tmpl w:val="77542ED4"/>
    <w:lvl w:ilvl="0" w:tplc="AC269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351444"/>
    <w:multiLevelType w:val="multilevel"/>
    <w:tmpl w:val="31E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C7327"/>
    <w:multiLevelType w:val="hybridMultilevel"/>
    <w:tmpl w:val="00EE237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3281E95"/>
    <w:multiLevelType w:val="hybridMultilevel"/>
    <w:tmpl w:val="D9CE6F2C"/>
    <w:lvl w:ilvl="0" w:tplc="4E22027A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5"/>
  </w:num>
  <w:num w:numId="5">
    <w:abstractNumId w:val="19"/>
  </w:num>
  <w:num w:numId="6">
    <w:abstractNumId w:val="7"/>
  </w:num>
  <w:num w:numId="7">
    <w:abstractNumId w:val="5"/>
  </w:num>
  <w:num w:numId="8">
    <w:abstractNumId w:val="12"/>
  </w:num>
  <w:num w:numId="9">
    <w:abstractNumId w:val="1"/>
  </w:num>
  <w:num w:numId="10">
    <w:abstractNumId w:val="20"/>
  </w:num>
  <w:num w:numId="11">
    <w:abstractNumId w:val="6"/>
  </w:num>
  <w:num w:numId="12">
    <w:abstractNumId w:val="11"/>
  </w:num>
  <w:num w:numId="13">
    <w:abstractNumId w:val="8"/>
  </w:num>
  <w:num w:numId="14">
    <w:abstractNumId w:val="14"/>
  </w:num>
  <w:num w:numId="15">
    <w:abstractNumId w:val="17"/>
  </w:num>
  <w:num w:numId="16">
    <w:abstractNumId w:val="3"/>
  </w:num>
  <w:num w:numId="17">
    <w:abstractNumId w:val="4"/>
  </w:num>
  <w:num w:numId="18">
    <w:abstractNumId w:val="18"/>
  </w:num>
  <w:num w:numId="19">
    <w:abstractNumId w:val="10"/>
  </w:num>
  <w:num w:numId="20">
    <w:abstractNumId w:val="9"/>
  </w:num>
  <w:num w:numId="21">
    <w:abstractNumId w:val="2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Phạm Quảng">
    <w15:presenceInfo w15:providerId="Windows Live" w15:userId="e64b33f2099fdcdc"/>
  </w15:person>
  <w15:person w15:author="Đoàn Văn Hùng">
    <w15:presenceInfo w15:providerId="None" w15:userId="Đoàn Văn Hù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855"/>
    <w:rsid w:val="0000420E"/>
    <w:rsid w:val="000119D1"/>
    <w:rsid w:val="00024F8B"/>
    <w:rsid w:val="00027653"/>
    <w:rsid w:val="00032E6B"/>
    <w:rsid w:val="00041E78"/>
    <w:rsid w:val="00052962"/>
    <w:rsid w:val="00061855"/>
    <w:rsid w:val="00066A27"/>
    <w:rsid w:val="0007281B"/>
    <w:rsid w:val="0007352A"/>
    <w:rsid w:val="00076599"/>
    <w:rsid w:val="0007789B"/>
    <w:rsid w:val="000936DA"/>
    <w:rsid w:val="00094E36"/>
    <w:rsid w:val="000968D4"/>
    <w:rsid w:val="000A0097"/>
    <w:rsid w:val="000A314C"/>
    <w:rsid w:val="000B66C0"/>
    <w:rsid w:val="000B6B71"/>
    <w:rsid w:val="000B6FBD"/>
    <w:rsid w:val="000C5F09"/>
    <w:rsid w:val="000D3391"/>
    <w:rsid w:val="000E0153"/>
    <w:rsid w:val="000F0AC9"/>
    <w:rsid w:val="000F1E18"/>
    <w:rsid w:val="001028A1"/>
    <w:rsid w:val="0011437E"/>
    <w:rsid w:val="00115168"/>
    <w:rsid w:val="001203D7"/>
    <w:rsid w:val="00121EE7"/>
    <w:rsid w:val="00132F91"/>
    <w:rsid w:val="0014560F"/>
    <w:rsid w:val="001509D1"/>
    <w:rsid w:val="00156223"/>
    <w:rsid w:val="00157625"/>
    <w:rsid w:val="00162939"/>
    <w:rsid w:val="001770D7"/>
    <w:rsid w:val="0018354F"/>
    <w:rsid w:val="00192969"/>
    <w:rsid w:val="001A08FA"/>
    <w:rsid w:val="001C0497"/>
    <w:rsid w:val="001C4891"/>
    <w:rsid w:val="001C6057"/>
    <w:rsid w:val="001D0D77"/>
    <w:rsid w:val="001D730B"/>
    <w:rsid w:val="001E0E95"/>
    <w:rsid w:val="001E3F3A"/>
    <w:rsid w:val="001E4630"/>
    <w:rsid w:val="001F2F0D"/>
    <w:rsid w:val="001F351F"/>
    <w:rsid w:val="00213E4E"/>
    <w:rsid w:val="00214922"/>
    <w:rsid w:val="00214C12"/>
    <w:rsid w:val="00220222"/>
    <w:rsid w:val="00222D64"/>
    <w:rsid w:val="002254C6"/>
    <w:rsid w:val="00227D14"/>
    <w:rsid w:val="00234B7A"/>
    <w:rsid w:val="00242CF0"/>
    <w:rsid w:val="00243BE7"/>
    <w:rsid w:val="002508A1"/>
    <w:rsid w:val="00253413"/>
    <w:rsid w:val="00256573"/>
    <w:rsid w:val="0025729D"/>
    <w:rsid w:val="00260503"/>
    <w:rsid w:val="002615FC"/>
    <w:rsid w:val="0026378F"/>
    <w:rsid w:val="00266945"/>
    <w:rsid w:val="002703A5"/>
    <w:rsid w:val="00272D18"/>
    <w:rsid w:val="00287E58"/>
    <w:rsid w:val="00292141"/>
    <w:rsid w:val="002A3C11"/>
    <w:rsid w:val="002A54EC"/>
    <w:rsid w:val="002B5821"/>
    <w:rsid w:val="002B7E9E"/>
    <w:rsid w:val="002C3177"/>
    <w:rsid w:val="002C5518"/>
    <w:rsid w:val="002D16F4"/>
    <w:rsid w:val="002D6ECA"/>
    <w:rsid w:val="002E6C36"/>
    <w:rsid w:val="002F09E6"/>
    <w:rsid w:val="002F5093"/>
    <w:rsid w:val="00302728"/>
    <w:rsid w:val="00316329"/>
    <w:rsid w:val="00332B2A"/>
    <w:rsid w:val="00337C58"/>
    <w:rsid w:val="00341D97"/>
    <w:rsid w:val="0034391F"/>
    <w:rsid w:val="00344655"/>
    <w:rsid w:val="00346676"/>
    <w:rsid w:val="003510E3"/>
    <w:rsid w:val="00352680"/>
    <w:rsid w:val="003563A1"/>
    <w:rsid w:val="00366214"/>
    <w:rsid w:val="00367E92"/>
    <w:rsid w:val="00370EA8"/>
    <w:rsid w:val="00372545"/>
    <w:rsid w:val="003918B2"/>
    <w:rsid w:val="00395895"/>
    <w:rsid w:val="0039611F"/>
    <w:rsid w:val="003A41EC"/>
    <w:rsid w:val="003A4BA1"/>
    <w:rsid w:val="003A6197"/>
    <w:rsid w:val="003B30C7"/>
    <w:rsid w:val="003C1390"/>
    <w:rsid w:val="003C7DF3"/>
    <w:rsid w:val="003E7AF7"/>
    <w:rsid w:val="003F31E8"/>
    <w:rsid w:val="00406395"/>
    <w:rsid w:val="0041556C"/>
    <w:rsid w:val="004500E2"/>
    <w:rsid w:val="00451675"/>
    <w:rsid w:val="00456EF4"/>
    <w:rsid w:val="00461FA2"/>
    <w:rsid w:val="00466B47"/>
    <w:rsid w:val="004750CC"/>
    <w:rsid w:val="00477BB5"/>
    <w:rsid w:val="00477FCF"/>
    <w:rsid w:val="00484E67"/>
    <w:rsid w:val="004935AC"/>
    <w:rsid w:val="004A3046"/>
    <w:rsid w:val="004A57DE"/>
    <w:rsid w:val="004B274E"/>
    <w:rsid w:val="004B32DA"/>
    <w:rsid w:val="004B4BF6"/>
    <w:rsid w:val="004C1D6A"/>
    <w:rsid w:val="004E34D0"/>
    <w:rsid w:val="004E3C21"/>
    <w:rsid w:val="00500A21"/>
    <w:rsid w:val="0050292A"/>
    <w:rsid w:val="00502D9F"/>
    <w:rsid w:val="0050764E"/>
    <w:rsid w:val="00510BA3"/>
    <w:rsid w:val="00511681"/>
    <w:rsid w:val="00511C02"/>
    <w:rsid w:val="00520BCB"/>
    <w:rsid w:val="00522F7A"/>
    <w:rsid w:val="00526DC0"/>
    <w:rsid w:val="00535CEF"/>
    <w:rsid w:val="005407A1"/>
    <w:rsid w:val="005424A0"/>
    <w:rsid w:val="00554D3D"/>
    <w:rsid w:val="00570EF4"/>
    <w:rsid w:val="005731C5"/>
    <w:rsid w:val="00585E33"/>
    <w:rsid w:val="00585F4E"/>
    <w:rsid w:val="00591085"/>
    <w:rsid w:val="00597ACF"/>
    <w:rsid w:val="005A01C8"/>
    <w:rsid w:val="005A6ED1"/>
    <w:rsid w:val="005B1C1E"/>
    <w:rsid w:val="005B4531"/>
    <w:rsid w:val="005B7357"/>
    <w:rsid w:val="005C2261"/>
    <w:rsid w:val="005C29A7"/>
    <w:rsid w:val="005D68FF"/>
    <w:rsid w:val="005D6CF1"/>
    <w:rsid w:val="005F55D0"/>
    <w:rsid w:val="0060062A"/>
    <w:rsid w:val="00607962"/>
    <w:rsid w:val="00616D85"/>
    <w:rsid w:val="006177B3"/>
    <w:rsid w:val="00620688"/>
    <w:rsid w:val="006208DA"/>
    <w:rsid w:val="00625D4A"/>
    <w:rsid w:val="00625E8F"/>
    <w:rsid w:val="006322F7"/>
    <w:rsid w:val="00632D4C"/>
    <w:rsid w:val="00635243"/>
    <w:rsid w:val="006354F5"/>
    <w:rsid w:val="00637F5F"/>
    <w:rsid w:val="00641168"/>
    <w:rsid w:val="0065180A"/>
    <w:rsid w:val="0066625C"/>
    <w:rsid w:val="006721BD"/>
    <w:rsid w:val="00674E7A"/>
    <w:rsid w:val="00686042"/>
    <w:rsid w:val="00687D1A"/>
    <w:rsid w:val="00690D36"/>
    <w:rsid w:val="0069113E"/>
    <w:rsid w:val="00691AA0"/>
    <w:rsid w:val="006924B5"/>
    <w:rsid w:val="006A4FFB"/>
    <w:rsid w:val="006A7661"/>
    <w:rsid w:val="006B3506"/>
    <w:rsid w:val="006B6CA9"/>
    <w:rsid w:val="006C1FC6"/>
    <w:rsid w:val="006C6F9E"/>
    <w:rsid w:val="006C726C"/>
    <w:rsid w:val="006D1040"/>
    <w:rsid w:val="006D122E"/>
    <w:rsid w:val="006E0F00"/>
    <w:rsid w:val="006E1708"/>
    <w:rsid w:val="006E745E"/>
    <w:rsid w:val="006F7F72"/>
    <w:rsid w:val="00702C6B"/>
    <w:rsid w:val="00715016"/>
    <w:rsid w:val="00720012"/>
    <w:rsid w:val="007236B8"/>
    <w:rsid w:val="0073001F"/>
    <w:rsid w:val="00733B2E"/>
    <w:rsid w:val="00734C2E"/>
    <w:rsid w:val="0074287A"/>
    <w:rsid w:val="00753684"/>
    <w:rsid w:val="00760E25"/>
    <w:rsid w:val="0077247B"/>
    <w:rsid w:val="00786E0C"/>
    <w:rsid w:val="00791320"/>
    <w:rsid w:val="00793C69"/>
    <w:rsid w:val="00796B5B"/>
    <w:rsid w:val="00797464"/>
    <w:rsid w:val="007A295E"/>
    <w:rsid w:val="007A37BD"/>
    <w:rsid w:val="007A663A"/>
    <w:rsid w:val="007C28B3"/>
    <w:rsid w:val="007C67D8"/>
    <w:rsid w:val="007D7687"/>
    <w:rsid w:val="007E1948"/>
    <w:rsid w:val="007F0419"/>
    <w:rsid w:val="00802482"/>
    <w:rsid w:val="00804B0B"/>
    <w:rsid w:val="00810DB2"/>
    <w:rsid w:val="008129E1"/>
    <w:rsid w:val="008175EB"/>
    <w:rsid w:val="00820BF7"/>
    <w:rsid w:val="0082240F"/>
    <w:rsid w:val="00825212"/>
    <w:rsid w:val="008268E2"/>
    <w:rsid w:val="00830964"/>
    <w:rsid w:val="00830C28"/>
    <w:rsid w:val="00832E9E"/>
    <w:rsid w:val="00833757"/>
    <w:rsid w:val="00841662"/>
    <w:rsid w:val="00844B3E"/>
    <w:rsid w:val="0085157E"/>
    <w:rsid w:val="008571E6"/>
    <w:rsid w:val="00865948"/>
    <w:rsid w:val="00873E0F"/>
    <w:rsid w:val="00874002"/>
    <w:rsid w:val="00875CCF"/>
    <w:rsid w:val="00883854"/>
    <w:rsid w:val="00890157"/>
    <w:rsid w:val="0089077B"/>
    <w:rsid w:val="00891AE1"/>
    <w:rsid w:val="008968CF"/>
    <w:rsid w:val="008B2F3A"/>
    <w:rsid w:val="008B5696"/>
    <w:rsid w:val="008B5EEA"/>
    <w:rsid w:val="008C1F9B"/>
    <w:rsid w:val="008C2D3B"/>
    <w:rsid w:val="008D080A"/>
    <w:rsid w:val="008D201A"/>
    <w:rsid w:val="008D5F60"/>
    <w:rsid w:val="008D7AD9"/>
    <w:rsid w:val="008F33B1"/>
    <w:rsid w:val="008F3A79"/>
    <w:rsid w:val="008F5984"/>
    <w:rsid w:val="008F6358"/>
    <w:rsid w:val="008F6806"/>
    <w:rsid w:val="009165B5"/>
    <w:rsid w:val="00916D44"/>
    <w:rsid w:val="0092047C"/>
    <w:rsid w:val="00927237"/>
    <w:rsid w:val="00932D2C"/>
    <w:rsid w:val="00932DA3"/>
    <w:rsid w:val="00934F9E"/>
    <w:rsid w:val="00941149"/>
    <w:rsid w:val="0095236D"/>
    <w:rsid w:val="00974FC0"/>
    <w:rsid w:val="00976CB1"/>
    <w:rsid w:val="00980CBB"/>
    <w:rsid w:val="0098187F"/>
    <w:rsid w:val="0098237E"/>
    <w:rsid w:val="0098271C"/>
    <w:rsid w:val="00982FFA"/>
    <w:rsid w:val="00983CC8"/>
    <w:rsid w:val="00983D52"/>
    <w:rsid w:val="00991BC2"/>
    <w:rsid w:val="009927CC"/>
    <w:rsid w:val="0099280A"/>
    <w:rsid w:val="00994406"/>
    <w:rsid w:val="009944C9"/>
    <w:rsid w:val="00995D8D"/>
    <w:rsid w:val="00996DFB"/>
    <w:rsid w:val="009B31BE"/>
    <w:rsid w:val="009B4C6E"/>
    <w:rsid w:val="009C10F5"/>
    <w:rsid w:val="009C181C"/>
    <w:rsid w:val="009C2755"/>
    <w:rsid w:val="009C6954"/>
    <w:rsid w:val="009C6BFA"/>
    <w:rsid w:val="009C7087"/>
    <w:rsid w:val="009D6427"/>
    <w:rsid w:val="009E77CD"/>
    <w:rsid w:val="009E7E43"/>
    <w:rsid w:val="00A03393"/>
    <w:rsid w:val="00A03445"/>
    <w:rsid w:val="00A07E84"/>
    <w:rsid w:val="00A12DDA"/>
    <w:rsid w:val="00A144E9"/>
    <w:rsid w:val="00A14D85"/>
    <w:rsid w:val="00A16910"/>
    <w:rsid w:val="00A200BE"/>
    <w:rsid w:val="00A33BF0"/>
    <w:rsid w:val="00A33F5D"/>
    <w:rsid w:val="00A43D69"/>
    <w:rsid w:val="00A44EDD"/>
    <w:rsid w:val="00A520AB"/>
    <w:rsid w:val="00A54EB5"/>
    <w:rsid w:val="00A57645"/>
    <w:rsid w:val="00A64047"/>
    <w:rsid w:val="00A65CE1"/>
    <w:rsid w:val="00A65EB7"/>
    <w:rsid w:val="00A75B8B"/>
    <w:rsid w:val="00A75E05"/>
    <w:rsid w:val="00A77777"/>
    <w:rsid w:val="00A86C5A"/>
    <w:rsid w:val="00A873BC"/>
    <w:rsid w:val="00A93577"/>
    <w:rsid w:val="00A97EAD"/>
    <w:rsid w:val="00AA7676"/>
    <w:rsid w:val="00AB2011"/>
    <w:rsid w:val="00AB428E"/>
    <w:rsid w:val="00AB4446"/>
    <w:rsid w:val="00AB4A5E"/>
    <w:rsid w:val="00AB4DE3"/>
    <w:rsid w:val="00AC4081"/>
    <w:rsid w:val="00AC4643"/>
    <w:rsid w:val="00AC7F5C"/>
    <w:rsid w:val="00AD0D44"/>
    <w:rsid w:val="00AD518C"/>
    <w:rsid w:val="00AE02ED"/>
    <w:rsid w:val="00AF66B3"/>
    <w:rsid w:val="00B0296C"/>
    <w:rsid w:val="00B04AFA"/>
    <w:rsid w:val="00B04DC1"/>
    <w:rsid w:val="00B10845"/>
    <w:rsid w:val="00B11C20"/>
    <w:rsid w:val="00B14867"/>
    <w:rsid w:val="00B16BC7"/>
    <w:rsid w:val="00B3755E"/>
    <w:rsid w:val="00B37CF8"/>
    <w:rsid w:val="00B405CB"/>
    <w:rsid w:val="00B41A05"/>
    <w:rsid w:val="00B43BD0"/>
    <w:rsid w:val="00B51658"/>
    <w:rsid w:val="00B529E5"/>
    <w:rsid w:val="00B57E92"/>
    <w:rsid w:val="00B62CE8"/>
    <w:rsid w:val="00B63934"/>
    <w:rsid w:val="00B65C1D"/>
    <w:rsid w:val="00B65E39"/>
    <w:rsid w:val="00B72142"/>
    <w:rsid w:val="00B73F92"/>
    <w:rsid w:val="00B75129"/>
    <w:rsid w:val="00B83B73"/>
    <w:rsid w:val="00B86125"/>
    <w:rsid w:val="00B86E0A"/>
    <w:rsid w:val="00BA2ABF"/>
    <w:rsid w:val="00BA4EE0"/>
    <w:rsid w:val="00BA6B26"/>
    <w:rsid w:val="00BA7A41"/>
    <w:rsid w:val="00BB0637"/>
    <w:rsid w:val="00BB71A4"/>
    <w:rsid w:val="00BC0F35"/>
    <w:rsid w:val="00BC2CA7"/>
    <w:rsid w:val="00BC3031"/>
    <w:rsid w:val="00BD5565"/>
    <w:rsid w:val="00BE0A31"/>
    <w:rsid w:val="00BE6F7B"/>
    <w:rsid w:val="00C04341"/>
    <w:rsid w:val="00C06CF1"/>
    <w:rsid w:val="00C075B5"/>
    <w:rsid w:val="00C11DED"/>
    <w:rsid w:val="00C15A01"/>
    <w:rsid w:val="00C15E85"/>
    <w:rsid w:val="00C1624A"/>
    <w:rsid w:val="00C1658A"/>
    <w:rsid w:val="00C2411E"/>
    <w:rsid w:val="00C24DC5"/>
    <w:rsid w:val="00C27AA3"/>
    <w:rsid w:val="00C361D5"/>
    <w:rsid w:val="00C36695"/>
    <w:rsid w:val="00C40BE3"/>
    <w:rsid w:val="00C57206"/>
    <w:rsid w:val="00C761A1"/>
    <w:rsid w:val="00C77DD7"/>
    <w:rsid w:val="00C80DA8"/>
    <w:rsid w:val="00C8352A"/>
    <w:rsid w:val="00C859A5"/>
    <w:rsid w:val="00C87DA0"/>
    <w:rsid w:val="00C913CC"/>
    <w:rsid w:val="00CA13DD"/>
    <w:rsid w:val="00CB19CF"/>
    <w:rsid w:val="00CB3A4E"/>
    <w:rsid w:val="00CC164E"/>
    <w:rsid w:val="00CC3EF6"/>
    <w:rsid w:val="00CD2AA9"/>
    <w:rsid w:val="00CF0B23"/>
    <w:rsid w:val="00D001DF"/>
    <w:rsid w:val="00D00BC9"/>
    <w:rsid w:val="00D05278"/>
    <w:rsid w:val="00D053BA"/>
    <w:rsid w:val="00D05518"/>
    <w:rsid w:val="00D0572A"/>
    <w:rsid w:val="00D1641A"/>
    <w:rsid w:val="00D17B44"/>
    <w:rsid w:val="00D22FAE"/>
    <w:rsid w:val="00D30A89"/>
    <w:rsid w:val="00D514AE"/>
    <w:rsid w:val="00D64822"/>
    <w:rsid w:val="00D64947"/>
    <w:rsid w:val="00D65698"/>
    <w:rsid w:val="00D66FE0"/>
    <w:rsid w:val="00D94286"/>
    <w:rsid w:val="00D95BDE"/>
    <w:rsid w:val="00D9695D"/>
    <w:rsid w:val="00DA6B44"/>
    <w:rsid w:val="00DA7316"/>
    <w:rsid w:val="00DB07BF"/>
    <w:rsid w:val="00DB14CF"/>
    <w:rsid w:val="00DB5FB8"/>
    <w:rsid w:val="00DB75F1"/>
    <w:rsid w:val="00DC0852"/>
    <w:rsid w:val="00DC667C"/>
    <w:rsid w:val="00DE1BC7"/>
    <w:rsid w:val="00DE3075"/>
    <w:rsid w:val="00DF50D3"/>
    <w:rsid w:val="00DF713B"/>
    <w:rsid w:val="00E15C52"/>
    <w:rsid w:val="00E16C6E"/>
    <w:rsid w:val="00E16E41"/>
    <w:rsid w:val="00E2207E"/>
    <w:rsid w:val="00E36664"/>
    <w:rsid w:val="00E37D4D"/>
    <w:rsid w:val="00E42C6C"/>
    <w:rsid w:val="00E42E4F"/>
    <w:rsid w:val="00E43225"/>
    <w:rsid w:val="00E4589C"/>
    <w:rsid w:val="00E50A04"/>
    <w:rsid w:val="00E7767D"/>
    <w:rsid w:val="00E800F6"/>
    <w:rsid w:val="00E92699"/>
    <w:rsid w:val="00E928AE"/>
    <w:rsid w:val="00EA6798"/>
    <w:rsid w:val="00EA7CFA"/>
    <w:rsid w:val="00EB57EC"/>
    <w:rsid w:val="00EC28ED"/>
    <w:rsid w:val="00EC54F8"/>
    <w:rsid w:val="00ED0400"/>
    <w:rsid w:val="00ED04CE"/>
    <w:rsid w:val="00ED4481"/>
    <w:rsid w:val="00ED6814"/>
    <w:rsid w:val="00EE2600"/>
    <w:rsid w:val="00EE6562"/>
    <w:rsid w:val="00EF7D6D"/>
    <w:rsid w:val="00F00174"/>
    <w:rsid w:val="00F013CC"/>
    <w:rsid w:val="00F02953"/>
    <w:rsid w:val="00F102A9"/>
    <w:rsid w:val="00F16791"/>
    <w:rsid w:val="00F173BA"/>
    <w:rsid w:val="00F20A64"/>
    <w:rsid w:val="00F22934"/>
    <w:rsid w:val="00F25BA2"/>
    <w:rsid w:val="00F40FA3"/>
    <w:rsid w:val="00F4383B"/>
    <w:rsid w:val="00F45D5B"/>
    <w:rsid w:val="00F554DF"/>
    <w:rsid w:val="00F6055A"/>
    <w:rsid w:val="00F6076C"/>
    <w:rsid w:val="00F60826"/>
    <w:rsid w:val="00F658C7"/>
    <w:rsid w:val="00F70E1C"/>
    <w:rsid w:val="00F7241D"/>
    <w:rsid w:val="00F84CD0"/>
    <w:rsid w:val="00F86E4B"/>
    <w:rsid w:val="00F906A3"/>
    <w:rsid w:val="00F941E7"/>
    <w:rsid w:val="00F94741"/>
    <w:rsid w:val="00F9506E"/>
    <w:rsid w:val="00FA5CA8"/>
    <w:rsid w:val="00FA6BCF"/>
    <w:rsid w:val="00FC3F49"/>
    <w:rsid w:val="00FC6B36"/>
    <w:rsid w:val="00FD1148"/>
    <w:rsid w:val="00FE068E"/>
    <w:rsid w:val="00FE0B14"/>
    <w:rsid w:val="00FE1B1F"/>
    <w:rsid w:val="00FE4A84"/>
    <w:rsid w:val="00FF0A93"/>
    <w:rsid w:val="00FF0FE8"/>
    <w:rsid w:val="00FF3E8B"/>
    <w:rsid w:val="00FF57BD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79FCA6"/>
  <w15:docId w15:val="{235E96E6-5D26-4EB3-B6CF-004A9A71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54F5"/>
    <w:pPr>
      <w:spacing w:before="120" w:line="312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597ACF"/>
    <w:pPr>
      <w:keepNext/>
      <w:numPr>
        <w:numId w:val="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B6FBD"/>
    <w:pPr>
      <w:keepNext/>
      <w:numPr>
        <w:ilvl w:val="1"/>
        <w:numId w:val="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511C02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97ACF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97ACF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597AC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97ACF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97ACF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597AC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F3A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3A79"/>
  </w:style>
  <w:style w:type="paragraph" w:styleId="TOC1">
    <w:name w:val="toc 1"/>
    <w:basedOn w:val="Normal"/>
    <w:next w:val="Normal"/>
    <w:uiPriority w:val="39"/>
    <w:rsid w:val="00511681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3510E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11681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511681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337C58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uiPriority w:val="39"/>
    <w:rsid w:val="00B41A05"/>
    <w:pPr>
      <w:spacing w:before="100" w:beforeAutospacing="1" w:after="100" w:afterAutospacing="1"/>
    </w:pPr>
    <w:rPr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C06CF1"/>
    <w:pPr>
      <w:jc w:val="center"/>
    </w:pPr>
    <w:rPr>
      <w:bCs/>
      <w:sz w:val="26"/>
    </w:rPr>
  </w:style>
  <w:style w:type="paragraph" w:customStyle="1" w:styleId="MTDisplayEquation">
    <w:name w:val="MTDisplayEquation"/>
    <w:basedOn w:val="Normal"/>
    <w:next w:val="Normal"/>
    <w:rsid w:val="00395895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395895"/>
    <w:rPr>
      <w:vanish/>
      <w:color w:val="FF0000"/>
    </w:rPr>
  </w:style>
  <w:style w:type="paragraph" w:styleId="Header">
    <w:name w:val="header"/>
    <w:basedOn w:val="Normal"/>
    <w:link w:val="HeaderChar"/>
    <w:rsid w:val="00502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0292A"/>
    <w:rPr>
      <w:rFonts w:ascii=".VnTime" w:hAnsi=".VnTime"/>
      <w:sz w:val="28"/>
      <w:szCs w:val="24"/>
      <w:lang w:val="en-US" w:eastAsia="en-US"/>
    </w:rPr>
  </w:style>
  <w:style w:type="character" w:customStyle="1" w:styleId="atitle">
    <w:name w:val="atitle"/>
    <w:basedOn w:val="DefaultParagraphFont"/>
    <w:semiHidden/>
    <w:rsid w:val="00690D36"/>
  </w:style>
  <w:style w:type="paragraph" w:customStyle="1" w:styleId="NumberingStyle">
    <w:name w:val="Numbering Style"/>
    <w:next w:val="Normal"/>
    <w:link w:val="NumberingStyleChar"/>
    <w:qFormat/>
    <w:rsid w:val="00061855"/>
    <w:pPr>
      <w:numPr>
        <w:numId w:val="2"/>
      </w:numPr>
      <w:spacing w:before="120" w:line="312" w:lineRule="auto"/>
      <w:ind w:left="0" w:firstLine="0"/>
    </w:pPr>
    <w:rPr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65EB7"/>
    <w:pPr>
      <w:ind w:left="720"/>
      <w:contextualSpacing/>
    </w:pPr>
  </w:style>
  <w:style w:type="paragraph" w:customStyle="1" w:styleId="StyleBefore3pt">
    <w:name w:val="Style Before:  3 pt"/>
    <w:basedOn w:val="Normal"/>
    <w:rsid w:val="00753684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061855"/>
    <w:rPr>
      <w:b/>
      <w:sz w:val="28"/>
      <w:szCs w:val="24"/>
    </w:rPr>
  </w:style>
  <w:style w:type="paragraph" w:styleId="TOC4">
    <w:name w:val="toc 4"/>
    <w:basedOn w:val="Normal"/>
    <w:next w:val="Normal"/>
    <w:autoRedefine/>
    <w:rsid w:val="002E6C3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rsid w:val="002E6C3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rsid w:val="002E6C3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rsid w:val="002E6C3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rsid w:val="002E6C3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rsid w:val="002E6C3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A54EB5"/>
    <w:pPr>
      <w:spacing w:before="120" w:line="312" w:lineRule="auto"/>
    </w:pPr>
    <w:rPr>
      <w:b/>
      <w:sz w:val="26"/>
      <w:szCs w:val="24"/>
    </w:rPr>
  </w:style>
  <w:style w:type="paragraph" w:styleId="BalloonText">
    <w:name w:val="Balloon Text"/>
    <w:basedOn w:val="Normal"/>
    <w:link w:val="BalloonTextChar"/>
    <w:rsid w:val="000F1E1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Like-NumberingChar">
    <w:name w:val="Like-Numbering Char"/>
    <w:basedOn w:val="DefaultParagraphFont"/>
    <w:link w:val="Like-Numbering"/>
    <w:rsid w:val="00A54EB5"/>
    <w:rPr>
      <w:b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rsid w:val="000F1E18"/>
    <w:rPr>
      <w:rFonts w:ascii="Tahoma" w:hAnsi="Tahoma" w:cs="Tahoma"/>
      <w:sz w:val="16"/>
      <w:szCs w:val="16"/>
    </w:rPr>
  </w:style>
  <w:style w:type="table" w:styleId="TableTheme">
    <w:name w:val="Table Theme"/>
    <w:basedOn w:val="TableNormal"/>
    <w:rsid w:val="00625D4A"/>
    <w:pPr>
      <w:spacing w:before="120" w:line="312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511681"/>
    <w:pPr>
      <w:spacing w:before="60"/>
      <w:ind w:firstLine="0"/>
    </w:pPr>
  </w:style>
  <w:style w:type="character" w:styleId="PlaceholderText">
    <w:name w:val="Placeholder Text"/>
    <w:basedOn w:val="DefaultParagraphFont"/>
    <w:uiPriority w:val="99"/>
    <w:semiHidden/>
    <w:rsid w:val="00B11C20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00420E"/>
    <w:pPr>
      <w:numPr>
        <w:numId w:val="3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00420E"/>
    <w:rPr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00420E"/>
    <w:rPr>
      <w:sz w:val="26"/>
      <w:szCs w:val="24"/>
      <w:lang w:val="fr-FR"/>
    </w:rPr>
  </w:style>
  <w:style w:type="paragraph" w:styleId="NoSpacing">
    <w:name w:val="No Spacing"/>
    <w:link w:val="NoSpacingChar"/>
    <w:uiPriority w:val="1"/>
    <w:qFormat/>
    <w:rsid w:val="0089015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90157"/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7661"/>
    <w:rPr>
      <w:color w:val="808080"/>
      <w:shd w:val="clear" w:color="auto" w:fill="E6E6E6"/>
    </w:rPr>
  </w:style>
  <w:style w:type="paragraph" w:customStyle="1" w:styleId="StyleTabletextBoldCentered">
    <w:name w:val="Style Tabletext + Bold Centered"/>
    <w:basedOn w:val="Normal"/>
    <w:rsid w:val="00121EE7"/>
    <w:pPr>
      <w:keepLines/>
      <w:widowControl w:val="0"/>
      <w:spacing w:before="60" w:after="120"/>
      <w:ind w:firstLine="0"/>
      <w:jc w:val="center"/>
    </w:pPr>
    <w:rPr>
      <w:rFonts w:ascii="Arial" w:hAnsi="Arial"/>
      <w:b/>
      <w:bCs/>
      <w:sz w:val="20"/>
      <w:szCs w:val="20"/>
    </w:rPr>
  </w:style>
  <w:style w:type="paragraph" w:styleId="NormalWeb">
    <w:name w:val="Normal (Web)"/>
    <w:basedOn w:val="Normal"/>
    <w:next w:val="Normal"/>
    <w:link w:val="NormalWebChar"/>
    <w:uiPriority w:val="99"/>
    <w:unhideWhenUsed/>
    <w:qFormat/>
    <w:rsid w:val="001E3F3A"/>
    <w:pPr>
      <w:spacing w:beforeAutospacing="1" w:after="120" w:afterAutospacing="1" w:line="360" w:lineRule="auto"/>
      <w:ind w:firstLine="0"/>
    </w:pPr>
  </w:style>
  <w:style w:type="paragraph" w:customStyle="1" w:styleId="Cap1">
    <w:name w:val="Cap1"/>
    <w:basedOn w:val="Normal"/>
    <w:qFormat/>
    <w:rsid w:val="001E3F3A"/>
    <w:pPr>
      <w:keepNext/>
      <w:numPr>
        <w:numId w:val="16"/>
      </w:numPr>
      <w:spacing w:after="120" w:line="288" w:lineRule="auto"/>
      <w:jc w:val="center"/>
      <w:outlineLvl w:val="0"/>
    </w:pPr>
    <w:rPr>
      <w:b/>
      <w:bCs/>
      <w:kern w:val="32"/>
      <w:sz w:val="32"/>
      <w:szCs w:val="26"/>
    </w:rPr>
  </w:style>
  <w:style w:type="paragraph" w:customStyle="1" w:styleId="Cap2">
    <w:name w:val="Cap2"/>
    <w:basedOn w:val="Cap1"/>
    <w:next w:val="Cap1"/>
    <w:link w:val="Cap2Char"/>
    <w:qFormat/>
    <w:rsid w:val="001E3F3A"/>
    <w:pPr>
      <w:numPr>
        <w:ilvl w:val="1"/>
      </w:numPr>
      <w:spacing w:before="0"/>
      <w:jc w:val="left"/>
      <w:outlineLvl w:val="1"/>
    </w:pPr>
    <w:rPr>
      <w:sz w:val="28"/>
      <w:shd w:val="clear" w:color="auto" w:fill="FFFFFF"/>
    </w:rPr>
  </w:style>
  <w:style w:type="paragraph" w:customStyle="1" w:styleId="Cap3">
    <w:name w:val="Cap3"/>
    <w:basedOn w:val="Cap2"/>
    <w:link w:val="Cap3Char"/>
    <w:qFormat/>
    <w:rsid w:val="001E3F3A"/>
    <w:pPr>
      <w:numPr>
        <w:ilvl w:val="2"/>
      </w:numPr>
      <w:tabs>
        <w:tab w:val="left" w:pos="926"/>
      </w:tabs>
      <w:ind w:left="926" w:hanging="360"/>
      <w:outlineLvl w:val="2"/>
    </w:pPr>
    <w:rPr>
      <w:sz w:val="26"/>
    </w:rPr>
  </w:style>
  <w:style w:type="character" w:customStyle="1" w:styleId="Cap2Char">
    <w:name w:val="Cap2 Char"/>
    <w:basedOn w:val="DefaultParagraphFont"/>
    <w:link w:val="Cap2"/>
    <w:qFormat/>
    <w:rsid w:val="001E3F3A"/>
    <w:rPr>
      <w:b/>
      <w:bCs/>
      <w:kern w:val="32"/>
      <w:sz w:val="28"/>
      <w:szCs w:val="26"/>
    </w:rPr>
  </w:style>
  <w:style w:type="character" w:customStyle="1" w:styleId="Cap3Char">
    <w:name w:val="Cap3 Char"/>
    <w:basedOn w:val="Cap2Char"/>
    <w:link w:val="Cap3"/>
    <w:rsid w:val="001E3F3A"/>
    <w:rPr>
      <w:b/>
      <w:bCs/>
      <w:kern w:val="32"/>
      <w:sz w:val="26"/>
      <w:szCs w:val="26"/>
    </w:rPr>
  </w:style>
  <w:style w:type="character" w:customStyle="1" w:styleId="NormalWebChar">
    <w:name w:val="Normal (Web) Char"/>
    <w:link w:val="NormalWeb"/>
    <w:uiPriority w:val="99"/>
    <w:rsid w:val="001E3F3A"/>
    <w:rPr>
      <w:sz w:val="26"/>
      <w:szCs w:val="24"/>
    </w:rPr>
  </w:style>
  <w:style w:type="character" w:styleId="CommentReference">
    <w:name w:val="annotation reference"/>
    <w:basedOn w:val="DefaultParagraphFont"/>
    <w:semiHidden/>
    <w:unhideWhenUsed/>
    <w:rsid w:val="00B04D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04D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4DC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4D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4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26" Type="http://schemas.openxmlformats.org/officeDocument/2006/relationships/image" Target="media/image9.emf"/><Relationship Id="rId39" Type="http://schemas.openxmlformats.org/officeDocument/2006/relationships/header" Target="header4.xml"/><Relationship Id="rId21" Type="http://schemas.openxmlformats.org/officeDocument/2006/relationships/image" Target="media/image4.emf"/><Relationship Id="rId34" Type="http://schemas.openxmlformats.org/officeDocument/2006/relationships/image" Target="media/image17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3.jpeg"/><Relationship Id="rId29" Type="http://schemas.openxmlformats.org/officeDocument/2006/relationships/image" Target="media/image12.emf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emf"/><Relationship Id="rId32" Type="http://schemas.openxmlformats.org/officeDocument/2006/relationships/image" Target="media/image15.emf"/><Relationship Id="rId37" Type="http://schemas.openxmlformats.org/officeDocument/2006/relationships/image" Target="media/image20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6.emf"/><Relationship Id="rId28" Type="http://schemas.openxmlformats.org/officeDocument/2006/relationships/image" Target="media/image11.emf"/><Relationship Id="rId36" Type="http://schemas.openxmlformats.org/officeDocument/2006/relationships/image" Target="media/image19.emf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emf"/><Relationship Id="rId27" Type="http://schemas.openxmlformats.org/officeDocument/2006/relationships/image" Target="media/image10.emf"/><Relationship Id="rId30" Type="http://schemas.openxmlformats.org/officeDocument/2006/relationships/image" Target="media/image13.emf"/><Relationship Id="rId35" Type="http://schemas.openxmlformats.org/officeDocument/2006/relationships/image" Target="media/image18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image" Target="media/image8.emf"/><Relationship Id="rId33" Type="http://schemas.openxmlformats.org/officeDocument/2006/relationships/image" Target="media/image16.emf"/><Relationship Id="rId38" Type="http://schemas.openxmlformats.org/officeDocument/2006/relationships/hyperlink" Target="http://www.cengageasi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-DATN_(Unicod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1B2C3-F41F-4AE7-B76C-6D95B298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Mau-DATN_(Unicode).dot</Template>
  <TotalTime>1935</TotalTime>
  <Pages>58</Pages>
  <Words>6914</Words>
  <Characters>39410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KINH DOANH BẤT ĐỘNG SẢN</vt:lpstr>
    </vt:vector>
  </TitlesOfParts>
  <Manager>ThS. Phạm Thái Khanh</Manager>
  <Company>Trường Đại học Công Nghiệp TP.HCM</Company>
  <LinksUpToDate>false</LinksUpToDate>
  <CharactersWithSpaces>46232</CharactersWithSpaces>
  <SharedDoc>false</SharedDoc>
  <HyperlinkBase/>
  <HLinks>
    <vt:vector size="132" baseType="variant">
      <vt:variant>
        <vt:i4>7667771</vt:i4>
      </vt:variant>
      <vt:variant>
        <vt:i4>179</vt:i4>
      </vt:variant>
      <vt:variant>
        <vt:i4>0</vt:i4>
      </vt:variant>
      <vt:variant>
        <vt:i4>5</vt:i4>
      </vt:variant>
      <vt:variant>
        <vt:lpwstr>http://gis.chinhphu.vn/</vt:lpwstr>
      </vt:variant>
      <vt:variant>
        <vt:lpwstr/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_Toc169425035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_Toc169425034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_Toc169425033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_Toc169425032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_Toc169425031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_Toc169425030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_Toc169425029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_Toc169425028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_Toc169425027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_Toc169425026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_Toc169425025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_Toc169425024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_Toc169425023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_Toc169425022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_Toc169425021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_Toc169425020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_Toc169425019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_Toc169425018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_Toc169425017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_Toc169425016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_Toc169425015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KINH DOANH BẤT ĐỘNG SẢN</dc:title>
  <dc:subject>Khóa Luận Tốt Nghiệp</dc:subject>
  <dc:creator>Khanh Pham Thai</dc:creator>
  <cp:keywords/>
  <dc:description/>
  <cp:lastModifiedBy>Đoàn Văn Hùng</cp:lastModifiedBy>
  <cp:revision>130</cp:revision>
  <cp:lastPrinted>2021-03-29T15:23:00Z</cp:lastPrinted>
  <dcterms:created xsi:type="dcterms:W3CDTF">2018-01-26T23:33:00Z</dcterms:created>
  <dcterms:modified xsi:type="dcterms:W3CDTF">2021-04-18T08:49:00Z</dcterms:modified>
  <cp:category>Van ban &amp; Mau</cp:category>
  <cp:contentStatus>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Bộ môn Tin học trắc địa, Trường ĐH Mỏ-Địa chất</vt:lpwstr>
  </property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